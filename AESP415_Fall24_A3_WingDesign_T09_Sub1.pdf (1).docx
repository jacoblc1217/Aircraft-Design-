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09E84E" w14:textId="77777777" w:rsidR="00F94943" w:rsidRPr="006B0189" w:rsidRDefault="00F94943" w:rsidP="00E94A04">
      <w:bookmarkStart w:id="0" w:name="_Toc49205469"/>
      <w:bookmarkStart w:id="1" w:name="_Toc49206183"/>
      <w:bookmarkEnd w:id="0"/>
      <w:bookmarkEnd w:id="1"/>
    </w:p>
    <w:p w14:paraId="6521CA15" w14:textId="1642E12C" w:rsidR="004728EB" w:rsidRPr="00701203" w:rsidRDefault="429C2E83" w:rsidP="00701203">
      <w:pPr>
        <w:pStyle w:val="Title"/>
      </w:pPr>
      <w:r>
        <w:t>Aircraft Design 1 – Fall 2025</w:t>
      </w:r>
    </w:p>
    <w:p w14:paraId="5C5267FC" w14:textId="77777777" w:rsidR="004728EB" w:rsidRPr="00F634E9" w:rsidRDefault="004728EB" w:rsidP="00E94A04"/>
    <w:p w14:paraId="606C1F03" w14:textId="519C7025" w:rsidR="00511F24" w:rsidRPr="00F634E9" w:rsidRDefault="00511F24" w:rsidP="00701203">
      <w:pPr>
        <w:pStyle w:val="Subtitle"/>
        <w:rPr>
          <w:color w:val="FF0000"/>
        </w:rPr>
      </w:pPr>
      <w:bookmarkStart w:id="2" w:name="Assignment"/>
      <w:r w:rsidRPr="00F634E9">
        <w:t>Assignment</w:t>
      </w:r>
      <w:r w:rsidR="00E57254">
        <w:t xml:space="preserve"> 3: Wing Design</w:t>
      </w:r>
      <w:r w:rsidR="00185785" w:rsidRPr="00F634E9">
        <w:t xml:space="preserve"> </w:t>
      </w:r>
    </w:p>
    <w:p w14:paraId="2EEEA895" w14:textId="77777777" w:rsidR="00C16637" w:rsidRPr="00F634E9" w:rsidRDefault="00C16637" w:rsidP="00E94A04"/>
    <w:bookmarkEnd w:id="2"/>
    <w:p w14:paraId="14C62496" w14:textId="469C2239" w:rsidR="00C557B7" w:rsidRPr="00F634E9" w:rsidRDefault="00C557B7" w:rsidP="00E94A04">
      <w:r w:rsidRPr="00F634E9">
        <w:t>Student Name</w:t>
      </w:r>
      <w:r w:rsidR="00B93A07" w:rsidRPr="00F634E9">
        <w:t>s</w:t>
      </w:r>
      <w:r w:rsidR="0068267A" w:rsidRPr="00F634E9">
        <w:t xml:space="preserve"> and </w:t>
      </w:r>
      <w:r w:rsidR="00B55B8D" w:rsidRPr="00F634E9">
        <w:t>USCID</w:t>
      </w:r>
      <w:r w:rsidR="00B93A07" w:rsidRPr="00F634E9">
        <w:t>s</w:t>
      </w:r>
      <w:r w:rsidRPr="00F634E9">
        <w:t xml:space="preserve">: </w:t>
      </w:r>
    </w:p>
    <w:p w14:paraId="56FC9867" w14:textId="77777777" w:rsidR="00B521B7" w:rsidRPr="00F634E9" w:rsidRDefault="00B521B7" w:rsidP="00B521B7">
      <w:r>
        <w:t>Aurelio Santiago, C30461119</w:t>
      </w:r>
    </w:p>
    <w:p w14:paraId="336F9351" w14:textId="77777777" w:rsidR="00B521B7" w:rsidRPr="008D7CBA" w:rsidRDefault="00B521B7" w:rsidP="00B521B7">
      <w:pPr>
        <w:rPr>
          <w:lang w:val="es-GT"/>
        </w:rPr>
      </w:pPr>
      <w:r w:rsidRPr="008D7CBA">
        <w:rPr>
          <w:lang w:val="es-GT"/>
        </w:rPr>
        <w:t>Mateo Garcia, V02125756</w:t>
      </w:r>
    </w:p>
    <w:p w14:paraId="36755A67" w14:textId="5A73537B" w:rsidR="0068267A" w:rsidRDefault="00B521B7" w:rsidP="00B521B7">
      <w:pPr>
        <w:rPr>
          <w:lang w:val="es-GT"/>
        </w:rPr>
      </w:pPr>
      <w:r w:rsidRPr="008D7CBA">
        <w:rPr>
          <w:lang w:val="es-GT"/>
        </w:rPr>
        <w:t>Jacob Chin, C96554174</w:t>
      </w:r>
    </w:p>
    <w:p w14:paraId="72642370" w14:textId="77777777" w:rsidR="00B521B7" w:rsidRPr="00F634E9" w:rsidRDefault="00B521B7" w:rsidP="00B521B7"/>
    <w:p w14:paraId="4F19F88F" w14:textId="77777777" w:rsidR="00656445" w:rsidRPr="00F634E9" w:rsidRDefault="0036273F" w:rsidP="00E94A04">
      <w:r w:rsidRPr="00F634E9">
        <w:t xml:space="preserve">Instance </w:t>
      </w:r>
      <w:r w:rsidR="00B97484" w:rsidRPr="00F634E9">
        <w:t>1</w:t>
      </w:r>
    </w:p>
    <w:p w14:paraId="66A56C96" w14:textId="111B9F6B" w:rsidR="00185785" w:rsidRDefault="7B98DE33" w:rsidP="00E94A04">
      <w:r>
        <w:t xml:space="preserve">Hours spent on assignment: </w:t>
      </w:r>
      <w:r w:rsidR="00E17722">
        <w:t>2</w:t>
      </w:r>
      <w:r w:rsidR="003E04BF">
        <w:t>3</w:t>
      </w:r>
      <w:r>
        <w:t>h</w:t>
      </w:r>
    </w:p>
    <w:p w14:paraId="3BCB6562" w14:textId="77777777" w:rsidR="004728EB" w:rsidRDefault="00863C13" w:rsidP="00E94A04">
      <w:r>
        <w:pict w14:anchorId="00F5D0F4">
          <v:rect id="_x0000_i1025" style="width:415.3pt;height:.75pt" o:hralign="center" o:hrstd="t" o:hrnoshade="t" o:hr="t" fillcolor="black" stroked="f"/>
        </w:pict>
      </w:r>
    </w:p>
    <w:p w14:paraId="0092AB62" w14:textId="77777777" w:rsidR="00A13AD2" w:rsidRDefault="00A13AD2" w:rsidP="00E94A04"/>
    <w:p w14:paraId="5397FC66" w14:textId="77777777" w:rsidR="00A13AD2" w:rsidRDefault="00A13AD2" w:rsidP="00E94A04"/>
    <w:p w14:paraId="7B9F56BA" w14:textId="77777777" w:rsidR="00A13AD2" w:rsidRDefault="00A13AD2" w:rsidP="00E94A04"/>
    <w:p w14:paraId="6385AB67" w14:textId="77777777" w:rsidR="00A13AD2" w:rsidRDefault="00A13AD2" w:rsidP="00E94A04"/>
    <w:p w14:paraId="26031332" w14:textId="591476EC" w:rsidR="004728EB" w:rsidRPr="00F634E9" w:rsidRDefault="004728EB" w:rsidP="00E94A04"/>
    <w:p w14:paraId="5F0434E3" w14:textId="77777777" w:rsidR="004728EB" w:rsidRPr="00F634E9" w:rsidRDefault="004728EB" w:rsidP="00E94A04"/>
    <w:p w14:paraId="3F6DCC7F" w14:textId="77777777" w:rsidR="00C557B7" w:rsidRPr="00F634E9" w:rsidRDefault="00C557B7" w:rsidP="00E94A04"/>
    <w:p w14:paraId="724AEA6B" w14:textId="77777777" w:rsidR="00C557B7" w:rsidRPr="00F634E9" w:rsidRDefault="00C557B7" w:rsidP="00E94A04"/>
    <w:p w14:paraId="3F0FF33F" w14:textId="77777777" w:rsidR="00C557B7" w:rsidRPr="00F634E9" w:rsidRDefault="00C557B7" w:rsidP="00E94A04"/>
    <w:p w14:paraId="61F392C6" w14:textId="77777777" w:rsidR="00C557B7" w:rsidRPr="00F634E9" w:rsidRDefault="00C557B7" w:rsidP="00E94A04"/>
    <w:p w14:paraId="58529C6E" w14:textId="77777777" w:rsidR="004728EB" w:rsidRPr="00F634E9" w:rsidRDefault="004728EB" w:rsidP="00E94A04"/>
    <w:p w14:paraId="74481461" w14:textId="77777777" w:rsidR="004728EB" w:rsidRPr="00F634E9" w:rsidRDefault="004728EB" w:rsidP="00E94A04"/>
    <w:p w14:paraId="0C42C713" w14:textId="77777777" w:rsidR="004728EB" w:rsidRPr="00F634E9" w:rsidRDefault="004728EB" w:rsidP="00E94A04"/>
    <w:p w14:paraId="26E7DEA2" w14:textId="77777777" w:rsidR="004728EB" w:rsidRPr="00F634E9" w:rsidRDefault="004728EB" w:rsidP="00E94A04"/>
    <w:p w14:paraId="2854B981" w14:textId="77777777" w:rsidR="004728EB" w:rsidRPr="00F634E9" w:rsidRDefault="004728EB" w:rsidP="00E94A04"/>
    <w:p w14:paraId="555D5CBC" w14:textId="77777777" w:rsidR="00C557B7" w:rsidRPr="00F634E9" w:rsidRDefault="00C557B7" w:rsidP="00E94A04"/>
    <w:p w14:paraId="79BB6E16" w14:textId="77777777" w:rsidR="00C557B7" w:rsidRPr="00F634E9" w:rsidRDefault="00C557B7" w:rsidP="00E94A04"/>
    <w:p w14:paraId="267B415F" w14:textId="5F7F168B" w:rsidR="004728EB" w:rsidRPr="00F634E9" w:rsidRDefault="004728EB" w:rsidP="00E94A04"/>
    <w:p w14:paraId="2990AD76" w14:textId="2E5B4EFA" w:rsidR="00B55B8D" w:rsidRPr="00F634E9" w:rsidRDefault="00B55B8D" w:rsidP="00E94A04"/>
    <w:p w14:paraId="7FF18EC1" w14:textId="70FE7C52" w:rsidR="00B55B8D" w:rsidRPr="00F634E9" w:rsidRDefault="00B55B8D" w:rsidP="00E94A04"/>
    <w:p w14:paraId="6DF43984" w14:textId="4D4F742A" w:rsidR="00B55B8D" w:rsidRPr="00F634E9" w:rsidRDefault="00B55B8D" w:rsidP="00E94A04"/>
    <w:p w14:paraId="7C2848CB" w14:textId="307D9646" w:rsidR="00B55B8D" w:rsidRPr="00F634E9" w:rsidRDefault="00B55B8D" w:rsidP="00E94A04"/>
    <w:p w14:paraId="0E1229CF" w14:textId="77777777" w:rsidR="00B55B8D" w:rsidRPr="00F634E9" w:rsidRDefault="00B55B8D" w:rsidP="00E94A04"/>
    <w:p w14:paraId="6187AB42" w14:textId="77777777" w:rsidR="004728EB" w:rsidRPr="00F634E9" w:rsidRDefault="004728EB" w:rsidP="00E94A04"/>
    <w:p w14:paraId="2CC1E356" w14:textId="77777777" w:rsidR="004728EB" w:rsidRPr="00F634E9" w:rsidRDefault="00863C13" w:rsidP="00E94A04">
      <w:r>
        <w:pict w14:anchorId="715DCE45">
          <v:rect id="_x0000_i1026" style="width:415.3pt;height:.75pt" o:hralign="center" o:hrstd="t" o:hrnoshade="t" o:hr="t" fillcolor="black" stroked="f"/>
        </w:pict>
      </w:r>
    </w:p>
    <w:p w14:paraId="563E5F14" w14:textId="77777777" w:rsidR="004728EB" w:rsidRPr="006B0189" w:rsidRDefault="004728EB" w:rsidP="00E94A04"/>
    <w:p w14:paraId="31D25ECE" w14:textId="77777777" w:rsidR="00F14B6D" w:rsidRDefault="00F14B6D" w:rsidP="00E94A04">
      <w:pPr>
        <w:sectPr w:rsidR="00F14B6D" w:rsidSect="00481D20">
          <w:headerReference w:type="default" r:id="rId8"/>
          <w:footerReference w:type="default" r:id="rId9"/>
          <w:headerReference w:type="first" r:id="rId10"/>
          <w:footerReference w:type="first" r:id="rId11"/>
          <w:pgSz w:w="12240" w:h="15840" w:code="1"/>
          <w:pgMar w:top="1440" w:right="1440" w:bottom="1440" w:left="1440" w:header="709" w:footer="709" w:gutter="0"/>
          <w:cols w:space="708"/>
          <w:formProt w:val="0"/>
          <w:titlePg/>
          <w:docGrid w:linePitch="360"/>
        </w:sectPr>
      </w:pPr>
    </w:p>
    <w:p w14:paraId="3A81B9F0" w14:textId="77777777" w:rsidR="00982BD1" w:rsidRPr="00F634E9" w:rsidRDefault="00982BD1" w:rsidP="00982BD1">
      <w:pPr>
        <w:rPr>
          <w:color w:val="FF0000"/>
        </w:rPr>
      </w:pPr>
      <w:r w:rsidRPr="00F634E9">
        <w:lastRenderedPageBreak/>
        <w:t xml:space="preserve">Aircraft type: </w:t>
      </w:r>
      <w:r>
        <w:t>Business Jet</w:t>
      </w:r>
    </w:p>
    <w:p w14:paraId="1DC70C9F" w14:textId="77777777" w:rsidR="00982BD1" w:rsidRPr="00F634E9" w:rsidRDefault="00982BD1" w:rsidP="00982BD1">
      <w:r w:rsidRPr="00F634E9">
        <w:t xml:space="preserve">Aircraft number: </w:t>
      </w:r>
      <w:r>
        <w:t>110</w:t>
      </w:r>
    </w:p>
    <w:p w14:paraId="783C00D5" w14:textId="77777777" w:rsidR="00982BD1" w:rsidRPr="00F634E9" w:rsidRDefault="00982BD1" w:rsidP="00982BD1"/>
    <w:p w14:paraId="30F8D9C0" w14:textId="77777777" w:rsidR="00982BD1" w:rsidRDefault="00982BD1" w:rsidP="00982BD1">
      <w:pPr>
        <w:pStyle w:val="Caption"/>
      </w:pPr>
      <w:r>
        <w:t xml:space="preserve">Table </w:t>
      </w:r>
      <w:r>
        <w:fldChar w:fldCharType="begin"/>
      </w:r>
      <w:r>
        <w:instrText xml:space="preserve"> SEQ Table \* ARABIC </w:instrText>
      </w:r>
      <w:r>
        <w:fldChar w:fldCharType="separate"/>
      </w:r>
      <w:r>
        <w:rPr>
          <w:noProof/>
        </w:rPr>
        <w:t>1</w:t>
      </w:r>
      <w:r>
        <w:rPr>
          <w:noProof/>
        </w:rPr>
        <w:fldChar w:fldCharType="end"/>
      </w:r>
      <w:r>
        <w:t>: Requirements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13"/>
        <w:gridCol w:w="3284"/>
        <w:gridCol w:w="2753"/>
      </w:tblGrid>
      <w:tr w:rsidR="00982BD1" w:rsidRPr="00F634E9" w14:paraId="5139ACB9" w14:textId="77777777">
        <w:tc>
          <w:tcPr>
            <w:tcW w:w="3348" w:type="dxa"/>
            <w:tcBorders>
              <w:bottom w:val="single" w:sz="4" w:space="0" w:color="auto"/>
            </w:tcBorders>
          </w:tcPr>
          <w:p w14:paraId="55C663A7" w14:textId="77777777" w:rsidR="00982BD1" w:rsidRPr="00F634E9" w:rsidRDefault="00982BD1">
            <w:r w:rsidRPr="00F634E9">
              <w:t xml:space="preserve">Requirement </w:t>
            </w:r>
            <w:r>
              <w:t>T</w:t>
            </w:r>
            <w:r w:rsidRPr="00F634E9">
              <w:t>ype</w:t>
            </w:r>
          </w:p>
        </w:tc>
        <w:tc>
          <w:tcPr>
            <w:tcW w:w="3330" w:type="dxa"/>
            <w:tcBorders>
              <w:bottom w:val="single" w:sz="4" w:space="0" w:color="auto"/>
            </w:tcBorders>
          </w:tcPr>
          <w:p w14:paraId="36E9F3C1" w14:textId="77777777" w:rsidR="00982BD1" w:rsidRPr="00F634E9" w:rsidRDefault="00982BD1">
            <w:r w:rsidRPr="00F634E9">
              <w:t>Value</w:t>
            </w:r>
          </w:p>
        </w:tc>
        <w:tc>
          <w:tcPr>
            <w:tcW w:w="2790" w:type="dxa"/>
            <w:tcBorders>
              <w:bottom w:val="single" w:sz="4" w:space="0" w:color="auto"/>
            </w:tcBorders>
          </w:tcPr>
          <w:p w14:paraId="48391724" w14:textId="77777777" w:rsidR="00982BD1" w:rsidRPr="00F634E9" w:rsidRDefault="00982BD1">
            <w:r w:rsidRPr="00F634E9">
              <w:t>Unit</w:t>
            </w:r>
          </w:p>
        </w:tc>
      </w:tr>
      <w:tr w:rsidR="00982BD1" w:rsidRPr="00F634E9" w14:paraId="57DBAE2C" w14:textId="77777777">
        <w:tc>
          <w:tcPr>
            <w:tcW w:w="3348" w:type="dxa"/>
            <w:tcBorders>
              <w:right w:val="nil"/>
            </w:tcBorders>
          </w:tcPr>
          <w:p w14:paraId="2CA41D95" w14:textId="77777777" w:rsidR="00982BD1" w:rsidRPr="00F634E9" w:rsidRDefault="00982BD1">
            <w:r w:rsidRPr="00F634E9">
              <w:t>Payload</w:t>
            </w:r>
          </w:p>
        </w:tc>
        <w:tc>
          <w:tcPr>
            <w:tcW w:w="3330" w:type="dxa"/>
            <w:tcBorders>
              <w:left w:val="nil"/>
              <w:right w:val="nil"/>
            </w:tcBorders>
          </w:tcPr>
          <w:p w14:paraId="2F0FB7F1" w14:textId="77777777" w:rsidR="00982BD1" w:rsidRPr="00F634E9" w:rsidRDefault="00982BD1">
            <w:r>
              <w:t>1100</w:t>
            </w:r>
          </w:p>
        </w:tc>
        <w:tc>
          <w:tcPr>
            <w:tcW w:w="2790" w:type="dxa"/>
            <w:tcBorders>
              <w:left w:val="nil"/>
              <w:right w:val="single" w:sz="4" w:space="0" w:color="auto"/>
            </w:tcBorders>
          </w:tcPr>
          <w:p w14:paraId="09107817" w14:textId="77777777" w:rsidR="00982BD1" w:rsidRPr="00F634E9" w:rsidRDefault="00982BD1">
            <w:r>
              <w:t>kg</w:t>
            </w:r>
          </w:p>
        </w:tc>
      </w:tr>
      <w:tr w:rsidR="00982BD1" w:rsidRPr="00F634E9" w14:paraId="77EB2878" w14:textId="77777777">
        <w:tc>
          <w:tcPr>
            <w:tcW w:w="3348" w:type="dxa"/>
            <w:tcBorders>
              <w:right w:val="nil"/>
            </w:tcBorders>
          </w:tcPr>
          <w:p w14:paraId="21B5A115" w14:textId="77777777" w:rsidR="00982BD1" w:rsidRPr="00F634E9" w:rsidRDefault="00982BD1">
            <w:r w:rsidRPr="00F634E9">
              <w:t>Range</w:t>
            </w:r>
          </w:p>
        </w:tc>
        <w:tc>
          <w:tcPr>
            <w:tcW w:w="3330" w:type="dxa"/>
            <w:tcBorders>
              <w:left w:val="nil"/>
              <w:right w:val="nil"/>
            </w:tcBorders>
          </w:tcPr>
          <w:p w14:paraId="4FF166F6" w14:textId="77777777" w:rsidR="00982BD1" w:rsidRPr="00F634E9" w:rsidRDefault="00982BD1">
            <w:r>
              <w:t>3600</w:t>
            </w:r>
          </w:p>
        </w:tc>
        <w:tc>
          <w:tcPr>
            <w:tcW w:w="2790" w:type="dxa"/>
            <w:tcBorders>
              <w:left w:val="nil"/>
              <w:right w:val="single" w:sz="4" w:space="0" w:color="auto"/>
            </w:tcBorders>
          </w:tcPr>
          <w:p w14:paraId="7B07DE61" w14:textId="77777777" w:rsidR="00982BD1" w:rsidRPr="00F634E9" w:rsidRDefault="00982BD1">
            <w:r>
              <w:t>k</w:t>
            </w:r>
            <w:r w:rsidRPr="00F634E9">
              <w:t>m</w:t>
            </w:r>
          </w:p>
        </w:tc>
      </w:tr>
      <w:tr w:rsidR="00982BD1" w:rsidRPr="00F634E9" w14:paraId="727D4DEE" w14:textId="77777777">
        <w:tc>
          <w:tcPr>
            <w:tcW w:w="3348" w:type="dxa"/>
            <w:tcBorders>
              <w:right w:val="nil"/>
            </w:tcBorders>
          </w:tcPr>
          <w:p w14:paraId="137C7FE7" w14:textId="77777777" w:rsidR="00982BD1" w:rsidRPr="00F634E9" w:rsidRDefault="00982BD1">
            <w:r w:rsidRPr="00F634E9">
              <w:t xml:space="preserve">Cruise </w:t>
            </w:r>
            <w:r>
              <w:t>A</w:t>
            </w:r>
            <w:r w:rsidRPr="00F634E9">
              <w:t>ltitude</w:t>
            </w:r>
          </w:p>
        </w:tc>
        <w:tc>
          <w:tcPr>
            <w:tcW w:w="3330" w:type="dxa"/>
            <w:tcBorders>
              <w:left w:val="nil"/>
              <w:right w:val="nil"/>
            </w:tcBorders>
          </w:tcPr>
          <w:p w14:paraId="2A438195" w14:textId="77777777" w:rsidR="00982BD1" w:rsidRPr="00F634E9" w:rsidRDefault="00982BD1">
            <w:r>
              <w:t>12,192</w:t>
            </w:r>
          </w:p>
        </w:tc>
        <w:tc>
          <w:tcPr>
            <w:tcW w:w="2790" w:type="dxa"/>
            <w:tcBorders>
              <w:left w:val="nil"/>
              <w:right w:val="single" w:sz="4" w:space="0" w:color="auto"/>
            </w:tcBorders>
          </w:tcPr>
          <w:p w14:paraId="7ACF0199" w14:textId="77777777" w:rsidR="00982BD1" w:rsidRPr="00F634E9" w:rsidRDefault="00982BD1">
            <w:r w:rsidRPr="00F634E9">
              <w:t>m</w:t>
            </w:r>
          </w:p>
        </w:tc>
      </w:tr>
      <w:tr w:rsidR="00982BD1" w:rsidRPr="00F634E9" w14:paraId="1F4B4B64" w14:textId="77777777">
        <w:tc>
          <w:tcPr>
            <w:tcW w:w="3348" w:type="dxa"/>
            <w:tcBorders>
              <w:right w:val="nil"/>
            </w:tcBorders>
          </w:tcPr>
          <w:p w14:paraId="4C238D56" w14:textId="77777777" w:rsidR="00982BD1" w:rsidRPr="00F634E9" w:rsidRDefault="00982BD1">
            <w:r w:rsidRPr="00F634E9">
              <w:t xml:space="preserve">Cruise </w:t>
            </w:r>
            <w:r>
              <w:t>S</w:t>
            </w:r>
            <w:r w:rsidRPr="00F634E9">
              <w:t>peed</w:t>
            </w:r>
          </w:p>
        </w:tc>
        <w:tc>
          <w:tcPr>
            <w:tcW w:w="3330" w:type="dxa"/>
            <w:tcBorders>
              <w:left w:val="nil"/>
              <w:right w:val="nil"/>
            </w:tcBorders>
          </w:tcPr>
          <w:p w14:paraId="0AF1E90C" w14:textId="77777777" w:rsidR="00982BD1" w:rsidRPr="00F634E9" w:rsidRDefault="00982BD1">
            <w:r>
              <w:t>830</w:t>
            </w:r>
          </w:p>
        </w:tc>
        <w:tc>
          <w:tcPr>
            <w:tcW w:w="2790" w:type="dxa"/>
            <w:tcBorders>
              <w:left w:val="nil"/>
              <w:right w:val="single" w:sz="4" w:space="0" w:color="auto"/>
            </w:tcBorders>
          </w:tcPr>
          <w:p w14:paraId="7D862BCD" w14:textId="77777777" w:rsidR="00982BD1" w:rsidRPr="00F634E9" w:rsidRDefault="00982BD1">
            <w:r>
              <w:t>km/hr</w:t>
            </w:r>
          </w:p>
        </w:tc>
      </w:tr>
      <w:tr w:rsidR="00982BD1" w:rsidRPr="00F634E9" w14:paraId="457FD5A0" w14:textId="77777777">
        <w:tc>
          <w:tcPr>
            <w:tcW w:w="3348" w:type="dxa"/>
            <w:tcBorders>
              <w:right w:val="nil"/>
            </w:tcBorders>
          </w:tcPr>
          <w:p w14:paraId="2697EECE" w14:textId="77777777" w:rsidR="00982BD1" w:rsidRPr="00F634E9" w:rsidRDefault="00982BD1">
            <w:r w:rsidRPr="00F634E9">
              <w:t xml:space="preserve">Take-off </w:t>
            </w:r>
            <w:r>
              <w:t>D</w:t>
            </w:r>
            <w:r w:rsidRPr="00F634E9">
              <w:t>istance</w:t>
            </w:r>
          </w:p>
        </w:tc>
        <w:tc>
          <w:tcPr>
            <w:tcW w:w="3330" w:type="dxa"/>
            <w:tcBorders>
              <w:left w:val="nil"/>
              <w:right w:val="nil"/>
            </w:tcBorders>
          </w:tcPr>
          <w:p w14:paraId="2DB12682" w14:textId="77777777" w:rsidR="00982BD1" w:rsidRPr="00F634E9" w:rsidRDefault="00982BD1">
            <w:r>
              <w:t>1200</w:t>
            </w:r>
          </w:p>
        </w:tc>
        <w:tc>
          <w:tcPr>
            <w:tcW w:w="2790" w:type="dxa"/>
            <w:tcBorders>
              <w:left w:val="nil"/>
              <w:right w:val="single" w:sz="4" w:space="0" w:color="auto"/>
            </w:tcBorders>
          </w:tcPr>
          <w:p w14:paraId="001F229F" w14:textId="77777777" w:rsidR="00982BD1" w:rsidRPr="00F634E9" w:rsidRDefault="00982BD1">
            <w:r w:rsidRPr="00F634E9">
              <w:t>m</w:t>
            </w:r>
          </w:p>
        </w:tc>
      </w:tr>
      <w:tr w:rsidR="00982BD1" w:rsidRPr="00F634E9" w14:paraId="00E7C151" w14:textId="77777777">
        <w:tc>
          <w:tcPr>
            <w:tcW w:w="3348" w:type="dxa"/>
            <w:tcBorders>
              <w:right w:val="nil"/>
            </w:tcBorders>
          </w:tcPr>
          <w:p w14:paraId="543326E1" w14:textId="77777777" w:rsidR="00982BD1" w:rsidRPr="00F634E9" w:rsidRDefault="00982BD1">
            <w:r w:rsidRPr="00F634E9">
              <w:t xml:space="preserve">Landing </w:t>
            </w:r>
            <w:r>
              <w:t>D</w:t>
            </w:r>
            <w:r w:rsidRPr="00F634E9">
              <w:t>istance</w:t>
            </w:r>
          </w:p>
        </w:tc>
        <w:tc>
          <w:tcPr>
            <w:tcW w:w="3330" w:type="dxa"/>
            <w:tcBorders>
              <w:left w:val="nil"/>
              <w:right w:val="nil"/>
            </w:tcBorders>
          </w:tcPr>
          <w:p w14:paraId="4967601A" w14:textId="77777777" w:rsidR="00982BD1" w:rsidRPr="00F634E9" w:rsidRDefault="00982BD1">
            <w:r>
              <w:t>860</w:t>
            </w:r>
          </w:p>
        </w:tc>
        <w:tc>
          <w:tcPr>
            <w:tcW w:w="2790" w:type="dxa"/>
            <w:tcBorders>
              <w:left w:val="nil"/>
              <w:right w:val="single" w:sz="4" w:space="0" w:color="auto"/>
            </w:tcBorders>
          </w:tcPr>
          <w:p w14:paraId="1DDEA189" w14:textId="77777777" w:rsidR="00982BD1" w:rsidRPr="00F634E9" w:rsidRDefault="00982BD1">
            <w:r w:rsidRPr="00F634E9">
              <w:t>m</w:t>
            </w:r>
          </w:p>
        </w:tc>
      </w:tr>
      <w:tr w:rsidR="00982BD1" w:rsidRPr="00F634E9" w14:paraId="4BC0AB24" w14:textId="77777777">
        <w:tc>
          <w:tcPr>
            <w:tcW w:w="3348" w:type="dxa"/>
            <w:tcBorders>
              <w:right w:val="nil"/>
            </w:tcBorders>
          </w:tcPr>
          <w:p w14:paraId="55EFEAE9" w14:textId="77777777" w:rsidR="00982BD1" w:rsidRPr="00F634E9" w:rsidRDefault="00982BD1">
            <w:r>
              <w:t>Propulsion System</w:t>
            </w:r>
          </w:p>
        </w:tc>
        <w:tc>
          <w:tcPr>
            <w:tcW w:w="3330" w:type="dxa"/>
            <w:tcBorders>
              <w:left w:val="nil"/>
              <w:right w:val="nil"/>
            </w:tcBorders>
          </w:tcPr>
          <w:p w14:paraId="7013C61C" w14:textId="77777777" w:rsidR="00982BD1" w:rsidRPr="00F634E9" w:rsidRDefault="00982BD1">
            <w:r>
              <w:t>jet</w:t>
            </w:r>
          </w:p>
        </w:tc>
        <w:tc>
          <w:tcPr>
            <w:tcW w:w="2790" w:type="dxa"/>
            <w:tcBorders>
              <w:left w:val="nil"/>
              <w:right w:val="single" w:sz="4" w:space="0" w:color="auto"/>
            </w:tcBorders>
          </w:tcPr>
          <w:p w14:paraId="41A400D4" w14:textId="77777777" w:rsidR="00982BD1" w:rsidRPr="00F634E9" w:rsidRDefault="00982BD1"/>
        </w:tc>
      </w:tr>
    </w:tbl>
    <w:p w14:paraId="29474649" w14:textId="77777777" w:rsidR="004728EB" w:rsidRPr="006B0189" w:rsidRDefault="004728EB" w:rsidP="00E94A04"/>
    <w:p w14:paraId="126FF184" w14:textId="00E58A7B" w:rsidR="009E7954" w:rsidRDefault="00912261" w:rsidP="00912261">
      <w:pPr>
        <w:tabs>
          <w:tab w:val="clear" w:pos="4642"/>
        </w:tabs>
        <w:jc w:val="left"/>
      </w:pPr>
      <w:r>
        <w:br w:type="page"/>
      </w:r>
    </w:p>
    <w:p w14:paraId="0C476E99" w14:textId="71E0EFCD" w:rsidR="00F634E9" w:rsidRPr="00AF217B" w:rsidRDefault="00912261" w:rsidP="00912261">
      <w:pPr>
        <w:rPr>
          <w:b/>
          <w:bCs/>
          <w:noProof/>
          <w:sz w:val="28"/>
          <w:szCs w:val="28"/>
          <w:u w:val="single"/>
        </w:rPr>
      </w:pPr>
      <w:r w:rsidRPr="00AF217B">
        <w:rPr>
          <w:b/>
          <w:bCs/>
          <w:noProof/>
          <w:sz w:val="28"/>
          <w:szCs w:val="28"/>
          <w:u w:val="single"/>
        </w:rPr>
        <w:lastRenderedPageBreak/>
        <w:t>Table of Contents</w:t>
      </w:r>
    </w:p>
    <w:sdt>
      <w:sdtPr>
        <w:id w:val="1556639145"/>
        <w:docPartObj>
          <w:docPartGallery w:val="Table of Contents"/>
          <w:docPartUnique/>
        </w:docPartObj>
      </w:sdtPr>
      <w:sdtEndPr/>
      <w:sdtContent>
        <w:p w14:paraId="26E8D714" w14:textId="4961F1FD" w:rsidR="006F315B" w:rsidRDefault="6775D58B">
          <w:pPr>
            <w:pStyle w:val="TOC1"/>
            <w:tabs>
              <w:tab w:val="right" w:leader="dot" w:pos="9350"/>
            </w:tabs>
            <w:rPr>
              <w:rFonts w:eastAsiaTheme="minorEastAsia" w:cstheme="minorBidi"/>
              <w:noProof/>
              <w:kern w:val="2"/>
              <w:sz w:val="24"/>
              <w:lang w:val="en-US"/>
              <w14:ligatures w14:val="standardContextual"/>
            </w:rPr>
          </w:pPr>
          <w:r>
            <w:fldChar w:fldCharType="begin"/>
          </w:r>
          <w:r w:rsidR="429C2E83">
            <w:instrText>TOC \o "1-3" \z \u \h</w:instrText>
          </w:r>
          <w:r>
            <w:fldChar w:fldCharType="separate"/>
          </w:r>
          <w:hyperlink w:anchor="_Toc212559770" w:history="1">
            <w:r w:rsidR="006F315B" w:rsidRPr="00542822">
              <w:rPr>
                <w:rStyle w:val="Hyperlink"/>
                <w:rFonts w:cs="Tahoma"/>
                <w:noProof/>
              </w:rPr>
              <w:t>1 – Introduction</w:t>
            </w:r>
            <w:r w:rsidR="006F315B">
              <w:rPr>
                <w:noProof/>
                <w:webHidden/>
              </w:rPr>
              <w:tab/>
            </w:r>
            <w:r w:rsidR="006F315B">
              <w:rPr>
                <w:noProof/>
                <w:webHidden/>
              </w:rPr>
              <w:fldChar w:fldCharType="begin"/>
            </w:r>
            <w:r w:rsidR="006F315B">
              <w:rPr>
                <w:noProof/>
                <w:webHidden/>
              </w:rPr>
              <w:instrText xml:space="preserve"> PAGEREF _Toc212559770 \h </w:instrText>
            </w:r>
            <w:r w:rsidR="006F315B">
              <w:rPr>
                <w:noProof/>
                <w:webHidden/>
              </w:rPr>
            </w:r>
            <w:r w:rsidR="006F315B">
              <w:rPr>
                <w:noProof/>
                <w:webHidden/>
              </w:rPr>
              <w:fldChar w:fldCharType="separate"/>
            </w:r>
            <w:r w:rsidR="006F315B">
              <w:rPr>
                <w:noProof/>
                <w:webHidden/>
              </w:rPr>
              <w:t>4</w:t>
            </w:r>
            <w:r w:rsidR="006F315B">
              <w:rPr>
                <w:noProof/>
                <w:webHidden/>
              </w:rPr>
              <w:fldChar w:fldCharType="end"/>
            </w:r>
          </w:hyperlink>
        </w:p>
        <w:p w14:paraId="4D8FDB3A" w14:textId="447903BA" w:rsidR="006F315B" w:rsidRDefault="006F315B">
          <w:pPr>
            <w:pStyle w:val="TOC1"/>
            <w:tabs>
              <w:tab w:val="right" w:leader="dot" w:pos="9350"/>
            </w:tabs>
            <w:rPr>
              <w:rFonts w:eastAsiaTheme="minorEastAsia" w:cstheme="minorBidi"/>
              <w:noProof/>
              <w:kern w:val="2"/>
              <w:sz w:val="24"/>
              <w:lang w:val="en-US"/>
              <w14:ligatures w14:val="standardContextual"/>
            </w:rPr>
          </w:pPr>
          <w:hyperlink w:anchor="_Toc212559771" w:history="1">
            <w:r w:rsidRPr="00542822">
              <w:rPr>
                <w:rStyle w:val="Hyperlink"/>
                <w:noProof/>
              </w:rPr>
              <w:t xml:space="preserve">2 </w:t>
            </w:r>
            <w:r w:rsidRPr="00542822">
              <w:rPr>
                <w:rStyle w:val="Hyperlink"/>
                <w:rFonts w:cs="Tahoma"/>
                <w:noProof/>
              </w:rPr>
              <w:t>– Clean Wing Design</w:t>
            </w:r>
            <w:r>
              <w:rPr>
                <w:noProof/>
                <w:webHidden/>
              </w:rPr>
              <w:tab/>
            </w:r>
            <w:r>
              <w:rPr>
                <w:noProof/>
                <w:webHidden/>
              </w:rPr>
              <w:fldChar w:fldCharType="begin"/>
            </w:r>
            <w:r>
              <w:rPr>
                <w:noProof/>
                <w:webHidden/>
              </w:rPr>
              <w:instrText xml:space="preserve"> PAGEREF _Toc212559771 \h </w:instrText>
            </w:r>
            <w:r>
              <w:rPr>
                <w:noProof/>
                <w:webHidden/>
              </w:rPr>
            </w:r>
            <w:r>
              <w:rPr>
                <w:noProof/>
                <w:webHidden/>
              </w:rPr>
              <w:fldChar w:fldCharType="separate"/>
            </w:r>
            <w:r>
              <w:rPr>
                <w:noProof/>
                <w:webHidden/>
              </w:rPr>
              <w:t>4</w:t>
            </w:r>
            <w:r>
              <w:rPr>
                <w:noProof/>
                <w:webHidden/>
              </w:rPr>
              <w:fldChar w:fldCharType="end"/>
            </w:r>
          </w:hyperlink>
        </w:p>
        <w:p w14:paraId="22DA2C6B" w14:textId="5D8C4750" w:rsidR="006F315B" w:rsidRDefault="006F315B">
          <w:pPr>
            <w:pStyle w:val="TOC2"/>
            <w:rPr>
              <w:rFonts w:eastAsiaTheme="minorEastAsia" w:cstheme="minorBidi"/>
              <w:noProof/>
              <w:kern w:val="2"/>
              <w:sz w:val="24"/>
              <w:lang w:val="en-US"/>
              <w14:ligatures w14:val="standardContextual"/>
            </w:rPr>
          </w:pPr>
          <w:hyperlink w:anchor="_Toc212559772" w:history="1">
            <w:r w:rsidRPr="00542822">
              <w:rPr>
                <w:rStyle w:val="Hyperlink"/>
                <w:noProof/>
              </w:rPr>
              <w:t>2.1 – Infinite Wing</w:t>
            </w:r>
            <w:r>
              <w:rPr>
                <w:noProof/>
                <w:webHidden/>
              </w:rPr>
              <w:tab/>
            </w:r>
            <w:r>
              <w:rPr>
                <w:noProof/>
                <w:webHidden/>
              </w:rPr>
              <w:fldChar w:fldCharType="begin"/>
            </w:r>
            <w:r>
              <w:rPr>
                <w:noProof/>
                <w:webHidden/>
              </w:rPr>
              <w:instrText xml:space="preserve"> PAGEREF _Toc212559772 \h </w:instrText>
            </w:r>
            <w:r>
              <w:rPr>
                <w:noProof/>
                <w:webHidden/>
              </w:rPr>
            </w:r>
            <w:r>
              <w:rPr>
                <w:noProof/>
                <w:webHidden/>
              </w:rPr>
              <w:fldChar w:fldCharType="separate"/>
            </w:r>
            <w:r>
              <w:rPr>
                <w:noProof/>
                <w:webHidden/>
              </w:rPr>
              <w:t>4</w:t>
            </w:r>
            <w:r>
              <w:rPr>
                <w:noProof/>
                <w:webHidden/>
              </w:rPr>
              <w:fldChar w:fldCharType="end"/>
            </w:r>
          </w:hyperlink>
        </w:p>
        <w:p w14:paraId="26E6D160" w14:textId="213CD8EF" w:rsidR="006F315B" w:rsidRDefault="006F315B">
          <w:pPr>
            <w:pStyle w:val="TOC2"/>
            <w:rPr>
              <w:rFonts w:eastAsiaTheme="minorEastAsia" w:cstheme="minorBidi"/>
              <w:noProof/>
              <w:kern w:val="2"/>
              <w:sz w:val="24"/>
              <w:lang w:val="en-US"/>
              <w14:ligatures w14:val="standardContextual"/>
            </w:rPr>
          </w:pPr>
          <w:hyperlink w:anchor="_Toc212559773" w:history="1">
            <w:r w:rsidRPr="00542822">
              <w:rPr>
                <w:rStyle w:val="Hyperlink"/>
                <w:noProof/>
              </w:rPr>
              <w:t>2.2 – Airfoil Selection</w:t>
            </w:r>
            <w:r>
              <w:rPr>
                <w:noProof/>
                <w:webHidden/>
              </w:rPr>
              <w:tab/>
            </w:r>
            <w:r>
              <w:rPr>
                <w:noProof/>
                <w:webHidden/>
              </w:rPr>
              <w:fldChar w:fldCharType="begin"/>
            </w:r>
            <w:r>
              <w:rPr>
                <w:noProof/>
                <w:webHidden/>
              </w:rPr>
              <w:instrText xml:space="preserve"> PAGEREF _Toc212559773 \h </w:instrText>
            </w:r>
            <w:r>
              <w:rPr>
                <w:noProof/>
                <w:webHidden/>
              </w:rPr>
            </w:r>
            <w:r>
              <w:rPr>
                <w:noProof/>
                <w:webHidden/>
              </w:rPr>
              <w:fldChar w:fldCharType="separate"/>
            </w:r>
            <w:r>
              <w:rPr>
                <w:noProof/>
                <w:webHidden/>
              </w:rPr>
              <w:t>5</w:t>
            </w:r>
            <w:r>
              <w:rPr>
                <w:noProof/>
                <w:webHidden/>
              </w:rPr>
              <w:fldChar w:fldCharType="end"/>
            </w:r>
          </w:hyperlink>
        </w:p>
        <w:p w14:paraId="7FFB14CE" w14:textId="5F597BEE" w:rsidR="006F315B" w:rsidRDefault="006F315B">
          <w:pPr>
            <w:pStyle w:val="TOC2"/>
            <w:rPr>
              <w:rFonts w:eastAsiaTheme="minorEastAsia" w:cstheme="minorBidi"/>
              <w:noProof/>
              <w:kern w:val="2"/>
              <w:sz w:val="24"/>
              <w:lang w:val="en-US"/>
              <w14:ligatures w14:val="standardContextual"/>
            </w:rPr>
          </w:pPr>
          <w:hyperlink w:anchor="_Toc212559774" w:history="1">
            <w:r w:rsidRPr="00542822">
              <w:rPr>
                <w:rStyle w:val="Hyperlink"/>
                <w:noProof/>
              </w:rPr>
              <w:t>2.3 – Finite Wing and Aerodynamics Chord</w:t>
            </w:r>
            <w:r>
              <w:rPr>
                <w:noProof/>
                <w:webHidden/>
              </w:rPr>
              <w:tab/>
            </w:r>
            <w:r>
              <w:rPr>
                <w:noProof/>
                <w:webHidden/>
              </w:rPr>
              <w:fldChar w:fldCharType="begin"/>
            </w:r>
            <w:r>
              <w:rPr>
                <w:noProof/>
                <w:webHidden/>
              </w:rPr>
              <w:instrText xml:space="preserve"> PAGEREF _Toc212559774 \h </w:instrText>
            </w:r>
            <w:r>
              <w:rPr>
                <w:noProof/>
                <w:webHidden/>
              </w:rPr>
            </w:r>
            <w:r>
              <w:rPr>
                <w:noProof/>
                <w:webHidden/>
              </w:rPr>
              <w:fldChar w:fldCharType="separate"/>
            </w:r>
            <w:r>
              <w:rPr>
                <w:noProof/>
                <w:webHidden/>
              </w:rPr>
              <w:t>5</w:t>
            </w:r>
            <w:r>
              <w:rPr>
                <w:noProof/>
                <w:webHidden/>
              </w:rPr>
              <w:fldChar w:fldCharType="end"/>
            </w:r>
          </w:hyperlink>
        </w:p>
        <w:p w14:paraId="5E5A273C" w14:textId="654935A3" w:rsidR="006F315B" w:rsidRDefault="006F315B">
          <w:pPr>
            <w:pStyle w:val="TOC2"/>
            <w:rPr>
              <w:rFonts w:eastAsiaTheme="minorEastAsia" w:cstheme="minorBidi"/>
              <w:noProof/>
              <w:kern w:val="2"/>
              <w:sz w:val="24"/>
              <w:lang w:val="en-US"/>
              <w14:ligatures w14:val="standardContextual"/>
            </w:rPr>
          </w:pPr>
          <w:hyperlink w:anchor="_Toc212559775" w:history="1">
            <w:r w:rsidRPr="00542822">
              <w:rPr>
                <w:rStyle w:val="Hyperlink"/>
                <w:noProof/>
              </w:rPr>
              <w:t>2.4 – Clean Wing Lift Curve</w:t>
            </w:r>
            <w:r>
              <w:rPr>
                <w:noProof/>
                <w:webHidden/>
              </w:rPr>
              <w:tab/>
            </w:r>
            <w:r>
              <w:rPr>
                <w:noProof/>
                <w:webHidden/>
              </w:rPr>
              <w:fldChar w:fldCharType="begin"/>
            </w:r>
            <w:r>
              <w:rPr>
                <w:noProof/>
                <w:webHidden/>
              </w:rPr>
              <w:instrText xml:space="preserve"> PAGEREF _Toc212559775 \h </w:instrText>
            </w:r>
            <w:r>
              <w:rPr>
                <w:noProof/>
                <w:webHidden/>
              </w:rPr>
            </w:r>
            <w:r>
              <w:rPr>
                <w:noProof/>
                <w:webHidden/>
              </w:rPr>
              <w:fldChar w:fldCharType="separate"/>
            </w:r>
            <w:r>
              <w:rPr>
                <w:noProof/>
                <w:webHidden/>
              </w:rPr>
              <w:t>6</w:t>
            </w:r>
            <w:r>
              <w:rPr>
                <w:noProof/>
                <w:webHidden/>
              </w:rPr>
              <w:fldChar w:fldCharType="end"/>
            </w:r>
          </w:hyperlink>
        </w:p>
        <w:p w14:paraId="43A00123" w14:textId="213A6AAB" w:rsidR="006F315B" w:rsidRDefault="006F315B">
          <w:pPr>
            <w:pStyle w:val="TOC2"/>
            <w:rPr>
              <w:rFonts w:eastAsiaTheme="minorEastAsia" w:cstheme="minorBidi"/>
              <w:noProof/>
              <w:kern w:val="2"/>
              <w:sz w:val="24"/>
              <w:lang w:val="en-US"/>
              <w14:ligatures w14:val="standardContextual"/>
            </w:rPr>
          </w:pPr>
          <w:hyperlink w:anchor="_Toc212559776" w:history="1">
            <w:r w:rsidRPr="00542822">
              <w:rPr>
                <w:rStyle w:val="Hyperlink"/>
                <w:noProof/>
              </w:rPr>
              <w:t>2.4 Validation and Sanity Check</w:t>
            </w:r>
            <w:r>
              <w:rPr>
                <w:noProof/>
                <w:webHidden/>
              </w:rPr>
              <w:tab/>
            </w:r>
            <w:r>
              <w:rPr>
                <w:noProof/>
                <w:webHidden/>
              </w:rPr>
              <w:fldChar w:fldCharType="begin"/>
            </w:r>
            <w:r>
              <w:rPr>
                <w:noProof/>
                <w:webHidden/>
              </w:rPr>
              <w:instrText xml:space="preserve"> PAGEREF _Toc212559776 \h </w:instrText>
            </w:r>
            <w:r>
              <w:rPr>
                <w:noProof/>
                <w:webHidden/>
              </w:rPr>
            </w:r>
            <w:r>
              <w:rPr>
                <w:noProof/>
                <w:webHidden/>
              </w:rPr>
              <w:fldChar w:fldCharType="separate"/>
            </w:r>
            <w:r>
              <w:rPr>
                <w:noProof/>
                <w:webHidden/>
              </w:rPr>
              <w:t>8</w:t>
            </w:r>
            <w:r>
              <w:rPr>
                <w:noProof/>
                <w:webHidden/>
              </w:rPr>
              <w:fldChar w:fldCharType="end"/>
            </w:r>
          </w:hyperlink>
        </w:p>
        <w:p w14:paraId="6C587B79" w14:textId="7974F2BA" w:rsidR="006F315B" w:rsidRDefault="006F315B">
          <w:pPr>
            <w:pStyle w:val="TOC1"/>
            <w:tabs>
              <w:tab w:val="right" w:leader="dot" w:pos="9350"/>
            </w:tabs>
            <w:rPr>
              <w:rFonts w:eastAsiaTheme="minorEastAsia" w:cstheme="minorBidi"/>
              <w:noProof/>
              <w:kern w:val="2"/>
              <w:sz w:val="24"/>
              <w:lang w:val="en-US"/>
              <w14:ligatures w14:val="standardContextual"/>
            </w:rPr>
          </w:pPr>
          <w:hyperlink w:anchor="_Toc212559777" w:history="1">
            <w:r w:rsidRPr="00542822">
              <w:rPr>
                <w:rStyle w:val="Hyperlink"/>
                <w:noProof/>
              </w:rPr>
              <w:t xml:space="preserve">3 </w:t>
            </w:r>
            <w:r w:rsidRPr="00542822">
              <w:rPr>
                <w:rStyle w:val="Hyperlink"/>
                <w:rFonts w:cs="Tahoma"/>
                <w:noProof/>
              </w:rPr>
              <w:t xml:space="preserve">– </w:t>
            </w:r>
            <w:r w:rsidRPr="00542822">
              <w:rPr>
                <w:rStyle w:val="Hyperlink"/>
                <w:noProof/>
              </w:rPr>
              <w:t>High Lift Devices</w:t>
            </w:r>
            <w:r>
              <w:rPr>
                <w:noProof/>
                <w:webHidden/>
              </w:rPr>
              <w:tab/>
            </w:r>
            <w:r>
              <w:rPr>
                <w:noProof/>
                <w:webHidden/>
              </w:rPr>
              <w:fldChar w:fldCharType="begin"/>
            </w:r>
            <w:r>
              <w:rPr>
                <w:noProof/>
                <w:webHidden/>
              </w:rPr>
              <w:instrText xml:space="preserve"> PAGEREF _Toc212559777 \h </w:instrText>
            </w:r>
            <w:r>
              <w:rPr>
                <w:noProof/>
                <w:webHidden/>
              </w:rPr>
            </w:r>
            <w:r>
              <w:rPr>
                <w:noProof/>
                <w:webHidden/>
              </w:rPr>
              <w:fldChar w:fldCharType="separate"/>
            </w:r>
            <w:r>
              <w:rPr>
                <w:noProof/>
                <w:webHidden/>
              </w:rPr>
              <w:t>9</w:t>
            </w:r>
            <w:r>
              <w:rPr>
                <w:noProof/>
                <w:webHidden/>
              </w:rPr>
              <w:fldChar w:fldCharType="end"/>
            </w:r>
          </w:hyperlink>
        </w:p>
        <w:p w14:paraId="1985B00B" w14:textId="4C9C3709" w:rsidR="006F315B" w:rsidRDefault="006F315B">
          <w:pPr>
            <w:pStyle w:val="TOC2"/>
            <w:rPr>
              <w:rFonts w:eastAsiaTheme="minorEastAsia" w:cstheme="minorBidi"/>
              <w:noProof/>
              <w:kern w:val="2"/>
              <w:sz w:val="24"/>
              <w:lang w:val="en-US"/>
              <w14:ligatures w14:val="standardContextual"/>
            </w:rPr>
          </w:pPr>
          <w:hyperlink w:anchor="_Toc212559778" w:history="1">
            <w:r w:rsidRPr="00542822">
              <w:rPr>
                <w:rStyle w:val="Hyperlink"/>
                <w:noProof/>
              </w:rPr>
              <w:t>3.1 – Landing and Take-Off Conditions</w:t>
            </w:r>
            <w:r>
              <w:rPr>
                <w:noProof/>
                <w:webHidden/>
              </w:rPr>
              <w:tab/>
            </w:r>
            <w:r>
              <w:rPr>
                <w:noProof/>
                <w:webHidden/>
              </w:rPr>
              <w:fldChar w:fldCharType="begin"/>
            </w:r>
            <w:r>
              <w:rPr>
                <w:noProof/>
                <w:webHidden/>
              </w:rPr>
              <w:instrText xml:space="preserve"> PAGEREF _Toc212559778 \h </w:instrText>
            </w:r>
            <w:r>
              <w:rPr>
                <w:noProof/>
                <w:webHidden/>
              </w:rPr>
            </w:r>
            <w:r>
              <w:rPr>
                <w:noProof/>
                <w:webHidden/>
              </w:rPr>
              <w:fldChar w:fldCharType="separate"/>
            </w:r>
            <w:r>
              <w:rPr>
                <w:noProof/>
                <w:webHidden/>
              </w:rPr>
              <w:t>9</w:t>
            </w:r>
            <w:r>
              <w:rPr>
                <w:noProof/>
                <w:webHidden/>
              </w:rPr>
              <w:fldChar w:fldCharType="end"/>
            </w:r>
          </w:hyperlink>
        </w:p>
        <w:p w14:paraId="38BF5CCE" w14:textId="11F0789C" w:rsidR="006F315B" w:rsidRDefault="006F315B">
          <w:pPr>
            <w:pStyle w:val="TOC1"/>
            <w:tabs>
              <w:tab w:val="right" w:leader="dot" w:pos="9350"/>
            </w:tabs>
            <w:rPr>
              <w:rFonts w:eastAsiaTheme="minorEastAsia" w:cstheme="minorBidi"/>
              <w:noProof/>
              <w:kern w:val="2"/>
              <w:sz w:val="24"/>
              <w:lang w:val="en-US"/>
              <w14:ligatures w14:val="standardContextual"/>
            </w:rPr>
          </w:pPr>
          <w:hyperlink w:anchor="_Toc212559779" w:history="1">
            <w:r w:rsidRPr="00542822">
              <w:rPr>
                <w:rStyle w:val="Hyperlink"/>
                <w:noProof/>
              </w:rPr>
              <w:t xml:space="preserve">4 </w:t>
            </w:r>
            <w:r w:rsidRPr="00542822">
              <w:rPr>
                <w:rStyle w:val="Hyperlink"/>
                <w:rFonts w:cs="Tahoma"/>
                <w:noProof/>
              </w:rPr>
              <w:t xml:space="preserve">– </w:t>
            </w:r>
            <w:r w:rsidRPr="00542822">
              <w:rPr>
                <w:rStyle w:val="Hyperlink"/>
                <w:noProof/>
              </w:rPr>
              <w:t>Fuel Tank Volume</w:t>
            </w:r>
            <w:r>
              <w:rPr>
                <w:noProof/>
                <w:webHidden/>
              </w:rPr>
              <w:tab/>
            </w:r>
            <w:r>
              <w:rPr>
                <w:noProof/>
                <w:webHidden/>
              </w:rPr>
              <w:fldChar w:fldCharType="begin"/>
            </w:r>
            <w:r>
              <w:rPr>
                <w:noProof/>
                <w:webHidden/>
              </w:rPr>
              <w:instrText xml:space="preserve"> PAGEREF _Toc212559779 \h </w:instrText>
            </w:r>
            <w:r>
              <w:rPr>
                <w:noProof/>
                <w:webHidden/>
              </w:rPr>
            </w:r>
            <w:r>
              <w:rPr>
                <w:noProof/>
                <w:webHidden/>
              </w:rPr>
              <w:fldChar w:fldCharType="separate"/>
            </w:r>
            <w:r>
              <w:rPr>
                <w:noProof/>
                <w:webHidden/>
              </w:rPr>
              <w:t>9</w:t>
            </w:r>
            <w:r>
              <w:rPr>
                <w:noProof/>
                <w:webHidden/>
              </w:rPr>
              <w:fldChar w:fldCharType="end"/>
            </w:r>
          </w:hyperlink>
        </w:p>
        <w:p w14:paraId="20581744" w14:textId="7ABC8641" w:rsidR="006F315B" w:rsidRDefault="006F315B">
          <w:pPr>
            <w:pStyle w:val="TOC1"/>
            <w:tabs>
              <w:tab w:val="right" w:leader="dot" w:pos="9350"/>
            </w:tabs>
            <w:rPr>
              <w:rFonts w:eastAsiaTheme="minorEastAsia" w:cstheme="minorBidi"/>
              <w:noProof/>
              <w:kern w:val="2"/>
              <w:sz w:val="24"/>
              <w:lang w:val="en-US"/>
              <w14:ligatures w14:val="standardContextual"/>
            </w:rPr>
          </w:pPr>
          <w:hyperlink w:anchor="_Toc212559780" w:history="1">
            <w:r w:rsidRPr="00542822">
              <w:rPr>
                <w:rStyle w:val="Hyperlink"/>
                <w:noProof/>
              </w:rPr>
              <w:t>References:</w:t>
            </w:r>
            <w:r>
              <w:rPr>
                <w:noProof/>
                <w:webHidden/>
              </w:rPr>
              <w:tab/>
            </w:r>
            <w:r>
              <w:rPr>
                <w:noProof/>
                <w:webHidden/>
              </w:rPr>
              <w:fldChar w:fldCharType="begin"/>
            </w:r>
            <w:r>
              <w:rPr>
                <w:noProof/>
                <w:webHidden/>
              </w:rPr>
              <w:instrText xml:space="preserve"> PAGEREF _Toc212559780 \h </w:instrText>
            </w:r>
            <w:r>
              <w:rPr>
                <w:noProof/>
                <w:webHidden/>
              </w:rPr>
            </w:r>
            <w:r>
              <w:rPr>
                <w:noProof/>
                <w:webHidden/>
              </w:rPr>
              <w:fldChar w:fldCharType="separate"/>
            </w:r>
            <w:r>
              <w:rPr>
                <w:noProof/>
                <w:webHidden/>
              </w:rPr>
              <w:t>9</w:t>
            </w:r>
            <w:r>
              <w:rPr>
                <w:noProof/>
                <w:webHidden/>
              </w:rPr>
              <w:fldChar w:fldCharType="end"/>
            </w:r>
          </w:hyperlink>
        </w:p>
        <w:p w14:paraId="6E8149AB" w14:textId="59AC5FE1" w:rsidR="006F315B" w:rsidRDefault="006F315B">
          <w:pPr>
            <w:pStyle w:val="TOC1"/>
            <w:tabs>
              <w:tab w:val="right" w:leader="dot" w:pos="9350"/>
            </w:tabs>
            <w:rPr>
              <w:rFonts w:eastAsiaTheme="minorEastAsia" w:cstheme="minorBidi"/>
              <w:noProof/>
              <w:kern w:val="2"/>
              <w:sz w:val="24"/>
              <w:lang w:val="en-US"/>
              <w14:ligatures w14:val="standardContextual"/>
            </w:rPr>
          </w:pPr>
          <w:hyperlink w:anchor="_Toc212559781" w:history="1">
            <w:r w:rsidRPr="00542822">
              <w:rPr>
                <w:rStyle w:val="Hyperlink"/>
                <w:noProof/>
              </w:rPr>
              <w:t>Appendix 1: Technical Drawings</w:t>
            </w:r>
            <w:r>
              <w:rPr>
                <w:noProof/>
                <w:webHidden/>
              </w:rPr>
              <w:tab/>
            </w:r>
            <w:r>
              <w:rPr>
                <w:noProof/>
                <w:webHidden/>
              </w:rPr>
              <w:fldChar w:fldCharType="begin"/>
            </w:r>
            <w:r>
              <w:rPr>
                <w:noProof/>
                <w:webHidden/>
              </w:rPr>
              <w:instrText xml:space="preserve"> PAGEREF _Toc212559781 \h </w:instrText>
            </w:r>
            <w:r>
              <w:rPr>
                <w:noProof/>
                <w:webHidden/>
              </w:rPr>
            </w:r>
            <w:r>
              <w:rPr>
                <w:noProof/>
                <w:webHidden/>
              </w:rPr>
              <w:fldChar w:fldCharType="separate"/>
            </w:r>
            <w:r>
              <w:rPr>
                <w:noProof/>
                <w:webHidden/>
              </w:rPr>
              <w:t>10</w:t>
            </w:r>
            <w:r>
              <w:rPr>
                <w:noProof/>
                <w:webHidden/>
              </w:rPr>
              <w:fldChar w:fldCharType="end"/>
            </w:r>
          </w:hyperlink>
        </w:p>
        <w:p w14:paraId="12ED65D4" w14:textId="70F40746" w:rsidR="6775D58B" w:rsidRDefault="6775D58B" w:rsidP="6775D58B">
          <w:pPr>
            <w:pStyle w:val="TOC1"/>
            <w:rPr>
              <w:rStyle w:val="Hyperlink"/>
            </w:rPr>
          </w:pPr>
          <w:r>
            <w:fldChar w:fldCharType="end"/>
          </w:r>
        </w:p>
      </w:sdtContent>
    </w:sdt>
    <w:p w14:paraId="5B43CB19" w14:textId="23E7391B" w:rsidR="005E60C0" w:rsidRDefault="005E60C0" w:rsidP="005E60C0">
      <w:pPr>
        <w:pStyle w:val="TOC1"/>
        <w:tabs>
          <w:tab w:val="right" w:pos="9350"/>
        </w:tabs>
        <w:rPr>
          <w:b/>
          <w:bCs/>
          <w:noProof/>
        </w:rPr>
      </w:pPr>
    </w:p>
    <w:p w14:paraId="7BC16446" w14:textId="4A7125FD" w:rsidR="005E60C0" w:rsidRDefault="005E60C0" w:rsidP="00B7702C">
      <w:pPr>
        <w:tabs>
          <w:tab w:val="clear" w:pos="4642"/>
        </w:tabs>
        <w:jc w:val="left"/>
        <w:rPr>
          <w:rFonts w:cs="Tahoma"/>
        </w:rPr>
      </w:pPr>
      <w:r>
        <w:rPr>
          <w:rFonts w:cs="Tahoma"/>
        </w:rPr>
        <w:br w:type="page"/>
      </w:r>
    </w:p>
    <w:p w14:paraId="5DE31135" w14:textId="743A96A9" w:rsidR="0003653C" w:rsidRPr="00B7702C" w:rsidRDefault="6775D58B" w:rsidP="429C2E83">
      <w:pPr>
        <w:pStyle w:val="Heading1"/>
        <w:rPr>
          <w:rFonts w:cs="Tahoma"/>
        </w:rPr>
      </w:pPr>
      <w:bookmarkStart w:id="5" w:name="_Toc212559770"/>
      <w:r w:rsidRPr="6775D58B">
        <w:rPr>
          <w:rFonts w:cs="Tahoma"/>
        </w:rPr>
        <w:lastRenderedPageBreak/>
        <w:t>1 – Introduction</w:t>
      </w:r>
      <w:bookmarkEnd w:id="5"/>
    </w:p>
    <w:p w14:paraId="50B9C1D7" w14:textId="6AA9219F" w:rsidR="000008B0" w:rsidRDefault="003655D6" w:rsidP="004E1336">
      <w:pPr>
        <w:ind w:left="720"/>
        <w:rPr>
          <w:rFonts w:cs="Tahoma"/>
        </w:rPr>
      </w:pPr>
      <w:r>
        <w:rPr>
          <w:rFonts w:cs="Tahoma"/>
        </w:rPr>
        <w:t xml:space="preserve">This report covers </w:t>
      </w:r>
      <w:r w:rsidR="00A205FC">
        <w:rPr>
          <w:rFonts w:cs="Tahoma"/>
        </w:rPr>
        <w:t xml:space="preserve">the entirety of </w:t>
      </w:r>
      <w:r w:rsidR="00E3615A">
        <w:rPr>
          <w:rFonts w:cs="Tahoma"/>
        </w:rPr>
        <w:t>the preliminary wing design</w:t>
      </w:r>
      <w:r w:rsidR="00782CF8">
        <w:rPr>
          <w:rFonts w:cs="Tahoma"/>
        </w:rPr>
        <w:t xml:space="preserve">, from clean wing to </w:t>
      </w:r>
      <w:r w:rsidR="00506D86">
        <w:rPr>
          <w:rFonts w:cs="Tahoma"/>
        </w:rPr>
        <w:t>high-lift devices</w:t>
      </w:r>
      <w:r w:rsidR="005F321E">
        <w:rPr>
          <w:rFonts w:cs="Tahoma"/>
        </w:rPr>
        <w:t xml:space="preserve"> and fuel tank considerations. As the report progresses, more detail will be added to ensure the wing accomplishes all intended </w:t>
      </w:r>
      <w:r w:rsidR="005A5C2E">
        <w:rPr>
          <w:rFonts w:cs="Tahoma"/>
        </w:rPr>
        <w:t>purposes</w:t>
      </w:r>
      <w:r w:rsidR="00C30E80">
        <w:rPr>
          <w:rFonts w:cs="Tahoma"/>
        </w:rPr>
        <w:t>: lift generation,</w:t>
      </w:r>
      <w:r w:rsidR="00D00E3D">
        <w:rPr>
          <w:rFonts w:cs="Tahoma"/>
        </w:rPr>
        <w:t xml:space="preserve"> </w:t>
      </w:r>
      <w:r w:rsidR="00DC7DB8">
        <w:rPr>
          <w:rFonts w:cs="Tahoma"/>
        </w:rPr>
        <w:t xml:space="preserve">flight control, </w:t>
      </w:r>
      <w:r w:rsidR="009637CA">
        <w:rPr>
          <w:rFonts w:cs="Tahoma"/>
        </w:rPr>
        <w:t xml:space="preserve">compliance with take-off and landing requirements, and </w:t>
      </w:r>
      <w:r w:rsidR="00006141">
        <w:rPr>
          <w:rFonts w:cs="Tahoma"/>
        </w:rPr>
        <w:t>the possibility of fuel storage</w:t>
      </w:r>
      <w:r w:rsidR="00CC3557">
        <w:rPr>
          <w:rFonts w:cs="Tahoma"/>
        </w:rPr>
        <w:t>.</w:t>
      </w:r>
      <w:r w:rsidR="001E2813">
        <w:rPr>
          <w:rFonts w:cs="Tahoma"/>
        </w:rPr>
        <w:t xml:space="preserve"> The first section covers </w:t>
      </w:r>
      <w:r w:rsidR="00DC0E63">
        <w:rPr>
          <w:rFonts w:cs="Tahoma"/>
        </w:rPr>
        <w:t>a clean wing design</w:t>
      </w:r>
      <w:r w:rsidR="00AD2D16">
        <w:rPr>
          <w:rFonts w:cs="Tahoma"/>
        </w:rPr>
        <w:t>, which assumes a basic wing with no</w:t>
      </w:r>
      <w:r w:rsidR="00AB690D">
        <w:rPr>
          <w:rFonts w:cs="Tahoma"/>
        </w:rPr>
        <w:t xml:space="preserve"> complex or moving mechanisms. The following section will introduce high-lift devices and control surfaces</w:t>
      </w:r>
      <w:r w:rsidR="00977FA5">
        <w:rPr>
          <w:rFonts w:cs="Tahoma"/>
        </w:rPr>
        <w:t>.</w:t>
      </w:r>
      <w:r w:rsidR="00BF002D">
        <w:rPr>
          <w:rFonts w:cs="Tahoma"/>
        </w:rPr>
        <w:t xml:space="preserve"> The final inclusion will be for possible internal fuel tanks within the body of the wing</w:t>
      </w:r>
      <w:r w:rsidR="0006791B">
        <w:rPr>
          <w:rFonts w:cs="Tahoma"/>
        </w:rPr>
        <w:t xml:space="preserve"> once the available internal volume of the wing is approximately determined.</w:t>
      </w:r>
      <w:r w:rsidR="00962E06">
        <w:rPr>
          <w:rFonts w:cs="Tahoma"/>
        </w:rPr>
        <w:t xml:space="preserve"> Throughout the report, values will be sanity checked with similar aircraft in industry</w:t>
      </w:r>
      <w:r w:rsidR="00E17B90">
        <w:rPr>
          <w:rFonts w:cs="Tahoma"/>
        </w:rPr>
        <w:t>.</w:t>
      </w:r>
      <w:r w:rsidR="00962E06">
        <w:rPr>
          <w:rFonts w:cs="Tahoma"/>
        </w:rPr>
        <w:t xml:space="preserve"> </w:t>
      </w:r>
    </w:p>
    <w:p w14:paraId="5E6EE95A" w14:textId="73A8C0F2" w:rsidR="00FF100C" w:rsidRDefault="00FF100C" w:rsidP="00FF100C">
      <w:pPr>
        <w:tabs>
          <w:tab w:val="clear" w:pos="4642"/>
        </w:tabs>
        <w:jc w:val="left"/>
        <w:rPr>
          <w:rFonts w:cs="Tahoma"/>
        </w:rPr>
      </w:pPr>
      <w:bookmarkStart w:id="6" w:name="_Toc49205470"/>
      <w:bookmarkStart w:id="7" w:name="_Toc49206184"/>
    </w:p>
    <w:p w14:paraId="09CE848A" w14:textId="072C58F2" w:rsidR="004614BB" w:rsidRDefault="6775D58B" w:rsidP="429C2E83">
      <w:pPr>
        <w:pStyle w:val="Heading1"/>
        <w:rPr>
          <w:rFonts w:cs="Tahoma"/>
        </w:rPr>
      </w:pPr>
      <w:bookmarkStart w:id="8" w:name="_Toc212559771"/>
      <w:r>
        <w:t xml:space="preserve">2 </w:t>
      </w:r>
      <w:r w:rsidRPr="6775D58B">
        <w:rPr>
          <w:rFonts w:cs="Tahoma"/>
        </w:rPr>
        <w:t>– Clean Wing Design</w:t>
      </w:r>
      <w:bookmarkEnd w:id="8"/>
    </w:p>
    <w:p w14:paraId="10D3F864" w14:textId="05549DAD" w:rsidR="004614BB" w:rsidRDefault="00D61E61" w:rsidP="004614BB">
      <w:pPr>
        <w:ind w:left="720"/>
      </w:pPr>
      <w:r w:rsidRPr="0099592E">
        <w:rPr>
          <w:lang w:val="en-US"/>
        </w:rPr>
        <w:t>First and foremost</w:t>
      </w:r>
      <w:r>
        <w:t xml:space="preserve">, the wing itself must be designed initially with no high lift devices or other </w:t>
      </w:r>
      <w:r w:rsidR="00D63E18">
        <w:t xml:space="preserve">such </w:t>
      </w:r>
      <w:r>
        <w:t xml:space="preserve">structures to complicate it. </w:t>
      </w:r>
      <w:r w:rsidR="00D62AE7">
        <w:t xml:space="preserve">Based on requirements for lift and performance, and airfoil will be selected and </w:t>
      </w:r>
      <w:r w:rsidR="001F1F9B">
        <w:t>from there other</w:t>
      </w:r>
      <w:r w:rsidR="00386B51">
        <w:t xml:space="preserve"> parameters such as</w:t>
      </w:r>
      <w:r w:rsidR="00E438EC">
        <w:t xml:space="preserve"> aspect ratio, wing area</w:t>
      </w:r>
      <w:r w:rsidR="00386B51">
        <w:t>, span, and sweep angle will be taken from previous calculations or calculated anew</w:t>
      </w:r>
      <w:r w:rsidR="0055727A">
        <w:t xml:space="preserve"> to get a full</w:t>
      </w:r>
      <w:r w:rsidR="00231C46">
        <w:t>y outlined shape for the wing.</w:t>
      </w:r>
      <w:r w:rsidR="00B20D71">
        <w:t xml:space="preserve"> This will be the basis for future add</w:t>
      </w:r>
      <w:r w:rsidR="00252017">
        <w:t>itions to the wing in other sections.</w:t>
      </w:r>
    </w:p>
    <w:p w14:paraId="7895C044" w14:textId="16FE4BC1" w:rsidR="00B7702C" w:rsidRDefault="00B7702C" w:rsidP="00B7702C"/>
    <w:p w14:paraId="3F8C2678" w14:textId="603867BB" w:rsidR="002E157C" w:rsidRPr="00840F5D" w:rsidRDefault="6775D58B" w:rsidP="00840F5D">
      <w:pPr>
        <w:pStyle w:val="Heading2"/>
      </w:pPr>
      <w:bookmarkStart w:id="9" w:name="_Toc212559772"/>
      <w:r>
        <w:t>2.1 – Infinite Wing</w:t>
      </w:r>
      <w:bookmarkEnd w:id="9"/>
    </w:p>
    <w:p w14:paraId="279F58E1" w14:textId="70725746" w:rsidR="00EF15A1" w:rsidRDefault="00EF15A1" w:rsidP="00EF15A1">
      <w:pPr>
        <w:ind w:left="720"/>
      </w:pPr>
      <w:r>
        <w:t xml:space="preserve">Calculations for an infinite wing will be </w:t>
      </w:r>
      <w:r w:rsidR="006B35F4">
        <w:t xml:space="preserve">the start of airfoil considerations as lift </w:t>
      </w:r>
      <w:r w:rsidR="00897531">
        <w:t>is the initial driving requirement for selection (specifically, the lift coefficient)</w:t>
      </w:r>
      <w:r w:rsidR="0008176E">
        <w:t>.</w:t>
      </w:r>
      <w:r w:rsidR="00FC2199">
        <w:t xml:space="preserve"> Two design lift coefficients will be calculated: total lift coefficient and airfoil lift coefficient (</w:t>
      </w:r>
      <w:proofErr w:type="gramStart"/>
      <w:r w:rsidR="00FC2199">
        <w:rPr>
          <w:i/>
          <w:iCs/>
        </w:rPr>
        <w:t>c</w:t>
      </w:r>
      <w:r w:rsidR="00C75110">
        <w:rPr>
          <w:i/>
          <w:iCs/>
          <w:vertAlign w:val="subscript"/>
        </w:rPr>
        <w:t>L,design</w:t>
      </w:r>
      <w:proofErr w:type="gramEnd"/>
      <w:r w:rsidR="00FC2199">
        <w:t xml:space="preserve"> and </w:t>
      </w:r>
      <w:proofErr w:type="gramStart"/>
      <w:r w:rsidR="00FC2199">
        <w:rPr>
          <w:i/>
          <w:iCs/>
        </w:rPr>
        <w:t>c</w:t>
      </w:r>
      <w:r w:rsidR="00C75110">
        <w:rPr>
          <w:i/>
          <w:iCs/>
          <w:vertAlign w:val="subscript"/>
        </w:rPr>
        <w:t>l,design</w:t>
      </w:r>
      <w:proofErr w:type="gramEnd"/>
      <w:r w:rsidR="00FC2199">
        <w:t>)</w:t>
      </w:r>
      <w:r w:rsidR="00C75110">
        <w:t>.</w:t>
      </w:r>
    </w:p>
    <w:p w14:paraId="3B169264" w14:textId="77777777" w:rsidR="00B02A46" w:rsidRDefault="00B02A46" w:rsidP="00EF15A1">
      <w:pPr>
        <w:ind w:left="720"/>
      </w:pPr>
    </w:p>
    <w:p w14:paraId="0E75CA94" w14:textId="42CFDB84" w:rsidR="004E0C19" w:rsidRDefault="00B02A46" w:rsidP="00EF15A1">
      <w:pPr>
        <w:ind w:left="720"/>
      </w:pPr>
      <w:r>
        <w:t xml:space="preserve">First, a total lift coefficient. The total lift </w:t>
      </w:r>
      <w:r w:rsidR="004642A3">
        <w:t xml:space="preserve">for take-off </w:t>
      </w:r>
      <w:r>
        <w:t xml:space="preserve">will be calculated by multiplying the take-off weight by 1.1 to account for </w:t>
      </w:r>
      <w:r w:rsidR="0074436D">
        <w:t xml:space="preserve">negative lift from the tail as well as </w:t>
      </w:r>
      <w:r w:rsidR="009A0EF6">
        <w:t>gusts and other such factors that may negatively affect lift during flight.</w:t>
      </w:r>
    </w:p>
    <w:p w14:paraId="729F94CF" w14:textId="77777777" w:rsidR="00EC264A" w:rsidRDefault="00EC264A" w:rsidP="00EF15A1">
      <w:pPr>
        <w:ind w:left="720"/>
      </w:pPr>
    </w:p>
    <w:p w14:paraId="0ECD8D75" w14:textId="5DFCA4E8" w:rsidR="00B02A46" w:rsidRPr="00682AD4" w:rsidRDefault="00C4225F" w:rsidP="00CB77EE">
      <w:pPr>
        <w:ind w:left="720"/>
        <w:jc w:val="center"/>
        <w:rPr>
          <w:b/>
          <w:bCs/>
        </w:rPr>
      </w:pPr>
      <m:oMathPara>
        <m:oMath>
          <m:r>
            <w:rPr>
              <w:rFonts w:ascii="Cambria Math" w:hAnsi="Cambria Math"/>
            </w:rPr>
            <m:t>L=1.1</m:t>
          </m:r>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=1.1</m:t>
          </m:r>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=1.1*163420.7695=</m:t>
          </m:r>
          <m:r>
            <m:rPr>
              <m:sty m:val="bi"/>
            </m:rPr>
            <w:rPr>
              <w:rFonts w:ascii="Cambria Math" w:hAnsi="Cambria Math"/>
            </w:rPr>
            <m:t>179762.8465 N</m:t>
          </m:r>
        </m:oMath>
      </m:oMathPara>
    </w:p>
    <w:p w14:paraId="3BE08357" w14:textId="77777777" w:rsidR="00EC264A" w:rsidRDefault="00EC264A" w:rsidP="00682AD4">
      <w:pPr>
        <w:ind w:left="720"/>
        <w:jc w:val="left"/>
      </w:pPr>
    </w:p>
    <w:p w14:paraId="4977D8A4" w14:textId="071EA5DF" w:rsidR="00EC264A" w:rsidRPr="009B2298" w:rsidRDefault="6775D58B" w:rsidP="6775D58B">
      <w:pPr>
        <w:ind w:left="720"/>
        <w:jc w:val="left"/>
      </w:pPr>
      <w:r>
        <w:t>Next, this lift value will be used to calculate a working c</w:t>
      </w:r>
      <w:r w:rsidRPr="6775D58B">
        <w:rPr>
          <w:vertAlign w:val="subscript"/>
        </w:rPr>
        <w:t>L</w:t>
      </w:r>
      <w:r>
        <w:t xml:space="preserve"> value with the design average wing loading value of W/S = 2000 N/m</w:t>
      </w:r>
      <w:r w:rsidRPr="6775D58B">
        <w:rPr>
          <w:vertAlign w:val="superscript"/>
        </w:rPr>
        <w:t>2</w:t>
      </w:r>
      <w:r>
        <w:t>. Cruise conditions will be used as it is the most prevalent section of the mission profile. The initial definition for the cruising lift coefficient would be:</w:t>
      </w:r>
      <w:r w:rsidR="00486060">
        <w:tab/>
      </w:r>
      <w:r w:rsidR="00486060">
        <w:tab/>
      </w:r>
      <m:oMath>
        <m:sSub>
          <m:sSubPr>
            <m:ctrlPr>
              <w:rPr>
                <w:rFonts w:ascii="Cambria Math" w:hAnsi="Cambria Math"/>
                <w:i/>
              </w:rPr>
            </m:ctrlPr>
          </m:sSubPr>
          <m:e>
            <m:r>
              <w:rPr>
                <w:rFonts w:ascii="Cambria Math" w:hAnsi="Cambria Math"/>
              </w:rPr>
              <m:t>c</m:t>
            </m:r>
          </m:e>
          <m:sub>
            <m:r>
              <w:rPr>
                <w:rFonts w:ascii="Cambria Math" w:hAnsi="Cambria Math"/>
              </w:rPr>
              <m:t>L,design</m:t>
            </m:r>
          </m:sub>
        </m:sSub>
        <m:r>
          <w:rPr>
            <w:rFonts w:ascii="Cambria Math" w:hAnsi="Cambria Math"/>
          </w:rPr>
          <m:t>=</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cruise</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cruise</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S</m:t>
            </m:r>
          </m:den>
        </m:f>
      </m:oMath>
    </w:p>
    <w:p w14:paraId="22CEBB99" w14:textId="5C9533F5" w:rsidR="009B2298" w:rsidRDefault="009B2298" w:rsidP="009B2298">
      <w:pPr>
        <w:ind w:left="720"/>
        <w:jc w:val="left"/>
      </w:pPr>
      <w:r>
        <w:t xml:space="preserve">As </w:t>
      </w:r>
      <w:r w:rsidR="00AC4B42">
        <w:t xml:space="preserve">the weight is variable during cruise, there </w:t>
      </w:r>
      <w:r w:rsidR="005A7D33">
        <w:t>will be a calculated average cruise weight</w:t>
      </w:r>
      <w:r w:rsidR="00644959">
        <w:t xml:space="preserve"> using fuel calculations from Assignment 2. The equation for the coefficient of lift becomes:</w:t>
      </w:r>
    </w:p>
    <w:p w14:paraId="4111D4D3" w14:textId="117FC274" w:rsidR="00644959" w:rsidRPr="00CA0CFB" w:rsidRDefault="00863C13" w:rsidP="00644959">
      <w:pPr>
        <w:ind w:left="720"/>
        <w:jc w:val="center"/>
        <w:rPr>
          <w:b/>
          <w:bCs/>
        </w:rPr>
      </w:pPr>
      <m:oMathPara>
        <m:oMath>
          <m:sSub>
            <m:sSubPr>
              <m:ctrlPr>
                <w:rPr>
                  <w:rFonts w:ascii="Cambria Math" w:hAnsi="Cambria Math"/>
                  <w:i/>
                </w:rPr>
              </m:ctrlPr>
            </m:sSubPr>
            <m:e>
              <m:r>
                <w:rPr>
                  <w:rFonts w:ascii="Cambria Math" w:hAnsi="Cambria Math"/>
                </w:rPr>
                <m:t>c</m:t>
              </m:r>
            </m:e>
            <m:sub>
              <m:r>
                <w:rPr>
                  <w:rFonts w:ascii="Cambria Math" w:hAnsi="Cambria Math"/>
                </w:rPr>
                <m:t>L</m:t>
              </m:r>
              <m:r>
                <w:rPr>
                  <w:rFonts w:ascii="Cambria Math" w:hAnsi="Cambria Math"/>
                </w:rPr>
                <m:t>,</m:t>
              </m:r>
              <m:r>
                <w:rPr>
                  <w:rFonts w:ascii="Cambria Math" w:hAnsi="Cambria Math"/>
                </w:rPr>
                <m:t>design</m:t>
              </m:r>
            </m:sub>
          </m:sSub>
          <m:r>
            <w:rPr>
              <w:rFonts w:ascii="Cambria Math" w:hAnsi="Cambria Math"/>
            </w:rPr>
            <m:t>=1.1*</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cruise</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cruise</m:t>
                  </m:r>
                </m:sub>
                <m:sup>
                  <m:r>
                    <w:rPr>
                      <w:rFonts w:ascii="Cambria Math" w:hAnsi="Cambria Math"/>
                    </w:rPr>
                    <m:t>2</m:t>
                  </m:r>
                </m:sup>
              </m:sSubSup>
            </m:den>
          </m:f>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ctrlPr>
                    <w:rPr>
                      <w:rFonts w:ascii="Cambria Math" w:hAnsi="Cambria Math"/>
                      <w:i/>
                    </w:rPr>
                  </m:ctrlPr>
                </m:dPr>
                <m:e>
                  <m:sSub>
                    <m:sSubPr>
                      <m:ctrlPr>
                        <w:rPr>
                          <w:rFonts w:ascii="Cambria Math" w:hAnsi="Cambria Math"/>
                          <w:i/>
                        </w:rPr>
                      </m:ctrlPr>
                    </m:sSubPr>
                    <m:e>
                      <m:f>
                        <m:fPr>
                          <m:ctrlPr>
                            <w:rPr>
                              <w:rFonts w:ascii="Cambria Math" w:hAnsi="Cambria Math"/>
                              <w:i/>
                            </w:rPr>
                          </m:ctrlPr>
                        </m:fPr>
                        <m:num>
                          <m:r>
                            <w:rPr>
                              <w:rFonts w:ascii="Cambria Math" w:hAnsi="Cambria Math"/>
                            </w:rPr>
                            <m:t>W</m:t>
                          </m:r>
                        </m:num>
                        <m:den>
                          <m:r>
                            <w:rPr>
                              <w:rFonts w:ascii="Cambria Math" w:hAnsi="Cambria Math"/>
                            </w:rPr>
                            <m:t>S</m:t>
                          </m:r>
                        </m:den>
                      </m:f>
                    </m:e>
                    <m:sub>
                      <m:r>
                        <w:rPr>
                          <w:rFonts w:ascii="Cambria Math" w:hAnsi="Cambria Math"/>
                        </w:rPr>
                        <m:t>start</m:t>
                      </m:r>
                      <m:r>
                        <w:rPr>
                          <w:rFonts w:ascii="Cambria Math" w:hAnsi="Cambria Math"/>
                        </w:rPr>
                        <m:t xml:space="preserve"> </m:t>
                      </m:r>
                      <m:r>
                        <w:rPr>
                          <w:rFonts w:ascii="Cambria Math" w:hAnsi="Cambria Math"/>
                        </w:rPr>
                        <m:t>of</m:t>
                      </m:r>
                      <m:r>
                        <w:rPr>
                          <w:rFonts w:ascii="Cambria Math" w:hAnsi="Cambria Math"/>
                        </w:rPr>
                        <m:t xml:space="preserve"> </m:t>
                      </m:r>
                      <m:r>
                        <w:rPr>
                          <w:rFonts w:ascii="Cambria Math" w:hAnsi="Cambria Math"/>
                        </w:rPr>
                        <m:t>cruise</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W</m:t>
                          </m:r>
                        </m:num>
                        <m:den>
                          <m:r>
                            <w:rPr>
                              <w:rFonts w:ascii="Cambria Math" w:hAnsi="Cambria Math"/>
                            </w:rPr>
                            <m:t>S</m:t>
                          </m:r>
                        </m:den>
                      </m:f>
                    </m:e>
                    <m:sub>
                      <m:r>
                        <w:rPr>
                          <w:rFonts w:ascii="Cambria Math" w:hAnsi="Cambria Math"/>
                        </w:rPr>
                        <m:t>end</m:t>
                      </m:r>
                      <m:r>
                        <w:rPr>
                          <w:rFonts w:ascii="Cambria Math" w:hAnsi="Cambria Math"/>
                        </w:rPr>
                        <m:t xml:space="preserve"> </m:t>
                      </m:r>
                      <m:r>
                        <w:rPr>
                          <w:rFonts w:ascii="Cambria Math" w:hAnsi="Cambria Math"/>
                        </w:rPr>
                        <m:t>of</m:t>
                      </m:r>
                      <m:r>
                        <w:rPr>
                          <w:rFonts w:ascii="Cambria Math" w:hAnsi="Cambria Math"/>
                        </w:rPr>
                        <m:t xml:space="preserve"> </m:t>
                      </m:r>
                      <m:r>
                        <w:rPr>
                          <w:rFonts w:ascii="Cambria Math" w:hAnsi="Cambria Math"/>
                        </w:rPr>
                        <m:t>cruise</m:t>
                      </m:r>
                    </m:sub>
                  </m:sSub>
                </m:e>
              </m:d>
            </m:e>
          </m:d>
          <m:r>
            <w:rPr>
              <w:rFonts w:ascii="Cambria Math" w:hAnsi="Cambria Math"/>
            </w:rPr>
            <m:t>=</m:t>
          </m:r>
          <m:r>
            <m:rPr>
              <m:sty m:val="bi"/>
            </m:rPr>
            <w:rPr>
              <w:rFonts w:ascii="Cambria Math" w:hAnsi="Cambria Math"/>
            </w:rPr>
            <m:t>0</m:t>
          </m:r>
          <m:r>
            <m:rPr>
              <m:sty m:val="bi"/>
            </m:rPr>
            <w:rPr>
              <w:rFonts w:ascii="Cambria Math" w:hAnsi="Cambria Math"/>
            </w:rPr>
            <m:t>.</m:t>
          </m:r>
          <m:r>
            <m:rPr>
              <m:sty m:val="bi"/>
            </m:rPr>
            <w:rPr>
              <w:rFonts w:ascii="Cambria Math" w:hAnsi="Cambria Math"/>
            </w:rPr>
            <m:t>2348464</m:t>
          </m:r>
        </m:oMath>
      </m:oMathPara>
    </w:p>
    <w:p w14:paraId="6E54416F" w14:textId="77777777" w:rsidR="00847062" w:rsidRDefault="00980BD9" w:rsidP="0098660B">
      <w:pPr>
        <w:ind w:left="720"/>
      </w:pPr>
      <w:r>
        <w:t>This resulting value is for a</w:t>
      </w:r>
      <w:r w:rsidR="003C60F4">
        <w:t>n unswept wing and thus must be changed for the sweep angle of the wing.</w:t>
      </w:r>
      <w:r>
        <w:t xml:space="preserve"> </w:t>
      </w:r>
      <w:r w:rsidR="00824F7B">
        <w:t xml:space="preserve">From </w:t>
      </w:r>
      <w:r w:rsidR="00317530">
        <w:t xml:space="preserve">reference aircraft in similar conditions, an average sweep angle of </w:t>
      </w:r>
      <w:r w:rsidR="000919D0">
        <w:t>26.11</w:t>
      </w:r>
      <w:r w:rsidR="008A62E6">
        <w:rPr>
          <w:vertAlign w:val="superscript"/>
        </w:rPr>
        <w:t>o</w:t>
      </w:r>
      <w:r w:rsidR="008A62E6">
        <w:t xml:space="preserve"> is observed and will be used as a</w:t>
      </w:r>
      <w:r w:rsidR="00847062">
        <w:t xml:space="preserve"> starting value for calculations. The following equation estimates the design lift coefficient based on total lift coefficient and sweep angle:</w:t>
      </w:r>
    </w:p>
    <w:p w14:paraId="7CA216C1" w14:textId="5416E97B" w:rsidR="00CA0CFB" w:rsidRPr="00535FBF" w:rsidRDefault="00863C13" w:rsidP="00847062">
      <w:pPr>
        <w:ind w:left="720"/>
        <w:jc w:val="center"/>
        <w:rPr>
          <w:b/>
          <w:bCs/>
        </w:rPr>
      </w:pPr>
      <m:oMathPara>
        <m:oMath>
          <m:sSub>
            <m:sSubPr>
              <m:ctrlPr>
                <w:rPr>
                  <w:rFonts w:ascii="Cambria Math" w:hAnsi="Cambria Math"/>
                  <w:i/>
                </w:rPr>
              </m:ctrlPr>
            </m:sSubPr>
            <m:e>
              <m:r>
                <w:rPr>
                  <w:rFonts w:ascii="Cambria Math" w:hAnsi="Cambria Math"/>
                </w:rPr>
                <m:t>c</m:t>
              </m:r>
            </m:e>
            <m:sub>
              <m:r>
                <w:rPr>
                  <w:rFonts w:ascii="Cambria Math" w:hAnsi="Cambria Math"/>
                </w:rPr>
                <m:t>l</m:t>
              </m:r>
              <m:r>
                <w:rPr>
                  <w:rFonts w:ascii="Cambria Math" w:hAnsi="Cambria Math"/>
                </w:rPr>
                <m:t>,</m:t>
              </m:r>
              <m:r>
                <w:rPr>
                  <w:rFonts w:ascii="Cambria Math" w:hAnsi="Cambria Math"/>
                </w:rPr>
                <m:t>design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m:t>
                  </m:r>
                  <m:r>
                    <w:rPr>
                      <w:rFonts w:ascii="Cambria Math" w:hAnsi="Cambria Math"/>
                    </w:rPr>
                    <m:t>,</m:t>
                  </m:r>
                  <m:r>
                    <w:rPr>
                      <w:rFonts w:ascii="Cambria Math" w:hAnsi="Cambria Math"/>
                    </w:rPr>
                    <m:t>design</m:t>
                  </m:r>
                </m:sub>
              </m:sSub>
            </m:num>
            <m:den>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m:t>
              </m:r>
              <m:r>
                <w:rPr>
                  <w:rFonts w:ascii="Cambria Math" w:hAnsi="Cambria Math"/>
                </w:rPr>
                <m:t>λ</m:t>
              </m:r>
              <m:r>
                <w:rPr>
                  <w:rFonts w:ascii="Cambria Math" w:hAnsi="Cambria Math"/>
                </w:rPr>
                <m:t>)</m:t>
              </m:r>
            </m:den>
          </m:f>
          <m:r>
            <w:rPr>
              <w:rFonts w:ascii="Cambria Math" w:hAnsi="Cambria Math"/>
            </w:rPr>
            <m:t>=</m:t>
          </m:r>
          <m:r>
            <m:rPr>
              <m:sty m:val="bi"/>
            </m:rPr>
            <w:rPr>
              <w:rFonts w:ascii="Cambria Math" w:hAnsi="Cambria Math"/>
            </w:rPr>
            <m:t>0</m:t>
          </m:r>
          <m:r>
            <m:rPr>
              <m:sty m:val="bi"/>
            </m:rPr>
            <w:rPr>
              <w:rFonts w:ascii="Cambria Math" w:hAnsi="Cambria Math"/>
            </w:rPr>
            <m:t>.</m:t>
          </m:r>
          <m:r>
            <m:rPr>
              <m:sty m:val="bi"/>
            </m:rPr>
            <w:rPr>
              <w:rFonts w:ascii="Cambria Math" w:hAnsi="Cambria Math"/>
            </w:rPr>
            <m:t>2912799985</m:t>
          </m:r>
        </m:oMath>
      </m:oMathPara>
    </w:p>
    <w:p w14:paraId="21579036" w14:textId="451B9F29" w:rsidR="00B74483" w:rsidRDefault="00183E4B" w:rsidP="00F4278D">
      <w:pPr>
        <w:ind w:left="720"/>
      </w:pPr>
      <w:r>
        <w:t>Now that there is an effective coefficient of lift</w:t>
      </w:r>
      <w:r w:rsidR="00503540">
        <w:t xml:space="preserve">, </w:t>
      </w:r>
      <w:r w:rsidR="00F4278D">
        <w:t>an appropriate airfoil can be selected.</w:t>
      </w:r>
    </w:p>
    <w:p w14:paraId="054AD3AB" w14:textId="77777777" w:rsidR="00F4278D" w:rsidRDefault="00F4278D" w:rsidP="00F4278D">
      <w:pPr>
        <w:ind w:left="720"/>
      </w:pPr>
    </w:p>
    <w:p w14:paraId="67824419" w14:textId="0BE13C6B" w:rsidR="00C33589" w:rsidRDefault="6775D58B" w:rsidP="000D1731">
      <w:pPr>
        <w:pStyle w:val="Heading2"/>
      </w:pPr>
      <w:bookmarkStart w:id="10" w:name="_Toc212559773"/>
      <w:r>
        <w:lastRenderedPageBreak/>
        <w:t>2.2 – Airfoil Selection</w:t>
      </w:r>
      <w:bookmarkEnd w:id="10"/>
    </w:p>
    <w:p w14:paraId="55178509" w14:textId="360743B6" w:rsidR="006F30E9" w:rsidRDefault="429C2E83" w:rsidP="429C2E83">
      <w:pPr>
        <w:ind w:left="720"/>
      </w:pPr>
      <w:r>
        <w:t xml:space="preserve">With the coefficient of lift calculated, the search for the right airfoil begins. Since cruise conditions approach around Mach 0.78, some precautions must be taken to account for transonic flight. Specifically, a supercritical airfoil would delay transonic effects and ensure stable flight. Across all supercritical airfoil designs, the key detail is a relatively flat upper surface and a highly curved lower surface to allow lower drag while maintaining a high lift. The selected airfoil was a NASA </w:t>
      </w:r>
      <w:proofErr w:type="gramStart"/>
      <w:r>
        <w:t>SC(</w:t>
      </w:r>
      <w:proofErr w:type="gramEnd"/>
      <w:r>
        <w:t>2)-0410, indicating a design lift coefficient of 0.4 and a max thickness of 10% of the chord. The following data is available for the airfoil at calculated cruise Reynolds numbers:</w:t>
      </w:r>
    </w:p>
    <w:p w14:paraId="7F9211FB" w14:textId="08887ACD" w:rsidR="5FF2ACAE" w:rsidRDefault="5FF2ACAE" w:rsidP="429C2E83">
      <w:pPr>
        <w:ind w:left="720"/>
        <w:rPr>
          <w:rFonts w:eastAsiaTheme="minorEastAsia" w:cstheme="minorBidi"/>
        </w:rPr>
      </w:pPr>
    </w:p>
    <w:p w14:paraId="02E795F3" w14:textId="668B412B" w:rsidR="6AC5C777" w:rsidRDefault="6775D58B" w:rsidP="6775D58B">
      <w:pPr>
        <w:pStyle w:val="Heading2"/>
        <w:rPr>
          <w:rFonts w:eastAsiaTheme="minorEastAsia" w:cstheme="minorBidi"/>
        </w:rPr>
      </w:pPr>
      <w:bookmarkStart w:id="11" w:name="_Toc212559774"/>
      <w:r w:rsidRPr="6775D58B">
        <w:rPr>
          <w:rFonts w:eastAsiaTheme="minorEastAsia" w:cstheme="minorBidi"/>
        </w:rPr>
        <w:t>2.3 – Finite Wing and Aerodynamics Chord</w:t>
      </w:r>
      <w:bookmarkEnd w:id="11"/>
    </w:p>
    <w:p w14:paraId="7C1912A8" w14:textId="1D7D241F" w:rsidR="00C56CE4" w:rsidRDefault="429C2E83" w:rsidP="429C2E83">
      <w:pPr>
        <w:ind w:left="720"/>
        <w:rPr>
          <w:rFonts w:ascii="Calibri" w:eastAsia="Calibri" w:hAnsi="Calibri" w:cs="Calibri"/>
        </w:rPr>
      </w:pPr>
      <w:r w:rsidRPr="429C2E83">
        <w:rPr>
          <w:rFonts w:ascii="Calibri" w:eastAsia="Calibri" w:hAnsi="Calibri" w:cs="Calibri"/>
        </w:rPr>
        <w:t xml:space="preserve">The following section demonstrates the calculations done to establish the baseline wing geometry and ensures the selected parameters are reasonable, acceptable, and consistent with similar aircrafts. </w:t>
      </w:r>
    </w:p>
    <w:p w14:paraId="300930A7" w14:textId="776309D2" w:rsidR="429C2E83" w:rsidRDefault="429C2E83" w:rsidP="429C2E83">
      <w:pPr>
        <w:ind w:left="720"/>
      </w:pPr>
      <w:r>
        <w:t>From assignment 2 it was found that the wing surface area is 81.71m</w:t>
      </w:r>
      <w:r w:rsidRPr="429C2E83">
        <w:rPr>
          <w:vertAlign w:val="superscript"/>
        </w:rPr>
        <w:t xml:space="preserve">2 </w:t>
      </w:r>
      <w:r w:rsidRPr="429C2E83">
        <w:t>along with a chosen aspect ratio of 9. These values give us the wingspan to be 27.12m by using the equation below.</w:t>
      </w:r>
    </w:p>
    <w:p w14:paraId="2628BC29" w14:textId="22BA9066" w:rsidR="429C2E83" w:rsidRDefault="429C2E83" w:rsidP="429C2E83">
      <w:pPr>
        <w:ind w:left="720"/>
      </w:pPr>
    </w:p>
    <w:p w14:paraId="3612C16F" w14:textId="1E65AD56" w:rsidR="429C2E83" w:rsidRDefault="429C2E83" w:rsidP="7B98DE33">
      <w:pPr>
        <w:ind w:left="720"/>
        <w:jc w:val="center"/>
      </w:pPr>
      <m:oMath>
        <m:r>
          <w:rPr>
            <w:rFonts w:ascii="Cambria Math" w:hAnsi="Cambria Math"/>
          </w:rPr>
          <m:t>b=</m:t>
        </m:r>
        <m:rad>
          <m:radPr>
            <m:degHide m:val="1"/>
            <m:ctrlPr>
              <w:rPr>
                <w:rFonts w:ascii="Cambria Math" w:hAnsi="Cambria Math"/>
              </w:rPr>
            </m:ctrlPr>
          </m:radPr>
          <m:deg/>
          <m:e>
            <m:r>
              <w:rPr>
                <w:rFonts w:ascii="Cambria Math" w:hAnsi="Cambria Math"/>
              </w:rPr>
              <m:t>A⋅S</m:t>
            </m:r>
          </m:e>
        </m:rad>
        <m:r>
          <w:rPr>
            <w:rFonts w:ascii="Cambria Math" w:hAnsi="Cambria Math"/>
          </w:rPr>
          <m:t>=</m:t>
        </m:r>
        <m:rad>
          <m:radPr>
            <m:degHide m:val="1"/>
            <m:ctrlPr>
              <w:rPr>
                <w:rFonts w:ascii="Cambria Math" w:hAnsi="Cambria Math"/>
              </w:rPr>
            </m:ctrlPr>
          </m:radPr>
          <m:deg/>
          <m:e>
            <m:r>
              <w:rPr>
                <w:rFonts w:ascii="Cambria Math" w:hAnsi="Cambria Math"/>
              </w:rPr>
              <m:t>81.71⋅9</m:t>
            </m:r>
          </m:e>
        </m:rad>
        <m:r>
          <w:rPr>
            <w:rFonts w:ascii="Cambria Math" w:hAnsi="Cambria Math"/>
          </w:rPr>
          <m:t>=27.12</m:t>
        </m:r>
      </m:oMath>
      <w:r>
        <w:t>M</w:t>
      </w:r>
    </w:p>
    <w:p w14:paraId="65E16F84" w14:textId="7D5E89C1" w:rsidR="429C2E83" w:rsidRDefault="429C2E83" w:rsidP="429C2E83">
      <w:pPr>
        <w:ind w:left="720"/>
      </w:pPr>
    </w:p>
    <w:p w14:paraId="4341CEE1" w14:textId="4F736E7D" w:rsidR="429C2E83" w:rsidRDefault="7B98DE33" w:rsidP="429C2E83">
      <w:pPr>
        <w:ind w:left="720"/>
      </w:pPr>
      <w:r w:rsidRPr="7B98DE33">
        <w:t xml:space="preserve">This means that each wing is 13.56m. The root chord is now chosen to be 4.9 to allow for a taper ratio value within the normal range of business jets. </w:t>
      </w:r>
    </w:p>
    <w:p w14:paraId="7268072E" w14:textId="453A21B0" w:rsidR="429C2E83" w:rsidRDefault="429C2E83" w:rsidP="7B98DE33">
      <w:pPr>
        <w:ind w:left="720"/>
        <w:jc w:val="center"/>
      </w:pPr>
      <m:oMathPara>
        <m:oMath>
          <m:r>
            <w:rPr>
              <w:rFonts w:ascii="Cambria Math" w:hAnsi="Cambria Math"/>
            </w:rPr>
            <m:t>λ=</m:t>
          </m:r>
          <m:f>
            <m:fPr>
              <m:ctrlPr>
                <w:rPr>
                  <w:rFonts w:ascii="Cambria Math" w:hAnsi="Cambria Math"/>
                </w:rPr>
              </m:ctrlPr>
            </m:fPr>
            <m:num>
              <m:r>
                <w:rPr>
                  <w:rFonts w:ascii="Cambria Math" w:hAnsi="Cambria Math"/>
                </w:rPr>
                <m:t>2b</m:t>
              </m:r>
            </m:num>
            <m:den>
              <m:sSub>
                <m:sSubPr>
                  <m:ctrlPr>
                    <w:rPr>
                      <w:rFonts w:ascii="Cambria Math" w:hAnsi="Cambria Math"/>
                    </w:rPr>
                  </m:ctrlPr>
                </m:sSubPr>
                <m:e>
                  <m:r>
                    <w:rPr>
                      <w:rFonts w:ascii="Cambria Math" w:hAnsi="Cambria Math"/>
                    </w:rPr>
                    <m:t>c</m:t>
                  </m:r>
                </m:e>
                <m:sub>
                  <m:r>
                    <w:rPr>
                      <w:rFonts w:ascii="Cambria Math" w:hAnsi="Cambria Math"/>
                    </w:rPr>
                    <m:t>r</m:t>
                  </m:r>
                </m:sub>
              </m:sSub>
              <m:r>
                <w:rPr>
                  <w:rFonts w:ascii="Cambria Math" w:hAnsi="Cambria Math"/>
                </w:rPr>
                <m:t>⋅A</m:t>
              </m:r>
            </m:den>
          </m:f>
          <m:r>
            <w:rPr>
              <w:rFonts w:ascii="Cambria Math" w:hAnsi="Cambria Math"/>
            </w:rPr>
            <m:t>-1=</m:t>
          </m:r>
          <m:f>
            <m:fPr>
              <m:ctrlPr>
                <w:rPr>
                  <w:rFonts w:ascii="Cambria Math" w:hAnsi="Cambria Math"/>
                </w:rPr>
              </m:ctrlPr>
            </m:fPr>
            <m:num>
              <m:r>
                <w:rPr>
                  <w:rFonts w:ascii="Cambria Math" w:hAnsi="Cambria Math"/>
                </w:rPr>
                <m:t>2⋅27.12</m:t>
              </m:r>
            </m:num>
            <m:den>
              <m:r>
                <w:rPr>
                  <w:rFonts w:ascii="Cambria Math" w:hAnsi="Cambria Math"/>
                </w:rPr>
                <m:t>4.9⋅9</m:t>
              </m:r>
            </m:den>
          </m:f>
          <m:r>
            <w:rPr>
              <w:rFonts w:ascii="Cambria Math" w:hAnsi="Cambria Math"/>
            </w:rPr>
            <m:t>-1=0.22</m:t>
          </m:r>
        </m:oMath>
      </m:oMathPara>
    </w:p>
    <w:p w14:paraId="7D10FC39" w14:textId="681598A0" w:rsidR="429C2E83" w:rsidRDefault="429C2E83" w:rsidP="429C2E83">
      <w:pPr>
        <w:ind w:left="720"/>
      </w:pPr>
      <w:r w:rsidRPr="429C2E83">
        <w:t xml:space="preserve">Now having found the root chord and taper ratio, as well as knowing the values for the previous geometries, we can find the tip chord. </w:t>
      </w:r>
    </w:p>
    <w:p w14:paraId="53BFC4A6" w14:textId="14C72DC6" w:rsidR="429C2E83" w:rsidRDefault="429C2E83" w:rsidP="7B98DE33">
      <w:pPr>
        <w:jc w:val="center"/>
      </w:pPr>
      <m:oMath>
        <m:r>
          <w:rPr>
            <w:rFonts w:ascii="Cambria Math" w:hAnsi="Cambria Math"/>
          </w:rPr>
          <m:t>λ=</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t</m:t>
                </m:r>
              </m:sub>
            </m:sSub>
          </m:num>
          <m:den>
            <m:sSub>
              <m:sSubPr>
                <m:ctrlPr>
                  <w:rPr>
                    <w:rFonts w:ascii="Cambria Math" w:hAnsi="Cambria Math"/>
                  </w:rPr>
                </m:ctrlPr>
              </m:sSubPr>
              <m:e>
                <m:r>
                  <w:rPr>
                    <w:rFonts w:ascii="Cambria Math" w:hAnsi="Cambria Math"/>
                  </w:rPr>
                  <m:t>C</m:t>
                </m:r>
              </m:e>
              <m:sub>
                <m:r>
                  <w:rPr>
                    <w:rFonts w:ascii="Cambria Math" w:hAnsi="Cambria Math"/>
                  </w:rPr>
                  <m:t>r</m:t>
                </m:r>
              </m:sub>
            </m:sSub>
          </m:den>
        </m:f>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=λ⋅</m:t>
        </m:r>
        <m:sSub>
          <m:sSubPr>
            <m:ctrlPr>
              <w:rPr>
                <w:rFonts w:ascii="Cambria Math" w:hAnsi="Cambria Math"/>
              </w:rPr>
            </m:ctrlPr>
          </m:sSubPr>
          <m:e>
            <m:r>
              <w:rPr>
                <w:rFonts w:ascii="Cambria Math" w:hAnsi="Cambria Math"/>
              </w:rPr>
              <m:t>C</m:t>
            </m:r>
          </m:e>
          <m:sub>
            <m:r>
              <w:rPr>
                <w:rFonts w:ascii="Cambria Math" w:hAnsi="Cambria Math"/>
              </w:rPr>
              <m:t>r</m:t>
            </m:r>
          </m:sub>
        </m:sSub>
        <m:r>
          <w:rPr>
            <w:rFonts w:ascii="Cambria Math" w:hAnsi="Cambria Math"/>
          </w:rPr>
          <m:t>=0.26⋅4.9=1.13</m:t>
        </m:r>
      </m:oMath>
      <w:r>
        <w:t>m</w:t>
      </w:r>
    </w:p>
    <w:p w14:paraId="51EB23DE" w14:textId="19F104BD" w:rsidR="429C2E83" w:rsidRDefault="429C2E83" w:rsidP="429C2E83">
      <w:pPr>
        <w:ind w:left="720"/>
      </w:pPr>
      <w:r w:rsidRPr="429C2E83">
        <w:t xml:space="preserve">Moreover, the Mean Aerodynamic Chord (MAC) and the location of the MAC can now be calculated using the equations below. </w:t>
      </w:r>
    </w:p>
    <w:p w14:paraId="57033DEE" w14:textId="103663DA" w:rsidR="429C2E83" w:rsidRDefault="429C2E83" w:rsidP="429C2E83">
      <w:pPr>
        <w:ind w:left="720"/>
      </w:pPr>
    </w:p>
    <w:p w14:paraId="75B707A7" w14:textId="7E4370FD" w:rsidR="429C2E83" w:rsidRDefault="00863C13" w:rsidP="7B98DE33">
      <w:pPr>
        <w:ind w:left="720"/>
        <w:jc w:val="center"/>
      </w:pPr>
      <m:oMathPara>
        <m:oMath>
          <m:bar>
            <m:barPr>
              <m:pos m:val="top"/>
              <m:ctrlPr>
                <w:rPr>
                  <w:rFonts w:ascii="Cambria Math" w:hAnsi="Cambria Math"/>
                </w:rPr>
              </m:ctrlPr>
            </m:barPr>
            <m:e>
              <m:r>
                <w:rPr>
                  <w:rFonts w:ascii="Cambria Math" w:hAnsi="Cambria Math"/>
                </w:rPr>
                <m:t>Y</m:t>
              </m:r>
            </m:e>
          </m:bar>
          <m:r>
            <w:rPr>
              <w:rFonts w:ascii="Cambria Math" w:hAnsi="Cambria Math"/>
            </w:rPr>
            <m:t> =</m:t>
          </m:r>
          <m:f>
            <m:fPr>
              <m:ctrlPr>
                <w:rPr>
                  <w:rFonts w:ascii="Cambria Math" w:hAnsi="Cambria Math"/>
                </w:rPr>
              </m:ctrlPr>
            </m:fPr>
            <m:num>
              <m:r>
                <w:rPr>
                  <w:rFonts w:ascii="Cambria Math" w:hAnsi="Cambria Math"/>
                </w:rPr>
                <m:t>b</m:t>
              </m:r>
            </m:num>
            <m:den>
              <m:r>
                <w:rPr>
                  <w:rFonts w:ascii="Cambria Math" w:hAnsi="Cambria Math"/>
                </w:rPr>
                <m:t>6</m:t>
              </m:r>
            </m:den>
          </m:f>
          <m:r>
            <w:rPr>
              <w:rFonts w:ascii="Cambria Math" w:hAnsi="Cambria Math"/>
            </w:rPr>
            <m:t>⋅</m:t>
          </m:r>
          <m:f>
            <m:fPr>
              <m:ctrlPr>
                <w:rPr>
                  <w:rFonts w:ascii="Cambria Math" w:hAnsi="Cambria Math"/>
                </w:rPr>
              </m:ctrlPr>
            </m:fPr>
            <m:num>
              <m:r>
                <w:rPr>
                  <w:rFonts w:ascii="Cambria Math" w:hAnsi="Cambria Math"/>
                </w:rPr>
                <m:t>1+2⋅</m:t>
              </m:r>
              <m:r>
                <w:rPr>
                  <w:rFonts w:ascii="Cambria Math" w:hAnsi="Cambria Math"/>
                </w:rPr>
                <m:t>λ</m:t>
              </m:r>
            </m:num>
            <m:den>
              <m:r>
                <w:rPr>
                  <w:rFonts w:ascii="Cambria Math" w:hAnsi="Cambria Math"/>
                </w:rPr>
                <m:t>1+</m:t>
              </m:r>
              <m:r>
                <w:rPr>
                  <w:rFonts w:ascii="Cambria Math" w:hAnsi="Cambria Math"/>
                </w:rPr>
                <m:t>λ</m:t>
              </m:r>
            </m:den>
          </m:f>
          <m:r>
            <w:rPr>
              <w:rFonts w:ascii="Cambria Math" w:hAnsi="Cambria Math"/>
            </w:rPr>
            <m:t>=</m:t>
          </m:r>
          <m:f>
            <m:fPr>
              <m:ctrlPr>
                <w:rPr>
                  <w:rFonts w:ascii="Cambria Math" w:hAnsi="Cambria Math"/>
                </w:rPr>
              </m:ctrlPr>
            </m:fPr>
            <m:num>
              <m:r>
                <w:rPr>
                  <w:rFonts w:ascii="Cambria Math" w:hAnsi="Cambria Math"/>
                </w:rPr>
                <m:t>27.12</m:t>
              </m:r>
            </m:num>
            <m:den>
              <m:r>
                <w:rPr>
                  <w:rFonts w:ascii="Cambria Math" w:hAnsi="Cambria Math"/>
                </w:rPr>
                <m:t>6</m:t>
              </m:r>
            </m:den>
          </m:f>
          <m:r>
            <w:rPr>
              <w:rFonts w:ascii="Cambria Math" w:hAnsi="Cambria Math"/>
            </w:rPr>
            <m:t>⋅</m:t>
          </m:r>
          <m:f>
            <m:fPr>
              <m:ctrlPr>
                <w:rPr>
                  <w:rFonts w:ascii="Cambria Math" w:hAnsi="Cambria Math"/>
                </w:rPr>
              </m:ctrlPr>
            </m:fPr>
            <m:num>
              <m:r>
                <w:rPr>
                  <w:rFonts w:ascii="Cambria Math" w:hAnsi="Cambria Math"/>
                </w:rPr>
                <m:t>1+2⋅0.22</m:t>
              </m:r>
            </m:num>
            <m:den>
              <m:r>
                <w:rPr>
                  <w:rFonts w:ascii="Cambria Math" w:hAnsi="Cambria Math"/>
                </w:rPr>
                <m:t>1+0.22</m:t>
              </m:r>
            </m:den>
          </m:f>
          <m:r>
            <w:rPr>
              <w:rFonts w:ascii="Cambria Math" w:hAnsi="Cambria Math"/>
            </w:rPr>
            <m:t>=5.36</m:t>
          </m:r>
        </m:oMath>
      </m:oMathPara>
    </w:p>
    <w:p w14:paraId="763E0B4A" w14:textId="5B316231" w:rsidR="429C2E83" w:rsidRDefault="429C2E83" w:rsidP="429C2E83">
      <w:pPr>
        <w:ind w:left="720"/>
      </w:pPr>
    </w:p>
    <w:p w14:paraId="1A1346FA" w14:textId="1AC3A412" w:rsidR="429C2E83" w:rsidRDefault="429C2E83" w:rsidP="7B98DE33">
      <w:pPr>
        <w:ind w:left="720"/>
        <w:jc w:val="center"/>
      </w:pPr>
      <m:oMathPara>
        <m:oMath>
          <m:r>
            <w:rPr>
              <w:rFonts w:ascii="Cambria Math" w:hAnsi="Cambria Math"/>
            </w:rPr>
            <m:t>MAC=</m:t>
          </m:r>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r</m:t>
                  </m:r>
                </m:sub>
              </m:sSub>
            </m:num>
            <m:den>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1+λ+</m:t>
              </m:r>
              <m:sSup>
                <m:sSupPr>
                  <m:ctrlPr>
                    <w:rPr>
                      <w:rFonts w:ascii="Cambria Math" w:hAnsi="Cambria Math"/>
                    </w:rPr>
                  </m:ctrlPr>
                </m:sSupPr>
                <m:e>
                  <m:r>
                    <w:rPr>
                      <w:rFonts w:ascii="Cambria Math" w:hAnsi="Cambria Math"/>
                    </w:rPr>
                    <m:t>λ</m:t>
                  </m:r>
                </m:e>
                <m:sup>
                  <m:r>
                    <w:rPr>
                      <w:rFonts w:ascii="Cambria Math" w:hAnsi="Cambria Math"/>
                    </w:rPr>
                    <m:t>2</m:t>
                  </m:r>
                </m:sup>
              </m:sSup>
            </m:num>
            <m:den>
              <m:r>
                <w:rPr>
                  <w:rFonts w:ascii="Cambria Math" w:hAnsi="Cambria Math"/>
                </w:rPr>
                <m:t>1+λ</m:t>
              </m:r>
            </m:den>
          </m:f>
          <m:r>
            <w:rPr>
              <w:rFonts w:ascii="Cambria Math" w:hAnsi="Cambria Math"/>
            </w:rPr>
            <m:t>=</m:t>
          </m:r>
          <m:f>
            <m:fPr>
              <m:ctrlPr>
                <w:rPr>
                  <w:rFonts w:ascii="Cambria Math" w:hAnsi="Cambria Math"/>
                </w:rPr>
              </m:ctrlPr>
            </m:fPr>
            <m:num>
              <m:r>
                <w:rPr>
                  <w:rFonts w:ascii="Cambria Math" w:hAnsi="Cambria Math"/>
                </w:rPr>
                <m:t>2⋅4.9</m:t>
              </m:r>
            </m:num>
            <m:den>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1+0.22+</m:t>
              </m:r>
              <m:sSup>
                <m:sSupPr>
                  <m:ctrlPr>
                    <w:rPr>
                      <w:rFonts w:ascii="Cambria Math" w:hAnsi="Cambria Math"/>
                    </w:rPr>
                  </m:ctrlPr>
                </m:sSupPr>
                <m:e>
                  <m:r>
                    <w:rPr>
                      <w:rFonts w:ascii="Cambria Math" w:hAnsi="Cambria Math"/>
                    </w:rPr>
                    <m:t>0.22</m:t>
                  </m:r>
                </m:e>
                <m:sup>
                  <m:r>
                    <w:rPr>
                      <w:rFonts w:ascii="Cambria Math" w:hAnsi="Cambria Math"/>
                    </w:rPr>
                    <m:t>2</m:t>
                  </m:r>
                </m:sup>
              </m:sSup>
            </m:num>
            <m:den>
              <m:r>
                <w:rPr>
                  <w:rFonts w:ascii="Cambria Math" w:hAnsi="Cambria Math"/>
                </w:rPr>
                <m:t>1+0.22</m:t>
              </m:r>
            </m:den>
          </m:f>
          <m:r>
            <w:rPr>
              <w:rFonts w:ascii="Cambria Math" w:hAnsi="Cambria Math"/>
            </w:rPr>
            <m:t>=3.4</m:t>
          </m:r>
        </m:oMath>
      </m:oMathPara>
    </w:p>
    <w:p w14:paraId="6E5FD228" w14:textId="34F21025" w:rsidR="429C2E83" w:rsidRDefault="429C2E83" w:rsidP="429C2E83">
      <w:pPr>
        <w:ind w:left="720"/>
      </w:pPr>
    </w:p>
    <w:p w14:paraId="2F767D84" w14:textId="7075CAF4" w:rsidR="429C2E83" w:rsidRPr="00635927" w:rsidRDefault="6775D58B" w:rsidP="00635927">
      <w:pPr>
        <w:rPr>
          <w:b/>
          <w:bCs/>
        </w:rPr>
      </w:pPr>
      <w:r w:rsidRPr="00635927">
        <w:rPr>
          <w:b/>
          <w:bCs/>
        </w:rPr>
        <w:t>2.3.1 - Sweep Angle (ΛLE, ΛTE and Λ0.25c)</w:t>
      </w:r>
    </w:p>
    <w:p w14:paraId="0914BC79" w14:textId="5D5DC75C" w:rsidR="429C2E83" w:rsidRDefault="429C2E83" w:rsidP="429C2E83"/>
    <w:p w14:paraId="62F01A2E" w14:textId="20AF9C50" w:rsidR="7B98DE33" w:rsidRDefault="7B98DE33" w:rsidP="7B98DE33">
      <w:pPr>
        <w:ind w:left="720"/>
      </w:pPr>
      <w:r>
        <w:t xml:space="preserve">A </w:t>
      </w:r>
      <w:proofErr w:type="gramStart"/>
      <w:r>
        <w:t>leading edge</w:t>
      </w:r>
      <w:proofErr w:type="gramEnd"/>
      <w:r>
        <w:t xml:space="preserve"> sweep angle is assumed to be 25°. By using the following equations, the quarter chord and half chord sweep angles are found to be 21° and 17° respectively. </w:t>
      </w:r>
    </w:p>
    <w:p w14:paraId="297985CA" w14:textId="089B6A6A" w:rsidR="7B98DE33" w:rsidRDefault="00863C13" w:rsidP="7B98DE33">
      <w:pPr>
        <w:ind w:left="720"/>
      </w:pPr>
      <m:oMathPara>
        <m:oMath>
          <m:func>
            <m:funcPr>
              <m:ctrlPr>
                <w:rPr>
                  <w:rFonts w:ascii="Cambria Math" w:hAnsi="Cambria Math"/>
                </w:rPr>
              </m:ctrlPr>
            </m:funcPr>
            <m:fName>
              <m:r>
                <m:rPr>
                  <m:sty m:val="p"/>
                </m:rPr>
                <w:rPr>
                  <w:rFonts w:ascii="Cambria Math" w:hAnsi="Cambria Math"/>
                </w:rPr>
                <m:t>tan</m:t>
              </m:r>
            </m:fName>
            <m:e>
              <m:sSub>
                <m:sSubPr>
                  <m:ctrlPr>
                    <w:rPr>
                      <w:rFonts w:ascii="Cambria Math" w:hAnsi="Cambria Math"/>
                    </w:rPr>
                  </m:ctrlPr>
                </m:sSubPr>
                <m:e>
                  <m:r>
                    <m:rPr>
                      <m:sty m:val="p"/>
                    </m:rPr>
                    <w:rPr>
                      <w:rFonts w:ascii="Cambria Math" w:hAnsi="Cambria Math"/>
                    </w:rPr>
                    <m:t>Λ</m:t>
                  </m:r>
                </m:e>
                <m:sub>
                  <m:r>
                    <w:rPr>
                      <w:rFonts w:ascii="Cambria Math" w:hAnsi="Cambria Math"/>
                    </w:rPr>
                    <m:t>0.25</m:t>
                  </m:r>
                </m:sub>
              </m:sSub>
            </m:e>
          </m:func>
          <m:r>
            <w:rPr>
              <w:rFonts w:ascii="Cambria Math" w:hAnsi="Cambria Math"/>
            </w:rPr>
            <m:t>=</m:t>
          </m:r>
          <m:func>
            <m:funcPr>
              <m:ctrlPr>
                <w:rPr>
                  <w:rFonts w:ascii="Cambria Math" w:hAnsi="Cambria Math"/>
                </w:rPr>
              </m:ctrlPr>
            </m:funcPr>
            <m:fName>
              <m:r>
                <m:rPr>
                  <m:sty m:val="p"/>
                </m:rPr>
                <w:rPr>
                  <w:rFonts w:ascii="Cambria Math" w:hAnsi="Cambria Math"/>
                </w:rPr>
                <m:t>tan</m:t>
              </m:r>
            </m:fName>
            <m:e>
              <m:sSub>
                <m:sSubPr>
                  <m:ctrlPr>
                    <w:rPr>
                      <w:rFonts w:ascii="Cambria Math" w:hAnsi="Cambria Math"/>
                    </w:rPr>
                  </m:ctrlPr>
                </m:sSubPr>
                <m:e>
                  <m:r>
                    <m:rPr>
                      <m:sty m:val="p"/>
                    </m:rPr>
                    <w:rPr>
                      <w:rFonts w:ascii="Cambria Math" w:hAnsi="Cambria Math"/>
                    </w:rPr>
                    <m:t>Λ</m:t>
                  </m:r>
                </m:e>
                <m:sub>
                  <m:r>
                    <w:rPr>
                      <w:rFonts w:ascii="Cambria Math" w:hAnsi="Cambria Math"/>
                    </w:rPr>
                    <m:t>LE</m:t>
                  </m:r>
                </m:sub>
              </m:sSub>
            </m:e>
          </m:fun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r</m:t>
                  </m:r>
                </m:sub>
              </m:sSub>
            </m:num>
            <m:den>
              <m:r>
                <w:rPr>
                  <w:rFonts w:ascii="Cambria Math" w:hAnsi="Cambria Math"/>
                </w:rPr>
                <m:t>b</m:t>
              </m:r>
            </m:den>
          </m:f>
          <m:r>
            <w:rPr>
              <w:rFonts w:ascii="Cambria Math" w:hAnsi="Cambria Math"/>
            </w:rPr>
            <m:t>⋅</m:t>
          </m:r>
          <m:d>
            <m:dPr>
              <m:ctrlPr>
                <w:rPr>
                  <w:rFonts w:ascii="Cambria Math" w:hAnsi="Cambria Math"/>
                </w:rPr>
              </m:ctrlPr>
            </m:dPr>
            <m:e>
              <m:r>
                <w:rPr>
                  <w:rFonts w:ascii="Cambria Math" w:hAnsi="Cambria Math"/>
                </w:rPr>
                <m:t>1-</m:t>
              </m:r>
              <m:r>
                <w:rPr>
                  <w:rFonts w:ascii="Cambria Math" w:hAnsi="Cambria Math"/>
                </w:rPr>
                <m:t>λ</m:t>
              </m:r>
            </m:e>
          </m:d>
        </m:oMath>
      </m:oMathPara>
    </w:p>
    <w:p w14:paraId="22243EDE" w14:textId="08A0B8E3" w:rsidR="7B98DE33" w:rsidRDefault="00863C13" w:rsidP="7B98DE33">
      <w:pPr>
        <w:ind w:left="720"/>
      </w:pPr>
      <m:oMathPara>
        <m:oMath>
          <m:func>
            <m:funcPr>
              <m:ctrlPr>
                <w:rPr>
                  <w:rFonts w:ascii="Cambria Math" w:hAnsi="Cambria Math"/>
                </w:rPr>
              </m:ctrlPr>
            </m:funcPr>
            <m:fName>
              <m:r>
                <m:rPr>
                  <m:sty m:val="p"/>
                </m:rPr>
                <w:rPr>
                  <w:rFonts w:ascii="Cambria Math" w:hAnsi="Cambria Math"/>
                </w:rPr>
                <m:t>tan</m:t>
              </m:r>
            </m:fName>
            <m:e>
              <m:sSub>
                <m:sSubPr>
                  <m:ctrlPr>
                    <w:rPr>
                      <w:rFonts w:ascii="Cambria Math" w:hAnsi="Cambria Math"/>
                    </w:rPr>
                  </m:ctrlPr>
                </m:sSubPr>
                <m:e>
                  <m:r>
                    <m:rPr>
                      <m:sty m:val="p"/>
                    </m:rPr>
                    <w:rPr>
                      <w:rFonts w:ascii="Cambria Math" w:hAnsi="Cambria Math"/>
                    </w:rPr>
                    <m:t>Λ</m:t>
                  </m:r>
                </m:e>
                <m:sub>
                  <m:r>
                    <w:rPr>
                      <w:rFonts w:ascii="Cambria Math" w:hAnsi="Cambria Math"/>
                    </w:rPr>
                    <m:t>0.5</m:t>
                  </m:r>
                </m:sub>
              </m:sSub>
            </m:e>
          </m:func>
          <m:r>
            <w:rPr>
              <w:rFonts w:ascii="Cambria Math" w:hAnsi="Cambria Math"/>
            </w:rPr>
            <m:t>=</m:t>
          </m:r>
          <m:func>
            <m:funcPr>
              <m:ctrlPr>
                <w:rPr>
                  <w:rFonts w:ascii="Cambria Math" w:hAnsi="Cambria Math"/>
                </w:rPr>
              </m:ctrlPr>
            </m:funcPr>
            <m:fName>
              <m:r>
                <m:rPr>
                  <m:sty m:val="p"/>
                </m:rPr>
                <w:rPr>
                  <w:rFonts w:ascii="Cambria Math" w:hAnsi="Cambria Math"/>
                </w:rPr>
                <m:t>tan</m:t>
              </m:r>
            </m:fName>
            <m:e>
              <m:sSub>
                <m:sSubPr>
                  <m:ctrlPr>
                    <w:rPr>
                      <w:rFonts w:ascii="Cambria Math" w:hAnsi="Cambria Math"/>
                    </w:rPr>
                  </m:ctrlPr>
                </m:sSubPr>
                <m:e>
                  <m:r>
                    <m:rPr>
                      <m:sty m:val="p"/>
                    </m:rPr>
                    <w:rPr>
                      <w:rFonts w:ascii="Cambria Math" w:hAnsi="Cambria Math"/>
                    </w:rPr>
                    <m:t>Λ</m:t>
                  </m:r>
                </m:e>
                <m:sub>
                  <m:r>
                    <w:rPr>
                      <w:rFonts w:ascii="Cambria Math" w:hAnsi="Cambria Math"/>
                    </w:rPr>
                    <m:t>LE</m:t>
                  </m:r>
                </m:sub>
              </m:sSub>
            </m:e>
          </m:fun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r</m:t>
                  </m:r>
                </m:sub>
              </m:sSub>
            </m:num>
            <m:den>
              <m:r>
                <w:rPr>
                  <w:rFonts w:ascii="Cambria Math" w:hAnsi="Cambria Math"/>
                </w:rPr>
                <m:t>b</m:t>
              </m:r>
            </m:den>
          </m:f>
          <m:r>
            <w:rPr>
              <w:rFonts w:ascii="Cambria Math" w:hAnsi="Cambria Math"/>
            </w:rPr>
            <m:t>⋅</m:t>
          </m:r>
          <m:d>
            <m:dPr>
              <m:ctrlPr>
                <w:rPr>
                  <w:rFonts w:ascii="Cambria Math" w:hAnsi="Cambria Math"/>
                </w:rPr>
              </m:ctrlPr>
            </m:dPr>
            <m:e>
              <m:r>
                <w:rPr>
                  <w:rFonts w:ascii="Cambria Math" w:hAnsi="Cambria Math"/>
                </w:rPr>
                <m:t>1-</m:t>
              </m:r>
              <m:r>
                <w:rPr>
                  <w:rFonts w:ascii="Cambria Math" w:hAnsi="Cambria Math"/>
                </w:rPr>
                <m:t>λ</m:t>
              </m:r>
            </m:e>
          </m:d>
        </m:oMath>
      </m:oMathPara>
    </w:p>
    <w:p w14:paraId="56618E8C" w14:textId="235D1330" w:rsidR="7B98DE33" w:rsidRDefault="7B98DE33" w:rsidP="7B98DE33">
      <w:pPr>
        <w:ind w:left="720"/>
      </w:pPr>
    </w:p>
    <w:p w14:paraId="56BA8077" w14:textId="1C0107E2" w:rsidR="429C2E83" w:rsidRDefault="429C2E83" w:rsidP="429C2E83"/>
    <w:p w14:paraId="295E8C1F" w14:textId="45F57BDE" w:rsidR="7B98DE33" w:rsidRPr="00635927" w:rsidRDefault="6775D58B" w:rsidP="00635927">
      <w:pPr>
        <w:rPr>
          <w:b/>
          <w:bCs/>
        </w:rPr>
      </w:pPr>
      <w:r w:rsidRPr="00635927">
        <w:rPr>
          <w:b/>
          <w:bCs/>
        </w:rPr>
        <w:t>2.3.2 - Cantilever Ratio &amp; M(DD) Check</w:t>
      </w:r>
    </w:p>
    <w:p w14:paraId="5DB1D268" w14:textId="15A2623F" w:rsidR="7B98DE33" w:rsidRDefault="7B98DE33" w:rsidP="7B98DE33"/>
    <w:p w14:paraId="3FEB8A35" w14:textId="69391D25" w:rsidR="7B98DE33" w:rsidRDefault="7B98DE33" w:rsidP="7B98DE33">
      <w:r>
        <w:lastRenderedPageBreak/>
        <w:t>The Cantilver Ratio is the ratio between the semi wingspan and maximum root thickness. It describes how slender or long the wing is relative to its root thickness, adjusted for sweep It also acts as a sanity check to see if cantilever ratio is within acceptable range in comparison to other aircraft. According to the slide 135 in Wing sizing slides typical cantilever ratio value lie between 18 and 22. If cantilever ratio does not fall within range, then wing parameters should likely be changed.</w:t>
      </w:r>
    </w:p>
    <w:p w14:paraId="4CD991F7" w14:textId="1FB04AF2" w:rsidR="7B98DE33" w:rsidRDefault="7B98DE33" w:rsidP="7B98DE33"/>
    <w:p w14:paraId="5C860518" w14:textId="7B302889" w:rsidR="7B98DE33" w:rsidRDefault="7B98DE33" w:rsidP="7B98DE33"/>
    <w:p w14:paraId="56DEB827" w14:textId="3CDD1101" w:rsidR="7B98DE33" w:rsidRDefault="7B98DE33" w:rsidP="7B98DE33">
      <w:r>
        <w:t xml:space="preserve">Cantilever Ratio = </w:t>
      </w:r>
      <m:oMath>
        <m:f>
          <m:fPr>
            <m:ctrlPr>
              <w:rPr>
                <w:rFonts w:ascii="Cambria Math" w:hAnsi="Cambria Math"/>
              </w:rPr>
            </m:ctrlPr>
          </m:fPr>
          <m:num>
            <m:f>
              <m:fPr>
                <m:ctrlPr>
                  <w:rPr>
                    <w:rFonts w:ascii="Cambria Math" w:hAnsi="Cambria Math"/>
                  </w:rPr>
                </m:ctrlPr>
              </m:fPr>
              <m:num>
                <m:r>
                  <w:rPr>
                    <w:rFonts w:ascii="Cambria Math" w:hAnsi="Cambria Math"/>
                  </w:rPr>
                  <m:t>b</m:t>
                </m:r>
              </m:num>
              <m:den>
                <m:r>
                  <w:rPr>
                    <w:rFonts w:ascii="Cambria Math" w:hAnsi="Cambria Math"/>
                  </w:rPr>
                  <m:t>2</m:t>
                </m:r>
              </m:den>
            </m:f>
          </m:num>
          <m:den>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cos</m:t>
            </m:r>
            <m:sSub>
              <m:sSubPr>
                <m:ctrlPr>
                  <w:rPr>
                    <w:rFonts w:ascii="Cambria Math" w:hAnsi="Cambria Math"/>
                  </w:rPr>
                </m:ctrlPr>
              </m:sSubPr>
              <m:e>
                <m:r>
                  <m:rPr>
                    <m:sty m:val="p"/>
                  </m:rPr>
                  <w:rPr>
                    <w:rFonts w:ascii="Cambria Math" w:hAnsi="Cambria Math"/>
                  </w:rPr>
                  <m:t>Λ</m:t>
                </m:r>
              </m:e>
              <m:sub>
                <m:r>
                  <w:rPr>
                    <w:rFonts w:ascii="Cambria Math" w:hAnsi="Cambria Math"/>
                  </w:rPr>
                  <m:t>.50c</m:t>
                </m:r>
              </m:sub>
            </m:sSub>
          </m:den>
        </m:f>
      </m:oMath>
      <w:r>
        <w:t xml:space="preserve"> </w:t>
      </w:r>
      <w:r>
        <w:tab/>
        <w:t>= 29.5</w:t>
      </w:r>
    </w:p>
    <w:p w14:paraId="4913D649" w14:textId="642B0FDF" w:rsidR="7B98DE33" w:rsidRDefault="7B98DE33" w:rsidP="7B98DE33">
      <w:r>
        <w:t>With a wingspan of 27.12, and root thickness t(r) = 0.48, and a half chord sweep angle of 18.54 the cantilever ratio resulted in 29.5 which exceeds the range of 18 – 22. Through thorough analysis our cantilever ratio value is large due to the wingspan value. The Wing area was calculated through the square root of the aspect ratio * the wing area. Our wing area value of 81.71 meters squared is twice the amount of reference aircraft average wing area value which means that our wing area must be close to twice as small.</w:t>
      </w:r>
    </w:p>
    <w:p w14:paraId="10FE4A92" w14:textId="7471E452" w:rsidR="7B98DE33" w:rsidRDefault="7B98DE33" w:rsidP="7B98DE33"/>
    <w:p w14:paraId="5F8C189A" w14:textId="325C359C" w:rsidR="7B98DE33" w:rsidRPr="00635927" w:rsidRDefault="7B98DE33" w:rsidP="00635927">
      <w:pPr>
        <w:rPr>
          <w:b/>
          <w:bCs/>
        </w:rPr>
      </w:pPr>
      <w:r w:rsidRPr="00635927">
        <w:rPr>
          <w:b/>
          <w:bCs/>
        </w:rPr>
        <w:t>2.3.3 M(DD) Check</w:t>
      </w:r>
    </w:p>
    <w:p w14:paraId="02F96ECD" w14:textId="43E0E94E" w:rsidR="7B98DE33" w:rsidRDefault="7B98DE33" w:rsidP="7B98DE33"/>
    <w:p w14:paraId="1DE8A3AE" w14:textId="25A76CDC" w:rsidR="7B98DE33" w:rsidRDefault="6775D58B" w:rsidP="7B98DE33">
      <w:r>
        <w:t xml:space="preserve">Mach Drag Divergence number will give us the Mach number where wave drag dominates, the drag coefficient increases rapidly. High drag is undesirable to aircraft performance, so it is important that our aircraft avoids flying to this Mach number. According to NASA technical paper 2969 the airfoil NASA </w:t>
      </w:r>
      <w:proofErr w:type="gramStart"/>
      <w:r>
        <w:t>SC(</w:t>
      </w:r>
      <w:proofErr w:type="gramEnd"/>
      <w:r>
        <w:t>2) 0404 has a Mach Drag Divergence number of 0.875</w:t>
      </w:r>
    </w:p>
    <w:p w14:paraId="2B479DAC" w14:textId="328FA642" w:rsidR="7B98DE33" w:rsidRDefault="6775D58B" w:rsidP="6775D58B">
      <w:r>
        <w:t>Mach Drag Divergence Number should always be greater than the Mach critical number, around 6% higher than Mach Critical number. Meaning the Mach Critical Number would be at a value of 0.82 which is higher than our cruise mach number of 0.78</w:t>
      </w:r>
      <w:r w:rsidR="00BF6BCC">
        <w:t xml:space="preserve">. Using </w:t>
      </w:r>
      <w:proofErr w:type="spellStart"/>
      <w:r w:rsidR="00BF6BCC">
        <w:t>Javafoil</w:t>
      </w:r>
      <w:proofErr w:type="spellEnd"/>
      <w:r w:rsidR="00BF6BCC">
        <w:t xml:space="preserve"> to run analysis a </w:t>
      </w:r>
      <w:proofErr w:type="spellStart"/>
      <w:r w:rsidR="00BF6BCC">
        <w:t>Mcr</w:t>
      </w:r>
      <w:proofErr w:type="spellEnd"/>
      <w:r w:rsidR="00BF6BCC">
        <w:t xml:space="preserve"> value of 0.817 was attained which is close to the estimated 0.82.</w:t>
      </w:r>
    </w:p>
    <w:p w14:paraId="0B461915" w14:textId="77777777" w:rsidR="00BF6BCC" w:rsidRDefault="00BF6BCC" w:rsidP="6775D58B"/>
    <w:p w14:paraId="0B2E377E" w14:textId="5315A517" w:rsidR="00BF6BCC" w:rsidRDefault="00BF6BCC" w:rsidP="6775D58B">
      <w:r w:rsidRPr="00BF6BCC">
        <w:drawing>
          <wp:inline distT="0" distB="0" distL="0" distR="0" wp14:anchorId="006B3854" wp14:editId="198EFD90">
            <wp:extent cx="3664424" cy="3042501"/>
            <wp:effectExtent l="0" t="0" r="0" b="5715"/>
            <wp:docPr id="1099003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03813" name="Picture 1" descr="A screenshot of a computer&#10;&#10;AI-generated content may be incorrect."/>
                    <pic:cNvPicPr/>
                  </pic:nvPicPr>
                  <pic:blipFill>
                    <a:blip r:embed="rId12"/>
                    <a:stretch>
                      <a:fillRect/>
                    </a:stretch>
                  </pic:blipFill>
                  <pic:spPr>
                    <a:xfrm>
                      <a:off x="0" y="0"/>
                      <a:ext cx="3665278" cy="3043210"/>
                    </a:xfrm>
                    <a:prstGeom prst="rect">
                      <a:avLst/>
                    </a:prstGeom>
                  </pic:spPr>
                </pic:pic>
              </a:graphicData>
            </a:graphic>
          </wp:inline>
        </w:drawing>
      </w:r>
    </w:p>
    <w:p w14:paraId="696BB9D9" w14:textId="77777777" w:rsidR="00BF6BCC" w:rsidRDefault="00BF6BCC" w:rsidP="6775D58B"/>
    <w:p w14:paraId="5E0CF114" w14:textId="3B8F47AE" w:rsidR="7B98DE33" w:rsidRDefault="00021F7B" w:rsidP="7B98DE33">
      <w:r w:rsidRPr="00021F7B">
        <w:lastRenderedPageBreak/>
        <w:drawing>
          <wp:inline distT="0" distB="0" distL="0" distR="0" wp14:anchorId="02BDB61B" wp14:editId="7354A5A3">
            <wp:extent cx="5943600" cy="4711065"/>
            <wp:effectExtent l="0" t="0" r="0" b="0"/>
            <wp:docPr id="15956722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72283" name="Picture 1" descr="A screen shot of a computer&#10;&#10;AI-generated content may be incorrect."/>
                    <pic:cNvPicPr/>
                  </pic:nvPicPr>
                  <pic:blipFill>
                    <a:blip r:embed="rId13"/>
                    <a:stretch>
                      <a:fillRect/>
                    </a:stretch>
                  </pic:blipFill>
                  <pic:spPr>
                    <a:xfrm>
                      <a:off x="0" y="0"/>
                      <a:ext cx="5943600" cy="4711065"/>
                    </a:xfrm>
                    <a:prstGeom prst="rect">
                      <a:avLst/>
                    </a:prstGeom>
                  </pic:spPr>
                </pic:pic>
              </a:graphicData>
            </a:graphic>
          </wp:inline>
        </w:drawing>
      </w:r>
    </w:p>
    <w:p w14:paraId="523EF3F3" w14:textId="3A52A12A" w:rsidR="7B98DE33" w:rsidRDefault="6775D58B" w:rsidP="6775D58B">
      <w:pPr>
        <w:pStyle w:val="Heading2"/>
        <w:rPr>
          <w:rFonts w:eastAsiaTheme="minorEastAsia" w:cstheme="minorBidi"/>
        </w:rPr>
      </w:pPr>
      <w:bookmarkStart w:id="12" w:name="_Toc212559775"/>
      <w:r w:rsidRPr="6775D58B">
        <w:rPr>
          <w:rFonts w:eastAsiaTheme="minorEastAsia" w:cstheme="minorBidi"/>
        </w:rPr>
        <w:t>2.4 – Clean Wing Lift Curve</w:t>
      </w:r>
      <w:bookmarkEnd w:id="12"/>
    </w:p>
    <w:p w14:paraId="0E1337A3" w14:textId="43980751" w:rsidR="7B98DE33" w:rsidRDefault="6775D58B" w:rsidP="7B98DE33">
      <w:r>
        <w:t>Before the wing lift curve can be fully defined, several key aerodynamic angles must be determined. These include the lift-curve slope, the trim angle of attack, and the stall angle, which together establish the shape and limits of the wing’s lift behaviour. Once these parameters are obtained, the complete lift curve for the aircraft can be constructed, serving as a foundation for subsequent performance analyses.</w:t>
      </w:r>
    </w:p>
    <w:p w14:paraId="04090C9A" w14:textId="1CDAF08E" w:rsidR="6775D58B" w:rsidRDefault="6775D58B"/>
    <w:p w14:paraId="1FBA5BF0" w14:textId="10A8B0F4" w:rsidR="6775D58B" w:rsidRDefault="6775D58B">
      <w:r>
        <w:t>2.4.1 - Cl a calculation at cruise and take off/landing</w:t>
      </w:r>
    </w:p>
    <w:p w14:paraId="1C408738" w14:textId="277374D9" w:rsidR="6775D58B" w:rsidRDefault="00863C13">
      <m:oMath>
        <m:sSub>
          <m:sSubPr>
            <m:ctrlPr>
              <w:rPr>
                <w:rFonts w:ascii="Cambria Math" w:hAnsi="Cambria Math"/>
              </w:rPr>
            </m:ctrlPr>
          </m:sSubPr>
          <m:e>
            <m:r>
              <w:rPr>
                <w:rFonts w:ascii="Cambria Math" w:hAnsi="Cambria Math"/>
              </w:rPr>
              <m:t>β</m:t>
            </m:r>
          </m:e>
          <m:sub>
            <m:r>
              <w:rPr>
                <w:rFonts w:ascii="Cambria Math" w:hAnsi="Cambria Math"/>
              </w:rPr>
              <m:t>cruise</m:t>
            </m:r>
          </m:sub>
        </m:sSub>
        <m:r>
          <w:rPr>
            <w:rFonts w:ascii="Cambria Math" w:hAnsi="Cambria Math"/>
          </w:rPr>
          <m:t>=</m:t>
        </m:r>
        <m:rad>
          <m:radPr>
            <m:degHide m:val="1"/>
            <m:ctrlPr>
              <w:rPr>
                <w:rFonts w:ascii="Cambria Math" w:hAnsi="Cambria Math"/>
              </w:rPr>
            </m:ctrlPr>
          </m:radPr>
          <m:deg/>
          <m:e>
            <m:r>
              <w:rPr>
                <w:rFonts w:ascii="Cambria Math" w:hAnsi="Cambria Math"/>
              </w:rPr>
              <m:t>1-</m:t>
            </m:r>
            <m:sSubSup>
              <m:sSubSupPr>
                <m:ctrlPr>
                  <w:rPr>
                    <w:rFonts w:ascii="Cambria Math" w:hAnsi="Cambria Math"/>
                  </w:rPr>
                </m:ctrlPr>
              </m:sSubSupPr>
              <m:e>
                <m:r>
                  <w:rPr>
                    <w:rFonts w:ascii="Cambria Math" w:hAnsi="Cambria Math"/>
                  </w:rPr>
                  <m:t>M</m:t>
                </m:r>
              </m:e>
              <m:sub>
                <m:r>
                  <w:rPr>
                    <w:rFonts w:ascii="Cambria Math" w:hAnsi="Cambria Math"/>
                  </w:rPr>
                  <m:t>eff</m:t>
                </m:r>
              </m:sub>
              <m:sup>
                <m:r>
                  <w:rPr>
                    <w:rFonts w:ascii="Cambria Math" w:hAnsi="Cambria Math"/>
                  </w:rPr>
                  <m:t>2</m:t>
                </m:r>
              </m:sup>
            </m:sSubSup>
          </m:e>
        </m:rad>
        <m:r>
          <w:rPr>
            <w:rFonts w:ascii="Cambria Math" w:hAnsi="Cambria Math"/>
          </w:rPr>
          <m:t>=</m:t>
        </m:r>
        <m:rad>
          <m:radPr>
            <m:degHide m:val="1"/>
            <m:ctrlPr>
              <w:rPr>
                <w:rFonts w:ascii="Cambria Math" w:hAnsi="Cambria Math"/>
              </w:rPr>
            </m:ctrlPr>
          </m:radPr>
          <m:deg/>
          <m:e>
            <m:r>
              <w:rPr>
                <w:rFonts w:ascii="Cambria Math" w:hAnsi="Cambria Math"/>
              </w:rPr>
              <m:t>1-</m:t>
            </m:r>
            <m:sSup>
              <m:sSupPr>
                <m:ctrlPr>
                  <w:rPr>
                    <w:rFonts w:ascii="Cambria Math" w:hAnsi="Cambria Math"/>
                  </w:rPr>
                </m:ctrlPr>
              </m:sSupPr>
              <m:e>
                <m:r>
                  <w:rPr>
                    <w:rFonts w:ascii="Cambria Math" w:hAnsi="Cambria Math"/>
                  </w:rPr>
                  <m:t>0.78</m:t>
                </m:r>
              </m:e>
              <m:sup>
                <m:r>
                  <w:rPr>
                    <w:rFonts w:ascii="Cambria Math" w:hAnsi="Cambria Math"/>
                  </w:rPr>
                  <m:t>2</m:t>
                </m:r>
              </m:sup>
            </m:sSup>
          </m:e>
        </m:rad>
      </m:oMath>
      <w:r w:rsidR="6775D58B">
        <w:t xml:space="preserve"> = 0.62577</w:t>
      </w:r>
    </w:p>
    <w:p w14:paraId="0C0F28BA" w14:textId="0648FCC3" w:rsidR="6775D58B" w:rsidRDefault="00863C13">
      <m:oMath>
        <m:sSub>
          <m:sSubPr>
            <m:ctrlPr>
              <w:rPr>
                <w:rFonts w:ascii="Cambria Math" w:hAnsi="Cambria Math"/>
              </w:rPr>
            </m:ctrlPr>
          </m:sSubPr>
          <m:e>
            <m:r>
              <w:rPr>
                <w:rFonts w:ascii="Cambria Math" w:hAnsi="Cambria Math"/>
              </w:rPr>
              <m:t>β</m:t>
            </m:r>
          </m:e>
          <m:sub>
            <m:r>
              <w:rPr>
                <w:rFonts w:ascii="Cambria Math" w:hAnsi="Cambria Math"/>
              </w:rPr>
              <m:t>landing</m:t>
            </m:r>
          </m:sub>
        </m:sSub>
        <m:r>
          <w:rPr>
            <w:rFonts w:ascii="Cambria Math" w:hAnsi="Cambria Math"/>
          </w:rPr>
          <m:t>=</m:t>
        </m:r>
        <m:rad>
          <m:radPr>
            <m:degHide m:val="1"/>
            <m:ctrlPr>
              <w:rPr>
                <w:rFonts w:ascii="Cambria Math" w:hAnsi="Cambria Math"/>
              </w:rPr>
            </m:ctrlPr>
          </m:radPr>
          <m:deg/>
          <m:e>
            <m:r>
              <w:rPr>
                <w:rFonts w:ascii="Cambria Math" w:hAnsi="Cambria Math"/>
              </w:rPr>
              <m:t>1-</m:t>
            </m:r>
            <m:sSubSup>
              <m:sSubSupPr>
                <m:ctrlPr>
                  <w:rPr>
                    <w:rFonts w:ascii="Cambria Math" w:hAnsi="Cambria Math"/>
                  </w:rPr>
                </m:ctrlPr>
              </m:sSubSupPr>
              <m:e>
                <m:r>
                  <w:rPr>
                    <w:rFonts w:ascii="Cambria Math" w:hAnsi="Cambria Math"/>
                  </w:rPr>
                  <m:t>M</m:t>
                </m:r>
              </m:e>
              <m:sub>
                <m:r>
                  <w:rPr>
                    <w:rFonts w:ascii="Cambria Math" w:hAnsi="Cambria Math"/>
                  </w:rPr>
                  <m:t>eff</m:t>
                </m:r>
              </m:sub>
              <m:sup>
                <m:r>
                  <w:rPr>
                    <w:rFonts w:ascii="Cambria Math" w:hAnsi="Cambria Math"/>
                  </w:rPr>
                  <m:t>2</m:t>
                </m:r>
              </m:sup>
            </m:sSubSup>
          </m:e>
        </m:rad>
        <m:r>
          <w:rPr>
            <w:rFonts w:ascii="Cambria Math" w:hAnsi="Cambria Math"/>
          </w:rPr>
          <m:t>=</m:t>
        </m:r>
        <m:rad>
          <m:radPr>
            <m:degHide m:val="1"/>
            <m:ctrlPr>
              <w:rPr>
                <w:rFonts w:ascii="Cambria Math" w:hAnsi="Cambria Math"/>
              </w:rPr>
            </m:ctrlPr>
          </m:radPr>
          <m:deg/>
          <m:e>
            <m:r>
              <w:rPr>
                <w:rFonts w:ascii="Cambria Math" w:hAnsi="Cambria Math"/>
              </w:rPr>
              <m:t>1-</m:t>
            </m:r>
            <m:sSup>
              <m:sSupPr>
                <m:ctrlPr>
                  <w:rPr>
                    <w:rFonts w:ascii="Cambria Math" w:hAnsi="Cambria Math"/>
                  </w:rPr>
                </m:ctrlPr>
              </m:sSupPr>
              <m:e>
                <m:r>
                  <w:rPr>
                    <w:rFonts w:ascii="Cambria Math" w:hAnsi="Cambria Math"/>
                  </w:rPr>
                  <m:t>0.11</m:t>
                </m:r>
              </m:e>
              <m:sup>
                <m:r>
                  <w:rPr>
                    <w:rFonts w:ascii="Cambria Math" w:hAnsi="Cambria Math"/>
                  </w:rPr>
                  <m:t>2</m:t>
                </m:r>
              </m:sup>
            </m:sSup>
          </m:e>
        </m:rad>
      </m:oMath>
      <w:r w:rsidR="6775D58B">
        <w:t xml:space="preserve"> = 0.99393</w:t>
      </w:r>
    </w:p>
    <w:p w14:paraId="17074522" w14:textId="09735A79" w:rsidR="7B98DE33" w:rsidRDefault="7B98DE33" w:rsidP="7B98DE33"/>
    <w:p w14:paraId="56104CFD" w14:textId="7F5BF898" w:rsidR="7B98DE33" w:rsidRDefault="00863C13" w:rsidP="7B98DE33">
      <m:oMathPara>
        <m:oMath>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C</m:t>
                  </m:r>
                </m:e>
                <m:sub>
                  <m:r>
                    <w:rPr>
                      <w:rFonts w:ascii="Cambria Math" w:hAnsi="Cambria Math"/>
                    </w:rPr>
                    <m:t>L</m:t>
                  </m:r>
                </m:sub>
              </m:sSub>
            </m:num>
            <m:den>
              <m:r>
                <w:rPr>
                  <w:rFonts w:ascii="Cambria Math" w:hAnsi="Cambria Math"/>
                </w:rPr>
                <m:t>dα</m:t>
              </m:r>
            </m:den>
          </m:f>
          <m:r>
            <w:rPr>
              <w:rFonts w:ascii="Cambria Math" w:hAnsi="Cambria Math"/>
            </w:rPr>
            <m:t>=</m:t>
          </m:r>
          <m:f>
            <m:fPr>
              <m:ctrlPr>
                <w:rPr>
                  <w:rFonts w:ascii="Cambria Math" w:hAnsi="Cambria Math"/>
                </w:rPr>
              </m:ctrlPr>
            </m:fPr>
            <m:num>
              <m:r>
                <w:rPr>
                  <w:rFonts w:ascii="Cambria Math" w:hAnsi="Cambria Math"/>
                </w:rPr>
                <m:t>2⋅</m:t>
              </m:r>
              <m:r>
                <w:rPr>
                  <w:rFonts w:ascii="Cambria Math" w:hAnsi="Cambria Math"/>
                </w:rPr>
                <m:t>π</m:t>
              </m:r>
              <m:r>
                <w:rPr>
                  <w:rFonts w:ascii="Cambria Math" w:hAnsi="Cambria Math"/>
                </w:rPr>
                <m:t>⋅</m:t>
              </m:r>
              <m:r>
                <w:rPr>
                  <w:rFonts w:ascii="Cambria Math" w:hAnsi="Cambria Math"/>
                </w:rPr>
                <m:t>A</m:t>
              </m:r>
            </m:num>
            <m:den>
              <m:r>
                <w:rPr>
                  <w:rFonts w:ascii="Cambria Math" w:hAnsi="Cambria Math"/>
                </w:rPr>
                <m:t>2+</m:t>
              </m:r>
              <m:rad>
                <m:radPr>
                  <m:degHide m:val="1"/>
                  <m:ctrlPr>
                    <w:rPr>
                      <w:rFonts w:ascii="Cambria Math" w:hAnsi="Cambria Math"/>
                    </w:rPr>
                  </m:ctrlPr>
                </m:radPr>
                <m:deg/>
                <m:e>
                  <m:r>
                    <w:rPr>
                      <w:rFonts w:ascii="Cambria Math" w:hAnsi="Cambria Math"/>
                    </w:rPr>
                    <m:t>4+</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Aβ</m:t>
                              </m:r>
                            </m:num>
                            <m:den>
                              <m:r>
                                <w:rPr>
                                  <w:rFonts w:ascii="Cambria Math" w:hAnsi="Cambria Math"/>
                                </w:rPr>
                                <m:t>η</m:t>
                              </m:r>
                            </m:den>
                          </m:f>
                        </m:e>
                      </m:d>
                    </m:e>
                    <m:sup>
                      <m:r>
                        <w:rPr>
                          <w:rFonts w:ascii="Cambria Math" w:hAnsi="Cambria Math"/>
                        </w:rPr>
                        <m:t>2</m:t>
                      </m:r>
                    </m:sup>
                  </m:sSup>
                  <m:r>
                    <w:rPr>
                      <w:rFonts w:ascii="Cambria Math" w:hAnsi="Cambria Math"/>
                    </w:rPr>
                    <m:t>⋅</m:t>
                  </m:r>
                  <m:d>
                    <m:dPr>
                      <m:ctrlPr>
                        <w:rPr>
                          <w:rFonts w:ascii="Cambria Math" w:hAnsi="Cambria Math"/>
                        </w:rPr>
                      </m:ctrlPr>
                    </m:dPr>
                    <m:e>
                      <m:r>
                        <w:rPr>
                          <w:rFonts w:ascii="Cambria Math" w:hAnsi="Cambria Math"/>
                        </w:rPr>
                        <m:t>1+</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2</m:t>
                                  </m:r>
                                </m:sup>
                              </m:sSup>
                            </m:fName>
                            <m:e>
                              <m:d>
                                <m:dPr>
                                  <m:ctrlPr>
                                    <w:rPr>
                                      <w:rFonts w:ascii="Cambria Math" w:hAnsi="Cambria Math"/>
                                    </w:rPr>
                                  </m:ctrlPr>
                                </m:dPr>
                                <m:e>
                                  <m:sSub>
                                    <m:sSubPr>
                                      <m:ctrlPr>
                                        <w:rPr>
                                          <w:rFonts w:ascii="Cambria Math" w:hAnsi="Cambria Math"/>
                                        </w:rPr>
                                      </m:ctrlPr>
                                    </m:sSubPr>
                                    <m:e>
                                      <m:r>
                                        <m:rPr>
                                          <m:sty m:val="p"/>
                                        </m:rPr>
                                        <w:rPr>
                                          <w:rFonts w:ascii="Cambria Math" w:hAnsi="Cambria Math"/>
                                        </w:rPr>
                                        <m:t>Λ</m:t>
                                      </m:r>
                                    </m:e>
                                    <m:sub>
                                      <m:r>
                                        <w:rPr>
                                          <w:rFonts w:ascii="Cambria Math" w:hAnsi="Cambria Math"/>
                                        </w:rPr>
                                        <m:t>0.5</m:t>
                                      </m:r>
                                      <m:r>
                                        <w:rPr>
                                          <w:rFonts w:ascii="Cambria Math" w:hAnsi="Cambria Math"/>
                                        </w:rPr>
                                        <m:t>c</m:t>
                                      </m:r>
                                    </m:sub>
                                  </m:sSub>
                                </m:e>
                              </m:d>
                            </m:e>
                          </m:func>
                        </m:num>
                        <m:den>
                          <m:sSup>
                            <m:sSupPr>
                              <m:ctrlPr>
                                <w:rPr>
                                  <w:rFonts w:ascii="Cambria Math" w:hAnsi="Cambria Math"/>
                                </w:rPr>
                              </m:ctrlPr>
                            </m:sSupPr>
                            <m:e>
                              <m:r>
                                <w:rPr>
                                  <w:rFonts w:ascii="Cambria Math" w:hAnsi="Cambria Math"/>
                                </w:rPr>
                                <m:t>β</m:t>
                              </m:r>
                            </m:e>
                            <m:sup>
                              <m:r>
                                <w:rPr>
                                  <w:rFonts w:ascii="Cambria Math" w:hAnsi="Cambria Math"/>
                                </w:rPr>
                                <m:t>2</m:t>
                              </m:r>
                            </m:sup>
                          </m:sSup>
                        </m:den>
                      </m:f>
                    </m:e>
                  </m:d>
                </m:e>
              </m:rad>
            </m:den>
          </m:f>
        </m:oMath>
      </m:oMathPara>
    </w:p>
    <w:p w14:paraId="62A14DF5" w14:textId="4DACBF39" w:rsidR="6775D58B" w:rsidRDefault="6775D58B">
      <w:r>
        <w:t>With a span efficiency factor of 0.95, aspect ratio of 9, span efficiency factor of 0.95 for cruise condition dCL/d(alpha) = 6.2713/rad or 0.10945/deg. for landing condition dCL/d(alpha) = 4.659/rad or 0.0813/deg</w:t>
      </w:r>
    </w:p>
    <w:p w14:paraId="609DA2FF" w14:textId="4AFB59DA" w:rsidR="6775D58B" w:rsidRDefault="6775D58B"/>
    <w:p w14:paraId="002C0420" w14:textId="2F21136C" w:rsidR="6775D58B" w:rsidRDefault="00863C13">
      <m:oMathPara>
        <m:oMath>
          <m:sSub>
            <m:sSubPr>
              <m:ctrlPr>
                <w:rPr>
                  <w:rFonts w:ascii="Cambria Math" w:hAnsi="Cambria Math"/>
                </w:rPr>
              </m:ctrlPr>
            </m:sSubPr>
            <m:e>
              <m:r>
                <w:rPr>
                  <w:rFonts w:ascii="Cambria Math" w:hAnsi="Cambria Math"/>
                </w:rPr>
                <m:t>C</m:t>
              </m:r>
            </m:e>
            <m:sub>
              <m:r>
                <w:rPr>
                  <w:rFonts w:ascii="Cambria Math" w:hAnsi="Cambria Math"/>
                </w:rPr>
                <m:t>l</m:t>
              </m:r>
            </m:sub>
          </m:sSub>
          <m:r>
            <w:rPr>
              <w:rFonts w:ascii="Cambria Math" w:hAnsi="Cambria Math"/>
            </w:rPr>
            <m:t>=</m:t>
          </m:r>
          <m:f>
            <m:fPr>
              <m:ctrlPr>
                <w:rPr>
                  <w:rFonts w:ascii="Cambria Math" w:hAnsi="Cambria Math"/>
                </w:rPr>
              </m:ctrlPr>
            </m:fPr>
            <m:num>
              <m:r>
                <w:rPr>
                  <w:rFonts w:ascii="Cambria Math" w:hAnsi="Cambria Math"/>
                </w:rPr>
                <m:t>2</m:t>
              </m:r>
              <m:r>
                <w:rPr>
                  <w:rFonts w:ascii="Cambria Math" w:hAnsi="Cambria Math"/>
                </w:rPr>
                <m:t>πα</m:t>
              </m:r>
            </m:num>
            <m:den>
              <m:rad>
                <m:radPr>
                  <m:degHide m:val="1"/>
                  <m:ctrlPr>
                    <w:rPr>
                      <w:rFonts w:ascii="Cambria Math" w:hAnsi="Cambria Math"/>
                    </w:rPr>
                  </m:ctrlPr>
                </m:radPr>
                <m:deg/>
                <m:e>
                  <m:r>
                    <w:rPr>
                      <w:rFonts w:ascii="Cambria Math" w:hAnsi="Cambria Math"/>
                    </w:rPr>
                    <m:t>1-</m:t>
                  </m:r>
                  <m:sSubSup>
                    <m:sSubSupPr>
                      <m:ctrlPr>
                        <w:rPr>
                          <w:rFonts w:ascii="Cambria Math" w:hAnsi="Cambria Math"/>
                        </w:rPr>
                      </m:ctrlPr>
                    </m:sSubSupPr>
                    <m:e>
                      <m:r>
                        <w:rPr>
                          <w:rFonts w:ascii="Cambria Math" w:hAnsi="Cambria Math"/>
                        </w:rPr>
                        <m:t>M</m:t>
                      </m:r>
                    </m:e>
                    <m:sub>
                      <m:r>
                        <w:rPr>
                          <w:rFonts w:ascii="Cambria Math" w:hAnsi="Cambria Math"/>
                        </w:rPr>
                        <m:t>inf</m:t>
                      </m:r>
                    </m:sub>
                    <m:sup>
                      <m:r>
                        <w:rPr>
                          <w:rFonts w:ascii="Cambria Math" w:hAnsi="Cambria Math"/>
                        </w:rPr>
                        <m:t>2</m:t>
                      </m:r>
                    </m:sup>
                  </m:sSubSup>
                </m:e>
              </m:rad>
            </m:den>
          </m:f>
        </m:oMath>
      </m:oMathPara>
    </w:p>
    <w:p w14:paraId="499EE3B5" w14:textId="35FE0DB8" w:rsidR="6775D58B" w:rsidRDefault="6775D58B"/>
    <w:p w14:paraId="7148C80A" w14:textId="293ED979" w:rsidR="6775D58B" w:rsidRDefault="00A44E5C">
      <w:r>
        <w:t>Now the equation (#) can be used to find the trim angle which is the angle where the aircraft maintains level steady flight.</w:t>
      </w:r>
    </w:p>
    <w:p w14:paraId="29FF39A8" w14:textId="77777777" w:rsidR="00021F7B" w:rsidRDefault="00021F7B"/>
    <w:p w14:paraId="05170857" w14:textId="032B1F0D" w:rsidR="00021F7B" w:rsidRDefault="00CF1B03">
      <w:r>
        <w:rPr>
          <w:noProof/>
        </w:rPr>
        <w:drawing>
          <wp:inline distT="0" distB="0" distL="0" distR="0" wp14:anchorId="2852D6D8" wp14:editId="1D84EEBD">
            <wp:extent cx="4875028" cy="2589028"/>
            <wp:effectExtent l="0" t="0" r="1905" b="1905"/>
            <wp:docPr id="790306195" name="Chart 1">
              <a:extLst xmlns:a="http://schemas.openxmlformats.org/drawingml/2006/main">
                <a:ext uri="{FF2B5EF4-FFF2-40B4-BE49-F238E27FC236}">
                  <a16:creationId xmlns:a16="http://schemas.microsoft.com/office/drawing/2014/main" id="{FEF96F08-943B-5AF1-E215-AFCB77F153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B927AB7" w14:textId="4B97B5FC" w:rsidR="00CF1B03" w:rsidRDefault="00CF1B03">
      <w:r>
        <w:rPr>
          <w:noProof/>
        </w:rPr>
        <w:drawing>
          <wp:inline distT="0" distB="0" distL="0" distR="0" wp14:anchorId="162D595E" wp14:editId="3031CF1E">
            <wp:extent cx="4885660" cy="2836811"/>
            <wp:effectExtent l="0" t="0" r="10795" b="1905"/>
            <wp:docPr id="746676923" name="Chart 1">
              <a:extLst xmlns:a="http://schemas.openxmlformats.org/drawingml/2006/main">
                <a:ext uri="{FF2B5EF4-FFF2-40B4-BE49-F238E27FC236}">
                  <a16:creationId xmlns:a16="http://schemas.microsoft.com/office/drawing/2014/main" id="{F150EFDF-EAA2-6619-D045-C86D1320E3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D6C4D5A" w14:textId="2C6E6CA5" w:rsidR="00CF1B03" w:rsidRDefault="00CF1B03">
      <w:r>
        <w:rPr>
          <w:noProof/>
        </w:rPr>
        <w:drawing>
          <wp:inline distT="0" distB="0" distL="0" distR="0" wp14:anchorId="234ACC90" wp14:editId="7BDAC335">
            <wp:extent cx="4572000" cy="3003698"/>
            <wp:effectExtent l="0" t="0" r="0" b="6350"/>
            <wp:docPr id="268637773" name="Chart 1">
              <a:extLst xmlns:a="http://schemas.openxmlformats.org/drawingml/2006/main">
                <a:ext uri="{FF2B5EF4-FFF2-40B4-BE49-F238E27FC236}">
                  <a16:creationId xmlns:a16="http://schemas.microsoft.com/office/drawing/2014/main" id="{FA9966F5-DBD8-492F-2565-E0EB7979D9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55036234" w14:textId="77777777" w:rsidR="00CF1B03" w:rsidRDefault="00CF1B03"/>
    <w:p w14:paraId="6215FA2B" w14:textId="4F7333EF" w:rsidR="00CF1B03" w:rsidRDefault="00CF1B03">
      <w:r>
        <w:rPr>
          <w:noProof/>
        </w:rPr>
        <w:drawing>
          <wp:inline distT="0" distB="0" distL="0" distR="0" wp14:anchorId="119C3317" wp14:editId="61B939E0">
            <wp:extent cx="4572000" cy="2743200"/>
            <wp:effectExtent l="0" t="0" r="0" b="0"/>
            <wp:docPr id="1426828063" name="Chart 1">
              <a:extLst xmlns:a="http://schemas.openxmlformats.org/drawingml/2006/main">
                <a:ext uri="{FF2B5EF4-FFF2-40B4-BE49-F238E27FC236}">
                  <a16:creationId xmlns:a16="http://schemas.microsoft.com/office/drawing/2014/main" id="{47E5DFE3-DC23-373F-9F22-97975A3E5D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3D273F3" w14:textId="4BA2A18C" w:rsidR="00CF1B03" w:rsidRDefault="00CF1B03">
      <w:r>
        <w:rPr>
          <w:noProof/>
        </w:rPr>
        <w:drawing>
          <wp:inline distT="0" distB="0" distL="0" distR="0" wp14:anchorId="391C6375" wp14:editId="219BAA79">
            <wp:extent cx="4375298" cy="2488019"/>
            <wp:effectExtent l="0" t="0" r="6350" b="7620"/>
            <wp:docPr id="159544852" name="Chart 1">
              <a:extLst xmlns:a="http://schemas.openxmlformats.org/drawingml/2006/main">
                <a:ext uri="{FF2B5EF4-FFF2-40B4-BE49-F238E27FC236}">
                  <a16:creationId xmlns:a16="http://schemas.microsoft.com/office/drawing/2014/main" id="{1B8048A0-CC58-C018-0DBA-5E5A22D468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D883698" w14:textId="4D9F2DAB" w:rsidR="00CF1B03" w:rsidRDefault="00CF1B03">
      <w:r>
        <w:rPr>
          <w:noProof/>
        </w:rPr>
        <w:drawing>
          <wp:inline distT="0" distB="0" distL="0" distR="0" wp14:anchorId="6EA7D79A" wp14:editId="1F633456">
            <wp:extent cx="4162647" cy="2248786"/>
            <wp:effectExtent l="0" t="0" r="9525" b="18415"/>
            <wp:docPr id="781602430" name="Chart 1">
              <a:extLst xmlns:a="http://schemas.openxmlformats.org/drawingml/2006/main">
                <a:ext uri="{FF2B5EF4-FFF2-40B4-BE49-F238E27FC236}">
                  <a16:creationId xmlns:a16="http://schemas.microsoft.com/office/drawing/2014/main" id="{4FD8F729-DAD3-7D88-C1F6-624727ED00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57B8D9C7" w14:textId="77777777" w:rsidR="00CF1B03" w:rsidRDefault="00CF1B03"/>
    <w:p w14:paraId="39677E91" w14:textId="77777777" w:rsidR="00D430D7" w:rsidRDefault="00D430D7"/>
    <w:p w14:paraId="118F298F" w14:textId="77777777" w:rsidR="00D430D7" w:rsidRDefault="00D430D7"/>
    <w:p w14:paraId="3F942FDC" w14:textId="77777777" w:rsidR="00021F7B" w:rsidRDefault="00021F7B"/>
    <w:p w14:paraId="29121356" w14:textId="77777777" w:rsidR="00021F7B" w:rsidRDefault="00021F7B"/>
    <w:p w14:paraId="05909AC4" w14:textId="77777777" w:rsidR="00021F7B" w:rsidRDefault="00021F7B"/>
    <w:p w14:paraId="40B4DD98" w14:textId="77777777" w:rsidR="00021F7B" w:rsidRDefault="00021F7B"/>
    <w:p w14:paraId="7AEB5DC7" w14:textId="77777777" w:rsidR="00021F7B" w:rsidRDefault="00021F7B"/>
    <w:p w14:paraId="7FD6174B" w14:textId="77777777" w:rsidR="00021F7B" w:rsidRDefault="00021F7B"/>
    <w:p w14:paraId="208682B3" w14:textId="77777777" w:rsidR="00021F7B" w:rsidRDefault="00021F7B"/>
    <w:p w14:paraId="2EF56402" w14:textId="77777777" w:rsidR="00021F7B" w:rsidRDefault="00021F7B"/>
    <w:p w14:paraId="04106C43" w14:textId="77777777" w:rsidR="00021F7B" w:rsidRDefault="00021F7B"/>
    <w:p w14:paraId="37D2B073" w14:textId="77777777" w:rsidR="00021F7B" w:rsidRDefault="00021F7B"/>
    <w:p w14:paraId="190C3C5C" w14:textId="22A299B6" w:rsidR="7B98DE33" w:rsidRPr="00A44E5C" w:rsidRDefault="00863C13" w:rsidP="7B98DE33">
      <m:oMathPara>
        <m:oMath>
          <m:sSub>
            <m:sSubPr>
              <m:ctrlPr>
                <w:rPr>
                  <w:rFonts w:ascii="Cambria Math" w:hAnsi="Cambria Math"/>
                </w:rPr>
              </m:ctrlPr>
            </m:sSubPr>
            <m:e>
              <m:r>
                <w:rPr>
                  <w:rFonts w:ascii="Cambria Math" w:hAnsi="Cambria Math"/>
                </w:rPr>
                <m:t>α</m:t>
              </m:r>
            </m:e>
            <m:sub>
              <m:r>
                <w:rPr>
                  <w:rFonts w:ascii="Cambria Math" w:hAnsi="Cambria Math"/>
                </w:rPr>
                <m:t>trim</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r>
                    <w:rPr>
                      <w:rFonts w:ascii="Cambria Math" w:hAnsi="Cambria Math"/>
                    </w:rPr>
                    <m:t>,</m:t>
                  </m:r>
                  <m:r>
                    <w:rPr>
                      <w:rFonts w:ascii="Cambria Math" w:hAnsi="Cambria Math"/>
                    </w:rPr>
                    <m:t>des</m:t>
                  </m:r>
                </m:sub>
              </m:sSub>
            </m:num>
            <m:den>
              <m:sSub>
                <m:sSubPr>
                  <m:ctrlPr>
                    <w:rPr>
                      <w:rFonts w:ascii="Cambria Math" w:hAnsi="Cambria Math"/>
                    </w:rPr>
                  </m:ctrlPr>
                </m:sSubPr>
                <m:e>
                  <m:r>
                    <w:rPr>
                      <w:rFonts w:ascii="Cambria Math" w:hAnsi="Cambria Math"/>
                    </w:rPr>
                    <m:t>C</m:t>
                  </m:r>
                </m:e>
                <m:sub>
                  <m:r>
                    <w:rPr>
                      <w:rFonts w:ascii="Cambria Math" w:hAnsi="Cambria Math"/>
                    </w:rPr>
                    <m:t>Lα</m:t>
                  </m:r>
                </m:sub>
              </m:sSub>
            </m:den>
          </m:f>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0</m:t>
              </m:r>
              <m:r>
                <w:rPr>
                  <w:rFonts w:ascii="Cambria Math" w:hAnsi="Cambria Math"/>
                </w:rPr>
                <m:t>L</m:t>
              </m:r>
            </m:sub>
          </m:sSub>
        </m:oMath>
      </m:oMathPara>
    </w:p>
    <w:p w14:paraId="13A2F901" w14:textId="7950E0C9" w:rsidR="00A44E5C" w:rsidRDefault="00C4613F" w:rsidP="7B98DE33">
      <w:r>
        <w:t>The design lift coefficient as 0.2912, lift slope as 0.10945 per degree and no lift angle of attack as 0.73</w:t>
      </w:r>
      <w:r w:rsidR="008A60F3">
        <w:t>, Using the formula the trim angle calculates to 3.39 degrees.</w:t>
      </w:r>
    </w:p>
    <w:p w14:paraId="77982FAC" w14:textId="77777777" w:rsidR="008A60F3" w:rsidRDefault="008A60F3" w:rsidP="7B98DE33"/>
    <w:p w14:paraId="0C2FE258" w14:textId="77777777" w:rsidR="008A60F3" w:rsidRDefault="008A60F3" w:rsidP="7B98DE33"/>
    <w:p w14:paraId="573652BA" w14:textId="15446C1F" w:rsidR="008A60F3" w:rsidRDefault="00FD6281" w:rsidP="7B98DE33">
      <w:r>
        <w:t>To</w:t>
      </w:r>
      <w:r w:rsidR="008A60F3">
        <w:t xml:space="preserve"> find the </w:t>
      </w:r>
      <w:r>
        <w:t xml:space="preserve">CL max the </w:t>
      </w:r>
      <w:r w:rsidR="008A60F3">
        <w:t xml:space="preserve">stall angle </w:t>
      </w:r>
      <w:r>
        <w:t xml:space="preserve">must be </w:t>
      </w:r>
      <w:proofErr w:type="gramStart"/>
      <w:r>
        <w:t>found</w:t>
      </w:r>
      <w:proofErr w:type="gramEnd"/>
      <w:r>
        <w:t xml:space="preserve"> and high aspect ratio method will be the approach to find it. </w:t>
      </w:r>
      <w:r w:rsidR="008A60F3">
        <w:t xml:space="preserve"> since the aspect ratio of wing directly affects the stall angle.</w:t>
      </w:r>
      <w:r>
        <w:t xml:space="preserve"> If our aspect ratio of 9 is higher than the result of the formula below, involving sweep angle at leading edge as well as taper ratio, then we can consider our aspect ratio to be high. </w:t>
      </w:r>
    </w:p>
    <w:p w14:paraId="5C650DEE" w14:textId="77777777" w:rsidR="00A44E5C" w:rsidRDefault="00A44E5C" w:rsidP="7B98DE33"/>
    <w:p w14:paraId="3AB27C85" w14:textId="77777777" w:rsidR="00A44E5C" w:rsidRDefault="00A44E5C" w:rsidP="7B98DE33"/>
    <w:p w14:paraId="2B1700C3" w14:textId="63C15F0A" w:rsidR="6775D58B" w:rsidRDefault="6775D58B"/>
    <w:p w14:paraId="1F1A3843" w14:textId="6CB380A2" w:rsidR="6775D58B" w:rsidRDefault="6775D58B">
      <m:oMathPara>
        <m:oMath>
          <m:r>
            <m:rPr>
              <m:sty m:val="p"/>
            </m:rPr>
            <w:rPr>
              <w:rFonts w:ascii="Cambria Math" w:hAnsi="Cambria Math"/>
            </w:rPr>
            <m:t>Λ</m:t>
          </m:r>
          <m:r>
            <w:rPr>
              <w:rFonts w:ascii="Cambria Math" w:hAnsi="Cambria Math"/>
            </w:rPr>
            <m:t>&gt;</m:t>
          </m:r>
          <m:f>
            <m:fPr>
              <m:ctrlPr>
                <w:rPr>
                  <w:rFonts w:ascii="Cambria Math" w:hAnsi="Cambria Math"/>
                </w:rPr>
              </m:ctrlPr>
            </m:fPr>
            <m:num>
              <m:r>
                <w:rPr>
                  <w:rFonts w:ascii="Cambria Math" w:hAnsi="Cambria Math"/>
                </w:rPr>
                <m:t>4</m:t>
              </m:r>
            </m:num>
            <m:den>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e>
              </m:d>
              <m:r>
                <w:rPr>
                  <w:rFonts w:ascii="Cambria Math" w:hAnsi="Cambria Math"/>
                </w:rPr>
                <m:t>cos</m:t>
              </m:r>
              <m:sSub>
                <m:sSubPr>
                  <m:ctrlPr>
                    <w:rPr>
                      <w:rFonts w:ascii="Cambria Math" w:hAnsi="Cambria Math"/>
                    </w:rPr>
                  </m:ctrlPr>
                </m:sSubPr>
                <m:e>
                  <m:r>
                    <m:rPr>
                      <m:sty m:val="p"/>
                    </m:rPr>
                    <w:rPr>
                      <w:rFonts w:ascii="Cambria Math" w:hAnsi="Cambria Math"/>
                    </w:rPr>
                    <m:t>Λ</m:t>
                  </m:r>
                </m:e>
                <m:sub>
                  <m:r>
                    <w:rPr>
                      <w:rFonts w:ascii="Cambria Math" w:hAnsi="Cambria Math"/>
                    </w:rPr>
                    <m:t>LE</m:t>
                  </m:r>
                </m:sub>
              </m:sSub>
            </m:den>
          </m:f>
        </m:oMath>
      </m:oMathPara>
    </w:p>
    <w:p w14:paraId="1A49EBAD" w14:textId="3C215CB7" w:rsidR="6775D58B" w:rsidRDefault="6775D58B" w:rsidP="6775D58B">
      <w:r>
        <w:rPr>
          <w:noProof/>
        </w:rPr>
        <w:drawing>
          <wp:inline distT="0" distB="0" distL="0" distR="0" wp14:anchorId="2616009F" wp14:editId="45E3B984">
            <wp:extent cx="2852884" cy="1504506"/>
            <wp:effectExtent l="0" t="0" r="5080" b="635"/>
            <wp:docPr id="435551424"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07022" name=""/>
                    <pic:cNvPicPr/>
                  </pic:nvPicPr>
                  <pic:blipFill>
                    <a:blip r:embed="rId20">
                      <a:extLst>
                        <a:ext uri="{28A0092B-C50C-407E-A947-70E740481C1C}">
                          <a14:useLocalDpi xmlns:a14="http://schemas.microsoft.com/office/drawing/2010/main" val="0"/>
                        </a:ext>
                      </a:extLst>
                    </a:blip>
                    <a:stretch>
                      <a:fillRect/>
                    </a:stretch>
                  </pic:blipFill>
                  <pic:spPr>
                    <a:xfrm>
                      <a:off x="0" y="0"/>
                      <a:ext cx="2855230" cy="1505743"/>
                    </a:xfrm>
                    <a:prstGeom prst="rect">
                      <a:avLst/>
                    </a:prstGeom>
                  </pic:spPr>
                </pic:pic>
              </a:graphicData>
            </a:graphic>
          </wp:inline>
        </w:drawing>
      </w:r>
    </w:p>
    <w:p w14:paraId="21BD0B1A" w14:textId="45D8BEE9" w:rsidR="6775D58B" w:rsidRDefault="00761FA9">
      <w:r>
        <w:t xml:space="preserve">To find C1 the graph above shows the relationship between c1 and the taper ratio. Our taper ratio is </w:t>
      </w:r>
      <w:r w:rsidR="00887D44">
        <w:t>0.22 which results in C1 being 0.49. Using the equation (#) the minimum aspect ratio will be 2.962, our aspect ratio is 9 which means it is a high aspect ratio.</w:t>
      </w:r>
      <w:r w:rsidR="00FD6281">
        <w:t xml:space="preserve"> A high aspect ratio means our air foil directly impacts wing behaviour.</w:t>
      </w:r>
    </w:p>
    <w:p w14:paraId="397B6654" w14:textId="77777777" w:rsidR="00761FA9" w:rsidRDefault="00761FA9"/>
    <w:p w14:paraId="7852CDAF" w14:textId="3691635F" w:rsidR="00FD6281" w:rsidRDefault="00FD6281">
      <w:r>
        <w:t>Since a sharper Leading edge of air foil results in higher CL max due to vortex generation it is important to understand how sharp our leading-edge air foil is. Delta(Y) shown in the graph below describes the sharpness of the leading-edge air foil.</w:t>
      </w:r>
      <w:r w:rsidR="00454425">
        <w:t xml:space="preserve"> The</w:t>
      </w:r>
      <w:r w:rsidR="00454425" w:rsidRPr="00454425">
        <w:t xml:space="preserve"> goal is to find delta y</w:t>
      </w:r>
      <w:r w:rsidR="00454425">
        <w:t xml:space="preserve"> to</w:t>
      </w:r>
      <w:r w:rsidR="00454425" w:rsidRPr="00454425">
        <w:t xml:space="preserve"> find CLmax/</w:t>
      </w:r>
      <w:proofErr w:type="spellStart"/>
      <w:r w:rsidR="00454425" w:rsidRPr="00454425">
        <w:t>clmax</w:t>
      </w:r>
      <w:proofErr w:type="spellEnd"/>
      <w:r w:rsidR="00454425" w:rsidRPr="00454425">
        <w:t xml:space="preserve">. to find delta y </w:t>
      </w:r>
      <w:r w:rsidR="00454425">
        <w:t>I</w:t>
      </w:r>
      <w:r w:rsidR="00454425" w:rsidRPr="00454425">
        <w:t xml:space="preserve"> must find the difference between the height of 0.06c - 0.0015c. I interpolated to find the height at each point on the chord then subtracted those heights to obtain</w:t>
      </w:r>
      <w:r w:rsidR="00454425">
        <w:t xml:space="preserve"> </w:t>
      </w:r>
      <w:r w:rsidR="00454425" w:rsidRPr="00454425">
        <w:t xml:space="preserve">delta y. </w:t>
      </w:r>
      <w:r w:rsidR="00454425">
        <w:t>D</w:t>
      </w:r>
      <w:r w:rsidR="00454425" w:rsidRPr="00454425">
        <w:t>elta y came out to 0.01025</w:t>
      </w:r>
      <w:r w:rsidR="00454425">
        <w:t xml:space="preserve"> = 1.025. According to the graph Clmax/</w:t>
      </w:r>
      <w:proofErr w:type="spellStart"/>
      <w:r w:rsidR="00454425">
        <w:t>clmax</w:t>
      </w:r>
      <w:proofErr w:type="spellEnd"/>
      <w:r w:rsidR="00454425">
        <w:t xml:space="preserve"> result in a value of 1.04.</w:t>
      </w:r>
    </w:p>
    <w:p w14:paraId="0E0FB2EB" w14:textId="77777777" w:rsidR="00761FA9" w:rsidRDefault="00761FA9"/>
    <w:p w14:paraId="077E3577" w14:textId="77777777" w:rsidR="00761FA9" w:rsidRDefault="00761FA9"/>
    <w:p w14:paraId="7076B992" w14:textId="0A439E4E" w:rsidR="6775D58B" w:rsidRDefault="00454425" w:rsidP="6775D58B">
      <w:r w:rsidRPr="00454425">
        <w:drawing>
          <wp:inline distT="0" distB="0" distL="0" distR="0" wp14:anchorId="5F1CCFF4" wp14:editId="55794578">
            <wp:extent cx="2533830" cy="2312581"/>
            <wp:effectExtent l="0" t="0" r="0" b="0"/>
            <wp:docPr id="1976113617" name="Picture 1" descr="A graph of 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13617" name="Picture 1" descr="A graph of a graph with lines and numbers&#10;&#10;AI-generated content may be incorrect."/>
                    <pic:cNvPicPr/>
                  </pic:nvPicPr>
                  <pic:blipFill>
                    <a:blip r:embed="rId21"/>
                    <a:stretch>
                      <a:fillRect/>
                    </a:stretch>
                  </pic:blipFill>
                  <pic:spPr>
                    <a:xfrm>
                      <a:off x="0" y="0"/>
                      <a:ext cx="2537988" cy="2316376"/>
                    </a:xfrm>
                    <a:prstGeom prst="rect">
                      <a:avLst/>
                    </a:prstGeom>
                  </pic:spPr>
                </pic:pic>
              </a:graphicData>
            </a:graphic>
          </wp:inline>
        </w:drawing>
      </w:r>
    </w:p>
    <w:p w14:paraId="52585CB8" w14:textId="13908AD3" w:rsidR="6775D58B" w:rsidRDefault="6775D58B" w:rsidP="6775D58B"/>
    <w:p w14:paraId="6035E005" w14:textId="42FD3566" w:rsidR="6775D58B" w:rsidRDefault="00454425" w:rsidP="6775D58B">
      <w:r w:rsidRPr="00454425">
        <w:drawing>
          <wp:inline distT="0" distB="0" distL="0" distR="0" wp14:anchorId="06F6737C" wp14:editId="4F1A15EF">
            <wp:extent cx="3524475" cy="3054999"/>
            <wp:effectExtent l="0" t="0" r="0" b="0"/>
            <wp:docPr id="1744026220"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26220" name="Picture 1" descr="A graph with lines and numbers&#10;&#10;AI-generated content may be incorrect."/>
                    <pic:cNvPicPr/>
                  </pic:nvPicPr>
                  <pic:blipFill>
                    <a:blip r:embed="rId22"/>
                    <a:stretch>
                      <a:fillRect/>
                    </a:stretch>
                  </pic:blipFill>
                  <pic:spPr>
                    <a:xfrm>
                      <a:off x="0" y="0"/>
                      <a:ext cx="3524475" cy="3054999"/>
                    </a:xfrm>
                    <a:prstGeom prst="rect">
                      <a:avLst/>
                    </a:prstGeom>
                  </pic:spPr>
                </pic:pic>
              </a:graphicData>
            </a:graphic>
          </wp:inline>
        </w:drawing>
      </w:r>
    </w:p>
    <w:p w14:paraId="3B7BFC68" w14:textId="4253DFB6" w:rsidR="00454425" w:rsidRDefault="00454425" w:rsidP="7B98DE33">
      <w:r>
        <w:t xml:space="preserve">With a </w:t>
      </w:r>
      <w:proofErr w:type="gramStart"/>
      <w:r>
        <w:t>leading edge</w:t>
      </w:r>
      <w:proofErr w:type="gramEnd"/>
      <w:r>
        <w:t xml:space="preserve"> sweep angle of 25 degrees and a delta y of 1.025, the Delta(a) C</w:t>
      </w:r>
      <w:r w:rsidR="00317D1D">
        <w:t>L</w:t>
      </w:r>
      <w:r>
        <w:t>max results in 4.8 degrees.</w:t>
      </w:r>
    </w:p>
    <w:p w14:paraId="2C1988C0" w14:textId="77777777" w:rsidR="00454425" w:rsidRDefault="00454425" w:rsidP="7B98DE33"/>
    <w:p w14:paraId="279D7F63" w14:textId="1E347A19" w:rsidR="00FD0F20" w:rsidRDefault="00FD0F20" w:rsidP="7B98DE33">
      <w:r>
        <w:t xml:space="preserve">Now to determine the CLmax it is important to find CLmax for landing and take off conditions so a Clmax for low Reynolds number is used, </w:t>
      </w:r>
      <w:proofErr w:type="spellStart"/>
      <w:proofErr w:type="gramStart"/>
      <w:r>
        <w:t>CL,max</w:t>
      </w:r>
      <w:proofErr w:type="spellEnd"/>
      <w:proofErr w:type="gramEnd"/>
      <w:r>
        <w:t xml:space="preserve"> for cruise is not important. </w:t>
      </w:r>
      <w:proofErr w:type="spellStart"/>
      <w:proofErr w:type="gramStart"/>
      <w:r>
        <w:t>Cl,max</w:t>
      </w:r>
      <w:proofErr w:type="spellEnd"/>
      <w:proofErr w:type="gramEnd"/>
      <w:r>
        <w:t xml:space="preserve"> for landing is 0.496 and (CLmax/Clmax) is 1.04. Delta CLmax is ignored resulting in a CLmax of 0.51584.</w:t>
      </w:r>
    </w:p>
    <w:p w14:paraId="05F900D6" w14:textId="317BA4F2" w:rsidR="00FD0F20" w:rsidRDefault="00FD0F20" w:rsidP="7B98DE33">
      <w:r w:rsidRPr="00FD0F20">
        <w:drawing>
          <wp:inline distT="0" distB="0" distL="0" distR="0" wp14:anchorId="27A5FA4D" wp14:editId="3DC655F9">
            <wp:extent cx="2776035" cy="523909"/>
            <wp:effectExtent l="0" t="0" r="5715" b="0"/>
            <wp:docPr id="100272983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9838" name="Picture 1" descr="A black text on a white background&#10;&#10;AI-generated content may be incorrect."/>
                    <pic:cNvPicPr/>
                  </pic:nvPicPr>
                  <pic:blipFill>
                    <a:blip r:embed="rId23"/>
                    <a:stretch>
                      <a:fillRect/>
                    </a:stretch>
                  </pic:blipFill>
                  <pic:spPr>
                    <a:xfrm>
                      <a:off x="0" y="0"/>
                      <a:ext cx="2776035" cy="523909"/>
                    </a:xfrm>
                    <a:prstGeom prst="rect">
                      <a:avLst/>
                    </a:prstGeom>
                  </pic:spPr>
                </pic:pic>
              </a:graphicData>
            </a:graphic>
          </wp:inline>
        </w:drawing>
      </w:r>
      <w:r w:rsidR="00763871">
        <w:t xml:space="preserve">     </w:t>
      </w:r>
      <w:proofErr w:type="gramStart"/>
      <w:r w:rsidR="00763871">
        <w:t xml:space="preserve">=  </w:t>
      </w:r>
      <w:r w:rsidR="00C67F5E" w:rsidRPr="00C67F5E">
        <w:rPr>
          <w:b/>
          <w:bCs/>
        </w:rPr>
        <w:t>0.51584</w:t>
      </w:r>
      <w:proofErr w:type="gramEnd"/>
    </w:p>
    <w:p w14:paraId="693EFBD0" w14:textId="77777777" w:rsidR="00C67F5E" w:rsidRDefault="00C67F5E" w:rsidP="7B98DE33"/>
    <w:p w14:paraId="6318DC1C" w14:textId="1E8EF88D" w:rsidR="7B98DE33" w:rsidRDefault="7B98DE33" w:rsidP="7B98DE33">
      <w:r>
        <w:t xml:space="preserve">2.3.5 - Cl a curve at cruise and during </w:t>
      </w:r>
      <w:proofErr w:type="spellStart"/>
      <w:r>
        <w:t>takeoff</w:t>
      </w:r>
      <w:proofErr w:type="spellEnd"/>
      <w:r>
        <w:t>/landing</w:t>
      </w:r>
    </w:p>
    <w:p w14:paraId="3179713A" w14:textId="349FCA1D" w:rsidR="00AC5B1C" w:rsidRDefault="00AC5B1C" w:rsidP="7B98DE33">
      <w:r>
        <w:t xml:space="preserve">Equation below is used to find the stall angle. </w:t>
      </w:r>
      <w:r w:rsidR="00E15A5C">
        <w:t xml:space="preserve">With a CLmax of 0.51584, </w:t>
      </w:r>
      <w:r w:rsidR="00317D1D">
        <w:t xml:space="preserve">no lift </w:t>
      </w:r>
      <w:proofErr w:type="spellStart"/>
      <w:r w:rsidR="00317D1D">
        <w:t>AoA</w:t>
      </w:r>
      <w:proofErr w:type="spellEnd"/>
      <w:r w:rsidR="00317D1D">
        <w:t xml:space="preserve"> of 0.73, Delta (a)CLmax of </w:t>
      </w:r>
      <w:r w:rsidR="001A6042">
        <w:t>4.8 and lift slope of 0.0813/</w:t>
      </w:r>
      <w:proofErr w:type="spellStart"/>
      <w:r w:rsidR="001A6042">
        <w:t>deg</w:t>
      </w:r>
      <w:proofErr w:type="spellEnd"/>
      <w:r w:rsidR="001A6042">
        <w:t xml:space="preserve"> the stall angle </w:t>
      </w:r>
      <w:r w:rsidR="00C8750E">
        <w:t>comes out to 11.87.</w:t>
      </w:r>
    </w:p>
    <w:p w14:paraId="79BB8062" w14:textId="14E17703" w:rsidR="00C67F5E" w:rsidRDefault="00AC5B1C" w:rsidP="7B98DE33">
      <w:r w:rsidRPr="00AC5B1C">
        <w:drawing>
          <wp:inline distT="0" distB="0" distL="0" distR="0" wp14:anchorId="289F597A" wp14:editId="007A8889">
            <wp:extent cx="2415422" cy="578341"/>
            <wp:effectExtent l="0" t="0" r="4445" b="0"/>
            <wp:docPr id="389289462" name="Picture 1" descr="A black text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89462" name="Picture 1" descr="A black text with black letters&#10;&#10;AI-generated content may be incorrect."/>
                    <pic:cNvPicPr/>
                  </pic:nvPicPr>
                  <pic:blipFill>
                    <a:blip r:embed="rId24"/>
                    <a:stretch>
                      <a:fillRect/>
                    </a:stretch>
                  </pic:blipFill>
                  <pic:spPr>
                    <a:xfrm>
                      <a:off x="0" y="0"/>
                      <a:ext cx="2415422" cy="578341"/>
                    </a:xfrm>
                    <a:prstGeom prst="rect">
                      <a:avLst/>
                    </a:prstGeom>
                  </pic:spPr>
                </pic:pic>
              </a:graphicData>
            </a:graphic>
          </wp:inline>
        </w:drawing>
      </w:r>
    </w:p>
    <w:p w14:paraId="681EF972" w14:textId="4666B630" w:rsidR="7B98DE33" w:rsidRDefault="7B98DE33" w:rsidP="7B98DE33">
      <w:pPr>
        <w:pStyle w:val="Heading2"/>
      </w:pPr>
    </w:p>
    <w:p w14:paraId="6CE8903A" w14:textId="77777777" w:rsidR="00296A66" w:rsidRDefault="00296A66" w:rsidP="00296A66"/>
    <w:p w14:paraId="4E69F4B6" w14:textId="77777777" w:rsidR="00296A66" w:rsidRDefault="00296A66" w:rsidP="00296A66"/>
    <w:p w14:paraId="4531AE7A" w14:textId="452E072D" w:rsidR="00296A66" w:rsidRDefault="00513C1D" w:rsidP="00296A66">
      <w:r>
        <w:t>Now that all parameters have been calculated, the lift coefficient vs angle of attack for the wing is graphed below</w:t>
      </w:r>
    </w:p>
    <w:p w14:paraId="605E2B1B" w14:textId="77777777" w:rsidR="00513C1D" w:rsidRDefault="00513C1D" w:rsidP="00296A66"/>
    <w:p w14:paraId="39FDC30F" w14:textId="01126756" w:rsidR="00513C1D" w:rsidRDefault="00513C1D" w:rsidP="00296A66">
      <w:r>
        <w:rPr>
          <w:noProof/>
        </w:rPr>
        <w:drawing>
          <wp:inline distT="0" distB="0" distL="0" distR="0" wp14:anchorId="3A12F0C9" wp14:editId="03AC1EC0">
            <wp:extent cx="5895833" cy="3111690"/>
            <wp:effectExtent l="0" t="0" r="10160" b="12700"/>
            <wp:docPr id="2123701865" name="Chart 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663D57F" w14:textId="77777777" w:rsidR="00513C1D" w:rsidRDefault="00513C1D" w:rsidP="00296A66"/>
    <w:tbl>
      <w:tblPr>
        <w:tblStyle w:val="TableGrid"/>
        <w:tblW w:w="0" w:type="auto"/>
        <w:tblLook w:val="04A0" w:firstRow="1" w:lastRow="0" w:firstColumn="1" w:lastColumn="0" w:noHBand="0" w:noVBand="1"/>
      </w:tblPr>
      <w:tblGrid>
        <w:gridCol w:w="3116"/>
        <w:gridCol w:w="3117"/>
        <w:gridCol w:w="3117"/>
      </w:tblGrid>
      <w:tr w:rsidR="00A17221" w14:paraId="711B5F35" w14:textId="77777777" w:rsidTr="00A17221">
        <w:tc>
          <w:tcPr>
            <w:tcW w:w="3116" w:type="dxa"/>
          </w:tcPr>
          <w:p w14:paraId="2003EEF1" w14:textId="46B99D56" w:rsidR="00A17221" w:rsidRDefault="00A17221" w:rsidP="00296A66">
            <w:r>
              <w:t>Parameter</w:t>
            </w:r>
          </w:p>
        </w:tc>
        <w:tc>
          <w:tcPr>
            <w:tcW w:w="3117" w:type="dxa"/>
          </w:tcPr>
          <w:p w14:paraId="51F25C61" w14:textId="3BDA473F" w:rsidR="00A17221" w:rsidRDefault="00A17221" w:rsidP="00296A66">
            <w:r>
              <w:t>Value</w:t>
            </w:r>
          </w:p>
        </w:tc>
        <w:tc>
          <w:tcPr>
            <w:tcW w:w="3117" w:type="dxa"/>
          </w:tcPr>
          <w:p w14:paraId="59CEE45B" w14:textId="6F9FDCB1" w:rsidR="00A17221" w:rsidRDefault="00A17221" w:rsidP="00296A66">
            <w:r>
              <w:t>Unit</w:t>
            </w:r>
          </w:p>
        </w:tc>
      </w:tr>
      <w:tr w:rsidR="00A17221" w14:paraId="7534FDD6" w14:textId="77777777" w:rsidTr="00A17221">
        <w:tc>
          <w:tcPr>
            <w:tcW w:w="3116" w:type="dxa"/>
          </w:tcPr>
          <w:p w14:paraId="42206087" w14:textId="1D3C55F3" w:rsidR="00A17221" w:rsidRDefault="00A17221" w:rsidP="00296A66">
            <w:proofErr w:type="gramStart"/>
            <w:r>
              <w:t>CL(</w:t>
            </w:r>
            <w:proofErr w:type="gramEnd"/>
            <w:r>
              <w:t>alpha)</w:t>
            </w:r>
          </w:p>
        </w:tc>
        <w:tc>
          <w:tcPr>
            <w:tcW w:w="3117" w:type="dxa"/>
          </w:tcPr>
          <w:p w14:paraId="6F23E0A6" w14:textId="50F1F0B8" w:rsidR="00A17221" w:rsidRDefault="004B4D33" w:rsidP="00296A66">
            <w:r>
              <w:t>0.10945</w:t>
            </w:r>
          </w:p>
        </w:tc>
        <w:tc>
          <w:tcPr>
            <w:tcW w:w="3117" w:type="dxa"/>
          </w:tcPr>
          <w:p w14:paraId="4E6E36B1" w14:textId="2D43D2DD" w:rsidR="00A17221" w:rsidRDefault="00E94F86" w:rsidP="00296A66">
            <w:r>
              <w:t>CL/degree</w:t>
            </w:r>
          </w:p>
        </w:tc>
      </w:tr>
      <w:tr w:rsidR="00A17221" w14:paraId="1B61BC65" w14:textId="77777777" w:rsidTr="00A17221">
        <w:tc>
          <w:tcPr>
            <w:tcW w:w="3116" w:type="dxa"/>
          </w:tcPr>
          <w:p w14:paraId="0CFAFD45" w14:textId="3F1D697C" w:rsidR="00A17221" w:rsidRDefault="00A17221" w:rsidP="00296A66">
            <w:proofErr w:type="gramStart"/>
            <w:r>
              <w:t>CL(</w:t>
            </w:r>
            <w:proofErr w:type="gramEnd"/>
            <w:r>
              <w:t>alpha)landing</w:t>
            </w:r>
          </w:p>
        </w:tc>
        <w:tc>
          <w:tcPr>
            <w:tcW w:w="3117" w:type="dxa"/>
          </w:tcPr>
          <w:p w14:paraId="13D303BB" w14:textId="70F1B0CB" w:rsidR="00A17221" w:rsidRDefault="004B4D33" w:rsidP="00296A66">
            <w:r>
              <w:t>0.0813</w:t>
            </w:r>
          </w:p>
        </w:tc>
        <w:tc>
          <w:tcPr>
            <w:tcW w:w="3117" w:type="dxa"/>
          </w:tcPr>
          <w:p w14:paraId="2142D13C" w14:textId="4EA8D2FC" w:rsidR="00A17221" w:rsidRDefault="00E94F86" w:rsidP="00296A66">
            <w:r>
              <w:t>CL/degree</w:t>
            </w:r>
          </w:p>
        </w:tc>
      </w:tr>
      <w:tr w:rsidR="00A17221" w14:paraId="2606E22F" w14:textId="77777777" w:rsidTr="00A17221">
        <w:tc>
          <w:tcPr>
            <w:tcW w:w="3116" w:type="dxa"/>
          </w:tcPr>
          <w:p w14:paraId="0F85411E" w14:textId="664AEA2C" w:rsidR="00A17221" w:rsidRDefault="00A17221" w:rsidP="00296A66">
            <w:r>
              <w:t xml:space="preserve">No lift </w:t>
            </w:r>
            <w:proofErr w:type="spellStart"/>
            <w:r>
              <w:t>AoA</w:t>
            </w:r>
            <w:proofErr w:type="spellEnd"/>
          </w:p>
        </w:tc>
        <w:tc>
          <w:tcPr>
            <w:tcW w:w="3117" w:type="dxa"/>
          </w:tcPr>
          <w:p w14:paraId="061FC7E3" w14:textId="7BE85138" w:rsidR="00A17221" w:rsidRDefault="003D1E07" w:rsidP="00296A66">
            <w:r>
              <w:t>0.73</w:t>
            </w:r>
          </w:p>
        </w:tc>
        <w:tc>
          <w:tcPr>
            <w:tcW w:w="3117" w:type="dxa"/>
          </w:tcPr>
          <w:p w14:paraId="0C43F47C" w14:textId="659068E1" w:rsidR="00A17221" w:rsidRDefault="00E94F86" w:rsidP="00296A66">
            <w:r>
              <w:t>degree</w:t>
            </w:r>
          </w:p>
        </w:tc>
      </w:tr>
      <w:tr w:rsidR="00A17221" w14:paraId="4634191F" w14:textId="77777777" w:rsidTr="00A17221">
        <w:tc>
          <w:tcPr>
            <w:tcW w:w="3116" w:type="dxa"/>
          </w:tcPr>
          <w:p w14:paraId="711FF432" w14:textId="57315697" w:rsidR="00A17221" w:rsidRDefault="004B4D33" w:rsidP="00296A66">
            <w:r>
              <w:t>Stall angle</w:t>
            </w:r>
          </w:p>
        </w:tc>
        <w:tc>
          <w:tcPr>
            <w:tcW w:w="3117" w:type="dxa"/>
          </w:tcPr>
          <w:p w14:paraId="71E81B2C" w14:textId="7C4A96EF" w:rsidR="00A17221" w:rsidRDefault="008B058C" w:rsidP="00296A66">
            <w:r>
              <w:t>11.87</w:t>
            </w:r>
          </w:p>
        </w:tc>
        <w:tc>
          <w:tcPr>
            <w:tcW w:w="3117" w:type="dxa"/>
          </w:tcPr>
          <w:p w14:paraId="70674E4F" w14:textId="338CF4E8" w:rsidR="00A17221" w:rsidRDefault="00E94F86" w:rsidP="00296A66">
            <w:r>
              <w:t>degree</w:t>
            </w:r>
          </w:p>
        </w:tc>
      </w:tr>
      <w:tr w:rsidR="00A17221" w14:paraId="54CC1F13" w14:textId="77777777" w:rsidTr="00A17221">
        <w:tc>
          <w:tcPr>
            <w:tcW w:w="3116" w:type="dxa"/>
          </w:tcPr>
          <w:p w14:paraId="57B48DCE" w14:textId="3486113D" w:rsidR="00A17221" w:rsidRDefault="004B4D33" w:rsidP="00296A66">
            <w:r>
              <w:t>CLmax landing</w:t>
            </w:r>
          </w:p>
        </w:tc>
        <w:tc>
          <w:tcPr>
            <w:tcW w:w="3117" w:type="dxa"/>
          </w:tcPr>
          <w:p w14:paraId="44B105FB" w14:textId="0D103A97" w:rsidR="00A17221" w:rsidRDefault="008B058C" w:rsidP="00296A66">
            <w:r>
              <w:t>0.51584</w:t>
            </w:r>
          </w:p>
        </w:tc>
        <w:tc>
          <w:tcPr>
            <w:tcW w:w="3117" w:type="dxa"/>
          </w:tcPr>
          <w:p w14:paraId="563F4879" w14:textId="174A56A8" w:rsidR="00A17221" w:rsidRDefault="00E94F86" w:rsidP="00296A66">
            <w:r>
              <w:t>dimensionless</w:t>
            </w:r>
          </w:p>
        </w:tc>
      </w:tr>
    </w:tbl>
    <w:p w14:paraId="04409FF7" w14:textId="77777777" w:rsidR="00513C1D" w:rsidRDefault="00513C1D" w:rsidP="00296A66"/>
    <w:p w14:paraId="0B232CC8" w14:textId="77777777" w:rsidR="00513C1D" w:rsidRPr="00296A66" w:rsidRDefault="00513C1D" w:rsidP="00296A66"/>
    <w:p w14:paraId="1F546A11" w14:textId="3AD9FD9B" w:rsidR="7B98DE33" w:rsidRDefault="7B98DE33" w:rsidP="7B98DE33">
      <w:pPr>
        <w:pStyle w:val="Heading2"/>
      </w:pPr>
    </w:p>
    <w:p w14:paraId="53EFF7FB" w14:textId="42E582CE" w:rsidR="429C2E83" w:rsidRDefault="6775D58B" w:rsidP="429C2E83">
      <w:pPr>
        <w:pStyle w:val="Heading2"/>
      </w:pPr>
      <w:bookmarkStart w:id="13" w:name="_Toc212559776"/>
      <w:r>
        <w:t>2.4 Validation and Sanity Check</w:t>
      </w:r>
      <w:bookmarkEnd w:id="13"/>
    </w:p>
    <w:p w14:paraId="5B5F46C2" w14:textId="36AB24FF" w:rsidR="429C2E83" w:rsidRDefault="7B98DE33" w:rsidP="7B98DE33">
      <w:r w:rsidRPr="7B98DE33">
        <w:rPr>
          <w:rFonts w:ascii="Calibri" w:eastAsia="Calibri" w:hAnsi="Calibri" w:cs="Calibri"/>
          <w:szCs w:val="22"/>
        </w:rPr>
        <w:t>The following subsections will conduct validity, and consistency checks to confirm that all values remain within reasonable limits. By cross-referencing the calculated parameters with the reference graphs below, these values can be verified against established historical trends.</w:t>
      </w:r>
    </w:p>
    <w:p w14:paraId="14F654DA" w14:textId="6618DEFE" w:rsidR="429C2E83" w:rsidRDefault="429C2E83" w:rsidP="7B98DE33">
      <w:pPr>
        <w:rPr>
          <w:rFonts w:ascii="Calibri" w:eastAsia="Calibri" w:hAnsi="Calibri" w:cs="Calibri"/>
          <w:szCs w:val="22"/>
        </w:rPr>
      </w:pPr>
    </w:p>
    <w:p w14:paraId="44D71D8B" w14:textId="692E2D7A" w:rsidR="429C2E83" w:rsidRPr="00635927" w:rsidRDefault="7B98DE33" w:rsidP="00635927">
      <w:pPr>
        <w:rPr>
          <w:b/>
          <w:bCs/>
        </w:rPr>
      </w:pPr>
      <w:r w:rsidRPr="00635927">
        <w:rPr>
          <w:b/>
          <w:bCs/>
        </w:rPr>
        <w:t xml:space="preserve">2.4.1 Taper Ratio </w:t>
      </w:r>
    </w:p>
    <w:p w14:paraId="2CF9EA1F" w14:textId="364B47A2" w:rsidR="429C2E83" w:rsidRDefault="7B98DE33" w:rsidP="7B98DE33">
      <w:r>
        <w:t xml:space="preserve">In Figure 1 the established taper ratio and quarter chord sweep would be enough to provide efficient performance, as the point of intersection falls on the historical trend line by Raymer. Taper ratios below 0.2 should be avoided as this tends to promote tip stall, with our calculated taper ratio of 0.22 we avoid this issue. This signifies that there should be low induced drag due to the lift distribution begin close to the ideal elliptical profile. </w:t>
      </w:r>
    </w:p>
    <w:p w14:paraId="339C3989" w14:textId="74AD9064" w:rsidR="429C2E83" w:rsidRDefault="429C2E83" w:rsidP="7B98DE33"/>
    <w:p w14:paraId="16A71E40" w14:textId="41C52244" w:rsidR="429C2E83" w:rsidRDefault="429C2E83" w:rsidP="7B98DE33">
      <w:pPr>
        <w:ind w:left="720"/>
        <w:jc w:val="center"/>
      </w:pPr>
      <w:r>
        <w:rPr>
          <w:noProof/>
        </w:rPr>
        <w:drawing>
          <wp:inline distT="0" distB="0" distL="0" distR="0" wp14:anchorId="439F97B8" wp14:editId="1A3E63F1">
            <wp:extent cx="3691747" cy="2891770"/>
            <wp:effectExtent l="0" t="0" r="0" b="0"/>
            <wp:docPr id="1549435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3526" name=""/>
                    <pic:cNvPicPr/>
                  </pic:nvPicPr>
                  <pic:blipFill>
                    <a:blip r:embed="rId26">
                      <a:extLst>
                        <a:ext uri="{28A0092B-C50C-407E-A947-70E740481C1C}">
                          <a14:useLocalDpi xmlns:a14="http://schemas.microsoft.com/office/drawing/2010/main"/>
                        </a:ext>
                      </a:extLst>
                    </a:blip>
                    <a:stretch>
                      <a:fillRect/>
                    </a:stretch>
                  </pic:blipFill>
                  <pic:spPr>
                    <a:xfrm>
                      <a:off x="0" y="0"/>
                      <a:ext cx="3691747" cy="2891770"/>
                    </a:xfrm>
                    <a:prstGeom prst="rect">
                      <a:avLst/>
                    </a:prstGeom>
                  </pic:spPr>
                </pic:pic>
              </a:graphicData>
            </a:graphic>
          </wp:inline>
        </w:drawing>
      </w:r>
    </w:p>
    <w:p w14:paraId="0945665B" w14:textId="03DCBB77" w:rsidR="7B98DE33" w:rsidRDefault="7B98DE33" w:rsidP="7B98DE33">
      <w:pPr>
        <w:ind w:left="720"/>
        <w:jc w:val="center"/>
        <w:rPr>
          <w:i/>
          <w:iCs/>
        </w:rPr>
      </w:pPr>
      <w:r w:rsidRPr="7B98DE33">
        <w:rPr>
          <w:i/>
          <w:iCs/>
        </w:rPr>
        <w:t xml:space="preserve">Figure 1: Effects of sweep on desired taper ratio  </w:t>
      </w:r>
    </w:p>
    <w:p w14:paraId="37509991" w14:textId="480B71C7" w:rsidR="7B98DE33" w:rsidRDefault="7B98DE33" w:rsidP="7B98DE33">
      <w:pPr>
        <w:ind w:left="720"/>
      </w:pPr>
    </w:p>
    <w:p w14:paraId="39836FC2" w14:textId="74D5C4C7" w:rsidR="7B98DE33" w:rsidRPr="00635927" w:rsidRDefault="7B98DE33" w:rsidP="00635927">
      <w:pPr>
        <w:rPr>
          <w:b/>
          <w:bCs/>
        </w:rPr>
      </w:pPr>
      <w:r w:rsidRPr="00635927">
        <w:rPr>
          <w:b/>
          <w:bCs/>
        </w:rPr>
        <w:t>2.4.2 Sweep Angle</w:t>
      </w:r>
    </w:p>
    <w:p w14:paraId="2466BE4D" w14:textId="237C4049" w:rsidR="7B98DE33" w:rsidRDefault="7B98DE33" w:rsidP="7B98DE33">
      <w:r>
        <w:t>Furthermore, Raymer also proposed a way to validate the sweep angle by using historical references. From Figure 1.1 it can be clearly seen that the sweep angle that was chosen earlier at 25 can be cross-checked against the maximum Mach number, estimated to be 0.8, to confirm that the design aligns with established aerodynamic trends observed in prior aircraft designs.</w:t>
      </w:r>
    </w:p>
    <w:p w14:paraId="65AB454A" w14:textId="48F24CE3" w:rsidR="429C2E83" w:rsidRDefault="429C2E83" w:rsidP="7B98DE33">
      <w:pPr>
        <w:ind w:left="720"/>
        <w:jc w:val="center"/>
      </w:pPr>
      <w:r>
        <w:rPr>
          <w:noProof/>
        </w:rPr>
        <w:drawing>
          <wp:inline distT="0" distB="0" distL="0" distR="0" wp14:anchorId="3E8917B8" wp14:editId="731C793E">
            <wp:extent cx="3571741" cy="2438400"/>
            <wp:effectExtent l="0" t="0" r="0" b="0"/>
            <wp:docPr id="5369415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41513" name=""/>
                    <pic:cNvPicPr/>
                  </pic:nvPicPr>
                  <pic:blipFill>
                    <a:blip r:embed="rId27">
                      <a:extLst>
                        <a:ext uri="{28A0092B-C50C-407E-A947-70E740481C1C}">
                          <a14:useLocalDpi xmlns:a14="http://schemas.microsoft.com/office/drawing/2010/main"/>
                        </a:ext>
                      </a:extLst>
                    </a:blip>
                    <a:stretch>
                      <a:fillRect/>
                    </a:stretch>
                  </pic:blipFill>
                  <pic:spPr>
                    <a:xfrm>
                      <a:off x="0" y="0"/>
                      <a:ext cx="3571741" cy="2438400"/>
                    </a:xfrm>
                    <a:prstGeom prst="rect">
                      <a:avLst/>
                    </a:prstGeom>
                  </pic:spPr>
                </pic:pic>
              </a:graphicData>
            </a:graphic>
          </wp:inline>
        </w:drawing>
      </w:r>
    </w:p>
    <w:p w14:paraId="2A25BE31" w14:textId="300B7342" w:rsidR="7B98DE33" w:rsidRDefault="7B98DE33" w:rsidP="7B98DE33">
      <w:pPr>
        <w:ind w:left="720"/>
        <w:jc w:val="center"/>
        <w:rPr>
          <w:i/>
          <w:iCs/>
        </w:rPr>
      </w:pPr>
      <w:r w:rsidRPr="7B98DE33">
        <w:rPr>
          <w:i/>
          <w:iCs/>
        </w:rPr>
        <w:t>Figure 1.1: Historical correlation between wing sweep angle and maximum Mach number.</w:t>
      </w:r>
    </w:p>
    <w:p w14:paraId="064FD0E7" w14:textId="63584B55" w:rsidR="006B1EF7" w:rsidRDefault="6775D58B" w:rsidP="00B7702C">
      <w:pPr>
        <w:pStyle w:val="Heading1"/>
      </w:pPr>
      <w:bookmarkStart w:id="14" w:name="_Toc212559777"/>
      <w:r>
        <w:t xml:space="preserve">3 </w:t>
      </w:r>
      <w:r w:rsidRPr="6775D58B">
        <w:rPr>
          <w:rFonts w:cs="Tahoma"/>
        </w:rPr>
        <w:t xml:space="preserve">– </w:t>
      </w:r>
      <w:r>
        <w:t>High Lift Devices</w:t>
      </w:r>
      <w:bookmarkEnd w:id="14"/>
    </w:p>
    <w:p w14:paraId="69A5493F" w14:textId="24367423" w:rsidR="00F00678" w:rsidRDefault="0050771F" w:rsidP="00F00678">
      <w:pPr>
        <w:ind w:left="720"/>
      </w:pPr>
      <w:r>
        <w:t xml:space="preserve">These devices may need to be added if </w:t>
      </w:r>
      <w:r w:rsidR="00083F6D">
        <w:t>the current existing c</w:t>
      </w:r>
      <w:r w:rsidR="00083F6D">
        <w:rPr>
          <w:vertAlign w:val="subscript"/>
        </w:rPr>
        <w:t>Lmax</w:t>
      </w:r>
      <w:r w:rsidR="00083F6D">
        <w:t xml:space="preserve"> is </w:t>
      </w:r>
      <w:r w:rsidR="004340F0">
        <w:t>adequate for all flight conditions. Specifically, landing and take-off will be analyzed</w:t>
      </w:r>
      <w:r w:rsidR="00DF52BE">
        <w:t xml:space="preserve"> first.</w:t>
      </w:r>
    </w:p>
    <w:p w14:paraId="15268666" w14:textId="230EF771" w:rsidR="00DF52BE" w:rsidRDefault="00C57843" w:rsidP="00C57843">
      <w:pPr>
        <w:pStyle w:val="Heading2"/>
      </w:pPr>
      <w:bookmarkStart w:id="15" w:name="_Toc212559778"/>
      <w:r>
        <w:t>3.1 – Landing and Take-Off Conditions</w:t>
      </w:r>
      <w:bookmarkEnd w:id="15"/>
    </w:p>
    <w:p w14:paraId="402EB509" w14:textId="21AAAB16" w:rsidR="00C57843" w:rsidRDefault="009715B0" w:rsidP="00C57843">
      <w:pPr>
        <w:ind w:left="720"/>
      </w:pPr>
      <w:r>
        <w:t xml:space="preserve">In Assignment 2, </w:t>
      </w:r>
      <w:r w:rsidR="00CE28D8">
        <w:t xml:space="preserve">the </w:t>
      </w:r>
      <w:r w:rsidR="0038183C">
        <w:t>c</w:t>
      </w:r>
      <w:r w:rsidR="0038183C">
        <w:rPr>
          <w:vertAlign w:val="subscript"/>
        </w:rPr>
        <w:t>Lmax</w:t>
      </w:r>
      <w:r w:rsidR="0038183C">
        <w:t xml:space="preserve"> values for take-off and landing were assumed to be </w:t>
      </w:r>
      <w:r w:rsidR="00F77864">
        <w:t xml:space="preserve">2.2 and 2.6, respectively, based </w:t>
      </w:r>
      <w:r w:rsidR="00B35E95">
        <w:t xml:space="preserve">on similar aircraft trends. However, as the current calculated value is </w:t>
      </w:r>
      <w:r w:rsidR="006F315B">
        <w:t xml:space="preserve">(#) </w:t>
      </w:r>
      <w:r w:rsidR="005903AB">
        <w:t>it needs to increase by (#) and (#)</w:t>
      </w:r>
      <w:r w:rsidR="003E485A">
        <w:t xml:space="preserve"> to be able to perform at those conditions. Thus, high lift devices will be added to adjust the performance to different conditions within the mission profile.</w:t>
      </w:r>
      <w:r w:rsidR="00E77C5B">
        <w:t xml:space="preserve"> For safety, the differences will be increased by 10% to ensure they ar</w:t>
      </w:r>
      <w:r w:rsidR="00F64791">
        <w:t>e well above the minimum requirements for each section</w:t>
      </w:r>
      <w:r w:rsidR="00233A6C">
        <w:t xml:space="preserve"> to avoid stall behavior</w:t>
      </w:r>
      <w:r w:rsidR="00F64791">
        <w:t>.</w:t>
      </w:r>
      <w:r w:rsidR="00743F41">
        <w:t xml:space="preserve"> The acting </w:t>
      </w:r>
      <w:r w:rsidR="00826112">
        <w:rPr>
          <w:rFonts w:ascii="GreekC_IV25" w:hAnsi="GreekC_IV25" w:cs="GreekC_IV25"/>
        </w:rPr>
        <w:t>D</w:t>
      </w:r>
      <w:r w:rsidR="00AD6F50">
        <w:t>c</w:t>
      </w:r>
      <w:r w:rsidR="0099592E">
        <w:rPr>
          <w:vertAlign w:val="subscript"/>
        </w:rPr>
        <w:t>Lmax</w:t>
      </w:r>
      <w:r w:rsidR="00AD6F50">
        <w:t xml:space="preserve"> for this will be (#) since it is </w:t>
      </w:r>
      <w:r w:rsidR="00233A6C">
        <w:t>the greatest difference.</w:t>
      </w:r>
    </w:p>
    <w:p w14:paraId="2C32540C" w14:textId="6E34BF5D" w:rsidR="00F64791" w:rsidRPr="00C57843" w:rsidRDefault="000D25F6" w:rsidP="000D25F6">
      <w:pPr>
        <w:pStyle w:val="Heading2"/>
      </w:pPr>
      <w:r>
        <w:t>3.2 – Selecting High Lift Devices</w:t>
      </w:r>
    </w:p>
    <w:p w14:paraId="4DBD8698" w14:textId="77777777" w:rsidR="00A67AF4" w:rsidRDefault="00A67AF4" w:rsidP="000D25F6">
      <w:pPr>
        <w:ind w:left="720"/>
      </w:pPr>
    </w:p>
    <w:p w14:paraId="4660790D" w14:textId="77777777" w:rsidR="00743F41" w:rsidRDefault="00743F41" w:rsidP="000D25F6">
      <w:pPr>
        <w:ind w:left="720"/>
      </w:pPr>
    </w:p>
    <w:p w14:paraId="11A36FA3" w14:textId="477334E9" w:rsidR="00A67AF4" w:rsidRDefault="00A67AF4" w:rsidP="00A67AF4">
      <w:pPr>
        <w:pStyle w:val="Heading2"/>
      </w:pPr>
      <w:r>
        <w:t xml:space="preserve">3.3 – Flapped </w:t>
      </w:r>
      <w:r w:rsidR="00AD6F50">
        <w:t>C</w:t>
      </w:r>
      <w:r w:rsidR="001D134F">
        <w:rPr>
          <w:vertAlign w:val="subscript"/>
        </w:rPr>
        <w:t>L</w:t>
      </w:r>
      <w:r w:rsidR="001D134F">
        <w:t xml:space="preserve">-α Curves </w:t>
      </w:r>
      <w:r w:rsidR="00743F41">
        <w:t>for</w:t>
      </w:r>
      <w:r w:rsidR="001D134F">
        <w:t xml:space="preserve"> Relevant Conditions</w:t>
      </w:r>
    </w:p>
    <w:p w14:paraId="19824292" w14:textId="77777777" w:rsidR="00743F41" w:rsidRDefault="00743F41" w:rsidP="00743F41">
      <w:pPr>
        <w:ind w:left="720"/>
      </w:pPr>
    </w:p>
    <w:p w14:paraId="0A295E4D" w14:textId="77777777" w:rsidR="00743F41" w:rsidRPr="00743F41" w:rsidRDefault="00743F41" w:rsidP="00743F41">
      <w:pPr>
        <w:ind w:left="720"/>
      </w:pPr>
    </w:p>
    <w:p w14:paraId="498A91BB" w14:textId="7B5CF37A" w:rsidR="00AE4608" w:rsidRDefault="6775D58B" w:rsidP="00B7702C">
      <w:pPr>
        <w:pStyle w:val="Heading1"/>
      </w:pPr>
      <w:bookmarkStart w:id="16" w:name="_Toc212559779"/>
      <w:r>
        <w:t xml:space="preserve">4 </w:t>
      </w:r>
      <w:r w:rsidRPr="6775D58B">
        <w:rPr>
          <w:rFonts w:cs="Tahoma"/>
        </w:rPr>
        <w:t xml:space="preserve">– </w:t>
      </w:r>
      <w:r>
        <w:t>Fuel Tank Volume</w:t>
      </w:r>
      <w:bookmarkEnd w:id="16"/>
    </w:p>
    <w:p w14:paraId="780CF1D7" w14:textId="5F863178" w:rsidR="004614BB" w:rsidRDefault="004614BB" w:rsidP="00654C3F">
      <w:pPr>
        <w:ind w:left="720"/>
      </w:pPr>
    </w:p>
    <w:p w14:paraId="1ED3F142" w14:textId="77777777" w:rsidR="00535FBF" w:rsidRDefault="00535FBF" w:rsidP="00535FBF"/>
    <w:p w14:paraId="70AD5977" w14:textId="77777777" w:rsidR="00535FBF" w:rsidRPr="004614BB" w:rsidRDefault="00535FBF" w:rsidP="00535FBF"/>
    <w:p w14:paraId="7B49BEB2" w14:textId="099DE7B3" w:rsidR="0003653C" w:rsidRPr="00FF100C" w:rsidRDefault="6775D58B" w:rsidP="00B7702C">
      <w:pPr>
        <w:pStyle w:val="Heading1"/>
        <w:rPr>
          <w:rFonts w:cs="Tahoma"/>
        </w:rPr>
      </w:pPr>
      <w:bookmarkStart w:id="17" w:name="_Toc212559780"/>
      <w:r>
        <w:t>References:</w:t>
      </w:r>
      <w:bookmarkEnd w:id="6"/>
      <w:bookmarkEnd w:id="7"/>
      <w:bookmarkEnd w:id="17"/>
    </w:p>
    <w:p w14:paraId="097ABE5E" w14:textId="77777777" w:rsidR="00E047E5" w:rsidRDefault="00E047E5" w:rsidP="00E047E5"/>
    <w:p w14:paraId="558B408F" w14:textId="5714B931" w:rsidR="00E047E5" w:rsidRPr="002908E9" w:rsidRDefault="00E047E5" w:rsidP="00E047E5">
      <w:r>
        <w:t>[</w:t>
      </w:r>
      <w:r w:rsidR="00D86EA0">
        <w:t>2</w:t>
      </w:r>
      <w:r>
        <w:t xml:space="preserve">] </w:t>
      </w:r>
      <w:r w:rsidR="000D4841">
        <w:t>–</w:t>
      </w:r>
      <w:r>
        <w:t xml:space="preserve"> </w:t>
      </w:r>
      <w:r w:rsidR="002908E9">
        <w:t>Harris, Charles</w:t>
      </w:r>
      <w:r w:rsidR="00DD1EEE">
        <w:t xml:space="preserve">; </w:t>
      </w:r>
      <w:r w:rsidR="000D4841">
        <w:t xml:space="preserve">“NASA Technical Paper 2969: </w:t>
      </w:r>
      <w:r w:rsidR="00D86EA0">
        <w:t>NASA Supercritical Airfoils</w:t>
      </w:r>
      <w:r w:rsidR="002908E9">
        <w:t xml:space="preserve">, </w:t>
      </w:r>
      <w:r w:rsidR="002908E9">
        <w:rPr>
          <w:i/>
          <w:iCs/>
        </w:rPr>
        <w:t>A Matrix of Family-Related Airfoils</w:t>
      </w:r>
      <w:r w:rsidR="002908E9">
        <w:t>,”</w:t>
      </w:r>
      <w:r w:rsidR="00DD1EEE">
        <w:t xml:space="preserve"> </w:t>
      </w:r>
      <w:r w:rsidR="00A13B36">
        <w:t xml:space="preserve">Published 1990 by NASA. </w:t>
      </w:r>
      <w:hyperlink r:id="rId28" w:history="1">
        <w:r w:rsidR="00A13B36" w:rsidRPr="00A13B36">
          <w:rPr>
            <w:rStyle w:val="Hyperlink"/>
          </w:rPr>
          <w:t>19900007394.pdf</w:t>
        </w:r>
      </w:hyperlink>
    </w:p>
    <w:p w14:paraId="1780ECE9" w14:textId="77777777" w:rsidR="003E47CF" w:rsidRDefault="003E47CF" w:rsidP="00E047E5">
      <w:pPr>
        <w:tabs>
          <w:tab w:val="clear" w:pos="4642"/>
        </w:tabs>
        <w:jc w:val="left"/>
      </w:pPr>
    </w:p>
    <w:p w14:paraId="056D16D5" w14:textId="334A0170" w:rsidR="00E047E5" w:rsidRDefault="6775D58B" w:rsidP="00E047E5">
      <w:pPr>
        <w:tabs>
          <w:tab w:val="clear" w:pos="4642"/>
        </w:tabs>
        <w:jc w:val="left"/>
      </w:pPr>
      <w:r>
        <w:t xml:space="preserve">[3] – Airfoil Tools; “NASA SC(2)-0410 airfoil,” </w:t>
      </w:r>
      <w:hyperlink r:id="rId29">
        <w:r w:rsidRPr="6775D58B">
          <w:rPr>
            <w:rStyle w:val="Hyperlink"/>
          </w:rPr>
          <w:t>NASA SC(2)-0410 AIRFOIL (sc20410-il)</w:t>
        </w:r>
      </w:hyperlink>
    </w:p>
    <w:p w14:paraId="7A38490C" w14:textId="767C01FE" w:rsidR="00E047E5" w:rsidRDefault="00E047E5" w:rsidP="00E047E5">
      <w:pPr>
        <w:tabs>
          <w:tab w:val="clear" w:pos="4642"/>
        </w:tabs>
        <w:jc w:val="left"/>
      </w:pPr>
    </w:p>
    <w:p w14:paraId="3C2A7E00" w14:textId="01D8B4AC" w:rsidR="00E047E5" w:rsidRDefault="003E47CF" w:rsidP="00E047E5">
      <w:pPr>
        <w:tabs>
          <w:tab w:val="clear" w:pos="4642"/>
        </w:tabs>
        <w:jc w:val="left"/>
      </w:pPr>
      <w:r>
        <w:br w:type="page"/>
      </w:r>
    </w:p>
    <w:p w14:paraId="15B9D56D" w14:textId="3A207023" w:rsidR="004E1336" w:rsidRDefault="6775D58B" w:rsidP="00B7702C">
      <w:pPr>
        <w:pStyle w:val="Heading1"/>
      </w:pPr>
      <w:bookmarkStart w:id="18" w:name="_Toc212559781"/>
      <w:r>
        <w:t>Appendix 1: Technical Drawings</w:t>
      </w:r>
      <w:bookmarkEnd w:id="18"/>
    </w:p>
    <w:p w14:paraId="1291AC5F" w14:textId="77777777" w:rsidR="007C6327" w:rsidRDefault="007C6327" w:rsidP="007C6327"/>
    <w:p w14:paraId="27B60E2A" w14:textId="18CBFEF5" w:rsidR="004C3E61" w:rsidRDefault="004C3E61" w:rsidP="007C6327">
      <w:r>
        <w:t>The following technical drawings are of the completed wing design</w:t>
      </w:r>
      <w:r w:rsidR="00BD5359">
        <w:t xml:space="preserve"> (in order)</w:t>
      </w:r>
      <w:r>
        <w:t>:</w:t>
      </w:r>
    </w:p>
    <w:p w14:paraId="02BC7849" w14:textId="0B0E009E" w:rsidR="004C3E61" w:rsidRDefault="00BD5359" w:rsidP="00D02639">
      <w:pPr>
        <w:pStyle w:val="ListParagraph"/>
        <w:numPr>
          <w:ilvl w:val="0"/>
          <w:numId w:val="12"/>
        </w:numPr>
      </w:pPr>
      <w:r>
        <w:t>Front View</w:t>
      </w:r>
    </w:p>
    <w:p w14:paraId="644104E9" w14:textId="6DDA1A09" w:rsidR="00BD5359" w:rsidRDefault="00BD5359" w:rsidP="00D02639">
      <w:pPr>
        <w:pStyle w:val="ListParagraph"/>
        <w:numPr>
          <w:ilvl w:val="0"/>
          <w:numId w:val="12"/>
        </w:numPr>
      </w:pPr>
      <w:r>
        <w:t>Left View</w:t>
      </w:r>
    </w:p>
    <w:p w14:paraId="3786861F" w14:textId="77862FCC" w:rsidR="00BD5359" w:rsidRPr="007C6327" w:rsidRDefault="00E201A1" w:rsidP="00D02639">
      <w:pPr>
        <w:pStyle w:val="ListParagraph"/>
        <w:numPr>
          <w:ilvl w:val="0"/>
          <w:numId w:val="12"/>
        </w:numPr>
      </w:pPr>
      <w:r>
        <w:t>Top View</w:t>
      </w:r>
    </w:p>
    <w:p w14:paraId="05423088" w14:textId="77777777" w:rsidR="00706643" w:rsidRPr="00706643" w:rsidRDefault="00706643" w:rsidP="00706643"/>
    <w:sectPr w:rsidR="00706643" w:rsidRPr="00706643" w:rsidSect="00E57254">
      <w:headerReference w:type="default" r:id="rId30"/>
      <w:footerReference w:type="default" r:id="rId31"/>
      <w:headerReference w:type="first" r:id="rId32"/>
      <w:footerReference w:type="first" r:id="rId33"/>
      <w:pgSz w:w="12240" w:h="15840" w:code="1"/>
      <w:pgMar w:top="1440" w:right="1440" w:bottom="1440" w:left="1440" w:header="709" w:footer="709" w:gutter="0"/>
      <w:cols w:space="708"/>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2312ED" w14:textId="77777777" w:rsidR="00CF4A92" w:rsidRDefault="00CF4A92" w:rsidP="00E94A04">
      <w:r>
        <w:separator/>
      </w:r>
    </w:p>
  </w:endnote>
  <w:endnote w:type="continuationSeparator" w:id="0">
    <w:p w14:paraId="4107359E" w14:textId="77777777" w:rsidR="00CF4A92" w:rsidRDefault="00CF4A92" w:rsidP="00E94A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F063AAB-4DE2-4FBF-821E-F81749898519}"/>
    <w:embedBold r:id="rId2" w:fontKey="{F36690B1-1223-4050-8850-ADE8BD058147}"/>
    <w:embedItalic r:id="rId3" w:fontKey="{0002E8CC-7E3D-4AE6-8420-AB60746CC593}"/>
    <w:embedBoldItalic r:id="rId4" w:fontKey="{ED8DAB4B-E2DA-4131-8826-31E06386F48C}"/>
  </w:font>
  <w:font w:name="Franklin Gothic Book">
    <w:panose1 w:val="020B0503020102020204"/>
    <w:charset w:val="00"/>
    <w:family w:val="swiss"/>
    <w:pitch w:val="variable"/>
    <w:sig w:usb0="00000287" w:usb1="00000000" w:usb2="00000000" w:usb3="00000000" w:csb0="0000009F" w:csb1="00000000"/>
    <w:embedRegular r:id="rId5" w:fontKey="{B3477045-B334-4AA5-8FDA-4E9A4D77A592}"/>
  </w:font>
  <w:font w:name="&quot;Courier New&quot;">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embedRegular r:id="rId6" w:fontKey="{293CAFC9-95A6-4F37-8DA1-ABDE5BBF3134}"/>
    <w:embedBold r:id="rId7" w:fontKey="{15DB3AF9-3166-4496-B1C4-1AEFE8AFB33F}"/>
  </w:font>
  <w:font w:name="Segoe UI">
    <w:panose1 w:val="020B0502040204020203"/>
    <w:charset w:val="00"/>
    <w:family w:val="swiss"/>
    <w:pitch w:val="variable"/>
    <w:sig w:usb0="E4002EFF" w:usb1="C000E47F" w:usb2="00000009" w:usb3="00000000" w:csb0="000001FF" w:csb1="00000000"/>
    <w:embedRegular r:id="rId8" w:fontKey="{E8CA78DB-4039-4664-BB07-CE40113269CD}"/>
  </w:font>
  <w:font w:name="Calibri Light">
    <w:panose1 w:val="020F0302020204030204"/>
    <w:charset w:val="00"/>
    <w:family w:val="swiss"/>
    <w:pitch w:val="variable"/>
    <w:sig w:usb0="E4002EFF" w:usb1="C200247B" w:usb2="00000009" w:usb3="00000000" w:csb0="000001FF" w:csb1="00000000"/>
    <w:embedRegular r:id="rId9" w:fontKey="{69D0425A-EE1C-41A7-A53C-6C21FE86B671}"/>
    <w:embedBoldItalic r:id="rId10" w:fontKey="{564D7490-034E-49D3-A81C-4B1EA3F57AFD}"/>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1" w:fontKey="{E26E8FA2-99EB-4EA4-809D-C88177F852C2}"/>
    <w:embedItalic r:id="rId12" w:fontKey="{23D9C17D-CEC3-48D4-9B02-DFFA77B66996}"/>
  </w:font>
  <w:font w:name="Cambria Math">
    <w:panose1 w:val="02040503050406030204"/>
    <w:charset w:val="00"/>
    <w:family w:val="roman"/>
    <w:pitch w:val="variable"/>
    <w:sig w:usb0="E00006FF" w:usb1="420024FF" w:usb2="02000000" w:usb3="00000000" w:csb0="0000019F" w:csb1="00000000"/>
    <w:embedRegular r:id="rId13" w:fontKey="{B83BBCD5-C07C-441C-A78A-02EC6E40229D}"/>
    <w:embedItalic r:id="rId14" w:fontKey="{32622490-53EC-42E7-A30F-1D991E85D3A7}"/>
    <w:embedBoldItalic r:id="rId15" w:fontKey="{4C712220-9034-457B-8181-81C7ECEB0DF0}"/>
  </w:font>
  <w:font w:name="GreekC_IV25">
    <w:panose1 w:val="00000400000000000000"/>
    <w:charset w:val="00"/>
    <w:family w:val="auto"/>
    <w:pitch w:val="variable"/>
    <w:sig w:usb0="20002A87" w:usb1="00000000" w:usb2="00000000" w:usb3="00000000" w:csb0="000001FF" w:csb1="00000000"/>
    <w:embedRegular r:id="rId16" w:fontKey="{D474E6B1-CE38-489C-B8F1-897283D250B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44A09" w14:textId="52B9DA95" w:rsidR="0036273F" w:rsidRDefault="00863C13" w:rsidP="00E94A04">
    <w:pPr>
      <w:pStyle w:val="Footer"/>
    </w:pPr>
    <w:r>
      <w:pict w14:anchorId="00847668">
        <v:rect id="_x0000_i1028" style="width:415.6pt;height:.75pt" o:hralign="center" o:hrstd="t" o:hrnoshade="t" o:hr="t" fillcolor="black" stroked="f"/>
      </w:pict>
    </w:r>
  </w:p>
  <w:p w14:paraId="3E357320" w14:textId="6B32C02B" w:rsidR="0036273F" w:rsidRPr="00E94A04" w:rsidRDefault="0036273F" w:rsidP="00E94A04">
    <w:pPr>
      <w:rPr>
        <w:rFonts w:ascii="Tahoma" w:hAnsi="Tahoma" w:cs="Tahoma"/>
        <w:i/>
        <w:iCs/>
        <w:color w:val="FF0000"/>
        <w:sz w:val="20"/>
        <w:szCs w:val="20"/>
      </w:rPr>
    </w:pPr>
    <w:r w:rsidRPr="00E94A04">
      <w:rPr>
        <w:i/>
        <w:iCs/>
        <w:sz w:val="20"/>
        <w:szCs w:val="20"/>
      </w:rPr>
      <w:t>Assignment</w:t>
    </w:r>
    <w:r w:rsidR="000E7E28" w:rsidRPr="00E94A04">
      <w:rPr>
        <w:i/>
        <w:iCs/>
        <w:sz w:val="20"/>
        <w:szCs w:val="20"/>
      </w:rPr>
      <w:t xml:space="preserve"> 1</w:t>
    </w:r>
    <w:r w:rsidR="00185785" w:rsidRPr="00E94A04">
      <w:rPr>
        <w:i/>
        <w:iCs/>
        <w:sz w:val="20"/>
        <w:szCs w:val="20"/>
      </w:rPr>
      <w:t xml:space="preserve">: </w:t>
    </w:r>
    <w:bookmarkStart w:id="3" w:name="OLE_LINK1"/>
    <w:bookmarkStart w:id="4" w:name="OLE_LINK2"/>
    <w:r w:rsidR="00185785" w:rsidRPr="00E94A04">
      <w:rPr>
        <w:i/>
        <w:iCs/>
        <w:sz w:val="20"/>
        <w:szCs w:val="20"/>
      </w:rPr>
      <w:t>Mission definition, analysis of requirements, concept selection and fuselage design</w:t>
    </w:r>
    <w:bookmarkEnd w:id="3"/>
    <w:bookmarkEnd w:id="4"/>
  </w:p>
  <w:p w14:paraId="238E76E2" w14:textId="6E916AFB" w:rsidR="0036273F" w:rsidRPr="00E94A04" w:rsidRDefault="0036273F" w:rsidP="009D781E">
    <w:pPr>
      <w:pStyle w:val="Footer"/>
      <w:tabs>
        <w:tab w:val="clear" w:pos="8306"/>
        <w:tab w:val="right" w:pos="9360"/>
      </w:tabs>
      <w:rPr>
        <w:i/>
        <w:iCs/>
      </w:rPr>
    </w:pPr>
    <w:r w:rsidRPr="00E94A04">
      <w:rPr>
        <w:i/>
        <w:iCs/>
        <w:sz w:val="20"/>
        <w:szCs w:val="20"/>
      </w:rPr>
      <w:t>Written b</w:t>
    </w:r>
    <w:r w:rsidR="00185785" w:rsidRPr="00E94A04">
      <w:rPr>
        <w:i/>
        <w:iCs/>
        <w:sz w:val="20"/>
        <w:szCs w:val="20"/>
      </w:rPr>
      <w:t xml:space="preserve">y </w:t>
    </w:r>
    <w:r w:rsidR="005F2498" w:rsidRPr="00E94A04">
      <w:rPr>
        <w:i/>
        <w:iCs/>
        <w:sz w:val="20"/>
        <w:szCs w:val="20"/>
      </w:rPr>
      <w:t>[</w:t>
    </w:r>
    <w:proofErr w:type="spellStart"/>
    <w:r w:rsidR="005F2498" w:rsidRPr="00E94A04">
      <w:rPr>
        <w:i/>
        <w:iCs/>
        <w:sz w:val="20"/>
        <w:szCs w:val="20"/>
      </w:rPr>
      <w:t>Firstname</w:t>
    </w:r>
    <w:proofErr w:type="spellEnd"/>
    <w:r w:rsidR="005F2498" w:rsidRPr="00E94A04">
      <w:rPr>
        <w:i/>
        <w:iCs/>
        <w:sz w:val="20"/>
        <w:szCs w:val="20"/>
      </w:rPr>
      <w:t xml:space="preserve"> Lastname]</w:t>
    </w:r>
    <w:r w:rsidR="00185785" w:rsidRPr="00E94A04">
      <w:rPr>
        <w:i/>
        <w:iCs/>
        <w:sz w:val="20"/>
        <w:szCs w:val="20"/>
      </w:rPr>
      <w:t xml:space="preserve"> and </w:t>
    </w:r>
    <w:r w:rsidR="005F2498" w:rsidRPr="00E94A04">
      <w:rPr>
        <w:i/>
        <w:iCs/>
        <w:sz w:val="20"/>
        <w:szCs w:val="20"/>
      </w:rPr>
      <w:t>[</w:t>
    </w:r>
    <w:proofErr w:type="spellStart"/>
    <w:r w:rsidR="005F2498" w:rsidRPr="00E94A04">
      <w:rPr>
        <w:i/>
        <w:iCs/>
        <w:sz w:val="20"/>
        <w:szCs w:val="20"/>
      </w:rPr>
      <w:t>Firstname</w:t>
    </w:r>
    <w:proofErr w:type="spellEnd"/>
    <w:r w:rsidR="005F2498" w:rsidRPr="00E94A04">
      <w:rPr>
        <w:i/>
        <w:iCs/>
        <w:sz w:val="20"/>
        <w:szCs w:val="20"/>
      </w:rPr>
      <w:t xml:space="preserve"> Lastname]</w:t>
    </w:r>
    <w:r w:rsidR="00481D20" w:rsidRPr="00E94A04">
      <w:rPr>
        <w:i/>
        <w:iCs/>
      </w:rPr>
      <w:tab/>
    </w:r>
    <w:r w:rsidR="005F2498" w:rsidRPr="00E94A04">
      <w:rPr>
        <w:rStyle w:val="PageNumber"/>
        <w:i/>
        <w:iCs/>
        <w:sz w:val="18"/>
      </w:rPr>
      <w:fldChar w:fldCharType="begin"/>
    </w:r>
    <w:r w:rsidR="005F2498" w:rsidRPr="00E94A04">
      <w:rPr>
        <w:rStyle w:val="PageNumber"/>
        <w:i/>
        <w:iCs/>
        <w:sz w:val="18"/>
      </w:rPr>
      <w:instrText xml:space="preserve"> PAGE </w:instrText>
    </w:r>
    <w:r w:rsidR="005F2498" w:rsidRPr="00E94A04">
      <w:rPr>
        <w:rStyle w:val="PageNumber"/>
        <w:i/>
        <w:iCs/>
        <w:sz w:val="18"/>
      </w:rPr>
      <w:fldChar w:fldCharType="separate"/>
    </w:r>
    <w:r w:rsidR="005F2498" w:rsidRPr="00E94A04">
      <w:rPr>
        <w:rStyle w:val="PageNumber"/>
        <w:i/>
        <w:iCs/>
        <w:sz w:val="18"/>
      </w:rPr>
      <w:t>3</w:t>
    </w:r>
    <w:r w:rsidR="005F2498" w:rsidRPr="00E94A04">
      <w:rPr>
        <w:rStyle w:val="PageNumber"/>
        <w:i/>
        <w:iCs/>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3A556" w14:textId="4EAD38F6" w:rsidR="0036273F" w:rsidRPr="00F94943" w:rsidRDefault="009D781E" w:rsidP="009D781E">
    <w:pPr>
      <w:pStyle w:val="Footer"/>
      <w:jc w:val="center"/>
      <w:rPr>
        <w:lang w:val="nl-NL"/>
      </w:rPr>
    </w:pPr>
    <w:r>
      <w:rPr>
        <w:noProof/>
      </w:rPr>
      <w:drawing>
        <wp:inline distT="0" distB="0" distL="0" distR="0" wp14:anchorId="08579703" wp14:editId="7FBA6B45">
          <wp:extent cx="1606133" cy="438426"/>
          <wp:effectExtent l="0" t="0" r="0" b="0"/>
          <wp:docPr id="16" name="Picture 16"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1775" cy="459074"/>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273D3" w14:textId="07F23C33" w:rsidR="001A5E6C" w:rsidRPr="001A5E6C" w:rsidRDefault="001A5E6C" w:rsidP="00E94A04">
    <w:pPr>
      <w:pStyle w:val="Footer"/>
    </w:pPr>
    <w:r w:rsidRPr="001A5E6C">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E3255" w14:textId="564D9FD3" w:rsidR="001A5E6C" w:rsidRPr="00F94943" w:rsidRDefault="001A5E6C" w:rsidP="00E94A04">
    <w:pPr>
      <w:pStyle w:val="Footer"/>
      <w:rPr>
        <w:lang w:val="nl-NL"/>
      </w:rPr>
    </w:pPr>
    <w:r>
      <w:rPr>
        <w:lang w:val="nl-NL"/>
      </w:rPr>
      <w:tab/>
    </w:r>
    <w:r>
      <w:rPr>
        <w:lang w:val="nl-NL"/>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2CA1B5" w14:textId="77777777" w:rsidR="00CF4A92" w:rsidRDefault="00CF4A92" w:rsidP="00E94A04">
      <w:r>
        <w:separator/>
      </w:r>
    </w:p>
  </w:footnote>
  <w:footnote w:type="continuationSeparator" w:id="0">
    <w:p w14:paraId="39ACDA45" w14:textId="77777777" w:rsidR="00CF4A92" w:rsidRDefault="00CF4A92" w:rsidP="00E94A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133BC" w14:textId="1A6E5872" w:rsidR="0036273F" w:rsidRDefault="009D781E" w:rsidP="00E94A04">
    <w:pPr>
      <w:pStyle w:val="Header"/>
    </w:pPr>
    <w:r>
      <w:rPr>
        <w:noProof/>
      </w:rPr>
      <w:drawing>
        <wp:inline distT="0" distB="0" distL="0" distR="0" wp14:anchorId="43E1440E" wp14:editId="33FCA2F4">
          <wp:extent cx="1199072" cy="327311"/>
          <wp:effectExtent l="0" t="0" r="1270" b="0"/>
          <wp:docPr id="19" name="Picture 19"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8066" cy="357063"/>
                  </a:xfrm>
                  <a:prstGeom prst="rect">
                    <a:avLst/>
                  </a:prstGeom>
                  <a:noFill/>
                  <a:ln>
                    <a:noFill/>
                  </a:ln>
                </pic:spPr>
              </pic:pic>
            </a:graphicData>
          </a:graphic>
        </wp:inline>
      </w:drawing>
    </w:r>
    <w:r w:rsidR="0036273F">
      <w:t xml:space="preserve">                          </w:t>
    </w:r>
  </w:p>
  <w:p w14:paraId="39BA6786" w14:textId="54E4017C" w:rsidR="0036273F" w:rsidRPr="009D781E" w:rsidRDefault="005F2498" w:rsidP="009D781E">
    <w:pPr>
      <w:pStyle w:val="Header"/>
      <w:tabs>
        <w:tab w:val="clear" w:pos="8306"/>
        <w:tab w:val="right" w:pos="9360"/>
      </w:tabs>
      <w:rPr>
        <w:sz w:val="20"/>
        <w:szCs w:val="22"/>
      </w:rPr>
    </w:pPr>
    <w:r w:rsidRPr="009D781E">
      <w:rPr>
        <w:sz w:val="20"/>
        <w:szCs w:val="22"/>
      </w:rPr>
      <w:t>AE4-4</w:t>
    </w:r>
    <w:r w:rsidR="00912954">
      <w:rPr>
        <w:sz w:val="20"/>
        <w:szCs w:val="22"/>
      </w:rPr>
      <w:t>15</w:t>
    </w:r>
    <w:r w:rsidRPr="009D781E">
      <w:rPr>
        <w:sz w:val="20"/>
        <w:szCs w:val="22"/>
      </w:rPr>
      <w:t xml:space="preserve">: </w:t>
    </w:r>
    <w:r w:rsidRPr="009D781E">
      <w:rPr>
        <w:smallCaps/>
        <w:sz w:val="20"/>
        <w:szCs w:val="22"/>
      </w:rPr>
      <w:t>AIRCRAFT DESIGN 1</w:t>
    </w:r>
    <w:r w:rsidR="009D781E" w:rsidRPr="009D781E">
      <w:rPr>
        <w:smallCaps/>
        <w:sz w:val="20"/>
        <w:szCs w:val="22"/>
      </w:rPr>
      <w:tab/>
    </w:r>
    <w:r w:rsidR="009D781E" w:rsidRPr="009D781E">
      <w:rPr>
        <w:smallCaps/>
        <w:sz w:val="20"/>
        <w:szCs w:val="22"/>
      </w:rPr>
      <w:tab/>
    </w:r>
    <w:r w:rsidR="009D781E" w:rsidRPr="009D781E">
      <w:rPr>
        <w:smallCaps/>
        <w:sz w:val="20"/>
        <w:szCs w:val="22"/>
      </w:rPr>
      <w:tab/>
    </w:r>
    <w:r w:rsidRPr="009D781E">
      <w:rPr>
        <w:sz w:val="20"/>
        <w:szCs w:val="22"/>
      </w:rPr>
      <w:t>Fall 202</w:t>
    </w:r>
    <w:r w:rsidR="00397624">
      <w:rPr>
        <w:sz w:val="20"/>
        <w:szCs w:val="22"/>
      </w:rPr>
      <w:t>1</w:t>
    </w:r>
  </w:p>
  <w:p w14:paraId="3F224A4F" w14:textId="77777777" w:rsidR="0036273F" w:rsidRPr="00F94943" w:rsidRDefault="00863C13" w:rsidP="00E94A04">
    <w:pPr>
      <w:rPr>
        <w:sz w:val="12"/>
        <w:szCs w:val="12"/>
      </w:rPr>
    </w:pPr>
    <w:r>
      <w:pict w14:anchorId="22967147">
        <v:rect id="_x0000_i1027" style="width:415.3pt;height:.75pt" o:hralign="center" o:hrstd="t" o:hrnoshade="t" o:hr="t" fillcolor="black" stroked="f"/>
      </w:pict>
    </w:r>
  </w:p>
  <w:p w14:paraId="21898F3E" w14:textId="77777777" w:rsidR="0036273F" w:rsidRPr="00F94943" w:rsidRDefault="0036273F" w:rsidP="00E94A0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C0101D" w14:textId="347FA9F1" w:rsidR="0036273F" w:rsidRPr="00F634E9" w:rsidRDefault="0036273F" w:rsidP="00E94A04">
    <w:pPr>
      <w:pStyle w:val="Header"/>
    </w:pPr>
    <w:r w:rsidRPr="00F634E9">
      <w:t xml:space="preserve">                        </w:t>
    </w:r>
  </w:p>
  <w:p w14:paraId="1136DE1D" w14:textId="76EAC20D" w:rsidR="0068267A" w:rsidRPr="009D781E" w:rsidRDefault="429C2E83" w:rsidP="009D781E">
    <w:pPr>
      <w:pStyle w:val="Header"/>
      <w:tabs>
        <w:tab w:val="clear" w:pos="8306"/>
        <w:tab w:val="right" w:pos="9360"/>
      </w:tabs>
      <w:rPr>
        <w:sz w:val="20"/>
        <w:szCs w:val="20"/>
      </w:rPr>
    </w:pPr>
    <w:r w:rsidRPr="429C2E83">
      <w:rPr>
        <w:sz w:val="20"/>
        <w:szCs w:val="20"/>
      </w:rPr>
      <w:t xml:space="preserve">AE4-415: </w:t>
    </w:r>
    <w:r w:rsidRPr="429C2E83">
      <w:rPr>
        <w:smallCaps/>
        <w:sz w:val="20"/>
        <w:szCs w:val="20"/>
      </w:rPr>
      <w:t>AIRCRAFT DESIGN 1</w:t>
    </w:r>
    <w:r w:rsidR="005F2498">
      <w:tab/>
    </w:r>
    <w:r w:rsidR="005F2498">
      <w:tab/>
    </w:r>
    <w:r w:rsidR="005F2498">
      <w:tab/>
    </w:r>
    <w:r w:rsidRPr="429C2E83">
      <w:rPr>
        <w:sz w:val="20"/>
        <w:szCs w:val="20"/>
      </w:rPr>
      <w:t>Fall 2025</w:t>
    </w:r>
  </w:p>
  <w:p w14:paraId="00F3AD25" w14:textId="77777777" w:rsidR="0036273F" w:rsidRDefault="00863C13" w:rsidP="00E94A04">
    <w:pPr>
      <w:pStyle w:val="Header"/>
    </w:pPr>
    <w:r>
      <w:pict w14:anchorId="62D95197">
        <v:rect id="_x0000_i1029" style="width:415.3pt;height:.75pt" o:hralign="center" o:hrstd="t" o:hrnoshade="t" o:hr="t" fillcolor="black"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83CCA" w14:textId="77777777" w:rsidR="001A5E6C" w:rsidRPr="001A5E6C" w:rsidRDefault="001A5E6C" w:rsidP="00E94A0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B0F9E3" w14:textId="1D6F4645" w:rsidR="001A5E6C" w:rsidRPr="001A5E6C" w:rsidRDefault="001A5E6C" w:rsidP="00E94A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50BC8"/>
    <w:multiLevelType w:val="hybridMultilevel"/>
    <w:tmpl w:val="C4021C6C"/>
    <w:lvl w:ilvl="0" w:tplc="B3787264">
      <w:start w:val="1"/>
      <w:numFmt w:val="upperRoman"/>
      <w:lvlText w:val="%1."/>
      <w:lvlJc w:val="right"/>
      <w:pPr>
        <w:ind w:left="720" w:hanging="360"/>
      </w:pPr>
    </w:lvl>
    <w:lvl w:ilvl="1" w:tplc="CDACC492" w:tentative="1">
      <w:start w:val="1"/>
      <w:numFmt w:val="lowerLetter"/>
      <w:lvlText w:val="%2."/>
      <w:lvlJc w:val="left"/>
      <w:pPr>
        <w:ind w:left="1440" w:hanging="360"/>
      </w:pPr>
    </w:lvl>
    <w:lvl w:ilvl="2" w:tplc="BF2C7932" w:tentative="1">
      <w:start w:val="1"/>
      <w:numFmt w:val="lowerRoman"/>
      <w:lvlText w:val="%3."/>
      <w:lvlJc w:val="right"/>
      <w:pPr>
        <w:ind w:left="2160" w:hanging="180"/>
      </w:pPr>
    </w:lvl>
    <w:lvl w:ilvl="3" w:tplc="ED046748" w:tentative="1">
      <w:start w:val="1"/>
      <w:numFmt w:val="decimal"/>
      <w:lvlText w:val="%4."/>
      <w:lvlJc w:val="left"/>
      <w:pPr>
        <w:ind w:left="2880" w:hanging="360"/>
      </w:pPr>
    </w:lvl>
    <w:lvl w:ilvl="4" w:tplc="BC3C0020" w:tentative="1">
      <w:start w:val="1"/>
      <w:numFmt w:val="lowerLetter"/>
      <w:lvlText w:val="%5."/>
      <w:lvlJc w:val="left"/>
      <w:pPr>
        <w:ind w:left="3600" w:hanging="360"/>
      </w:pPr>
    </w:lvl>
    <w:lvl w:ilvl="5" w:tplc="2AEAA022" w:tentative="1">
      <w:start w:val="1"/>
      <w:numFmt w:val="lowerRoman"/>
      <w:lvlText w:val="%6."/>
      <w:lvlJc w:val="right"/>
      <w:pPr>
        <w:ind w:left="4320" w:hanging="180"/>
      </w:pPr>
    </w:lvl>
    <w:lvl w:ilvl="6" w:tplc="C67C1D14" w:tentative="1">
      <w:start w:val="1"/>
      <w:numFmt w:val="decimal"/>
      <w:lvlText w:val="%7."/>
      <w:lvlJc w:val="left"/>
      <w:pPr>
        <w:ind w:left="5040" w:hanging="360"/>
      </w:pPr>
    </w:lvl>
    <w:lvl w:ilvl="7" w:tplc="10528E44" w:tentative="1">
      <w:start w:val="1"/>
      <w:numFmt w:val="lowerLetter"/>
      <w:lvlText w:val="%8."/>
      <w:lvlJc w:val="left"/>
      <w:pPr>
        <w:ind w:left="5760" w:hanging="360"/>
      </w:pPr>
    </w:lvl>
    <w:lvl w:ilvl="8" w:tplc="67BAC2B8" w:tentative="1">
      <w:start w:val="1"/>
      <w:numFmt w:val="lowerRoman"/>
      <w:lvlText w:val="%9."/>
      <w:lvlJc w:val="right"/>
      <w:pPr>
        <w:ind w:left="6480" w:hanging="180"/>
      </w:pPr>
    </w:lvl>
  </w:abstractNum>
  <w:abstractNum w:abstractNumId="1" w15:restartNumberingAfterBreak="0">
    <w:nsid w:val="020C47F7"/>
    <w:multiLevelType w:val="hybridMultilevel"/>
    <w:tmpl w:val="08A26C42"/>
    <w:lvl w:ilvl="0" w:tplc="6C5C7916">
      <w:start w:val="1"/>
      <w:numFmt w:val="bullet"/>
      <w:lvlText w:val=""/>
      <w:lvlJc w:val="left"/>
      <w:pPr>
        <w:ind w:left="720" w:hanging="360"/>
      </w:pPr>
      <w:rPr>
        <w:rFonts w:ascii="Symbol" w:hAnsi="Symbol" w:hint="default"/>
      </w:rPr>
    </w:lvl>
    <w:lvl w:ilvl="1" w:tplc="E13687F4" w:tentative="1">
      <w:start w:val="1"/>
      <w:numFmt w:val="bullet"/>
      <w:lvlText w:val="o"/>
      <w:lvlJc w:val="left"/>
      <w:pPr>
        <w:ind w:left="1440" w:hanging="360"/>
      </w:pPr>
      <w:rPr>
        <w:rFonts w:ascii="Courier New" w:hAnsi="Courier New" w:hint="default"/>
      </w:rPr>
    </w:lvl>
    <w:lvl w:ilvl="2" w:tplc="42FE5C0A" w:tentative="1">
      <w:start w:val="1"/>
      <w:numFmt w:val="bullet"/>
      <w:lvlText w:val=""/>
      <w:lvlJc w:val="left"/>
      <w:pPr>
        <w:ind w:left="2160" w:hanging="360"/>
      </w:pPr>
      <w:rPr>
        <w:rFonts w:ascii="Wingdings" w:hAnsi="Wingdings" w:hint="default"/>
      </w:rPr>
    </w:lvl>
    <w:lvl w:ilvl="3" w:tplc="45346D52" w:tentative="1">
      <w:start w:val="1"/>
      <w:numFmt w:val="bullet"/>
      <w:lvlText w:val=""/>
      <w:lvlJc w:val="left"/>
      <w:pPr>
        <w:ind w:left="2880" w:hanging="360"/>
      </w:pPr>
      <w:rPr>
        <w:rFonts w:ascii="Symbol" w:hAnsi="Symbol" w:hint="default"/>
      </w:rPr>
    </w:lvl>
    <w:lvl w:ilvl="4" w:tplc="55762518" w:tentative="1">
      <w:start w:val="1"/>
      <w:numFmt w:val="bullet"/>
      <w:lvlText w:val="o"/>
      <w:lvlJc w:val="left"/>
      <w:pPr>
        <w:ind w:left="3600" w:hanging="360"/>
      </w:pPr>
      <w:rPr>
        <w:rFonts w:ascii="Courier New" w:hAnsi="Courier New" w:hint="default"/>
      </w:rPr>
    </w:lvl>
    <w:lvl w:ilvl="5" w:tplc="7F9626C8" w:tentative="1">
      <w:start w:val="1"/>
      <w:numFmt w:val="bullet"/>
      <w:lvlText w:val=""/>
      <w:lvlJc w:val="left"/>
      <w:pPr>
        <w:ind w:left="4320" w:hanging="360"/>
      </w:pPr>
      <w:rPr>
        <w:rFonts w:ascii="Wingdings" w:hAnsi="Wingdings" w:hint="default"/>
      </w:rPr>
    </w:lvl>
    <w:lvl w:ilvl="6" w:tplc="4328D8CE" w:tentative="1">
      <w:start w:val="1"/>
      <w:numFmt w:val="bullet"/>
      <w:lvlText w:val=""/>
      <w:lvlJc w:val="left"/>
      <w:pPr>
        <w:ind w:left="5040" w:hanging="360"/>
      </w:pPr>
      <w:rPr>
        <w:rFonts w:ascii="Symbol" w:hAnsi="Symbol" w:hint="default"/>
      </w:rPr>
    </w:lvl>
    <w:lvl w:ilvl="7" w:tplc="FADC9080" w:tentative="1">
      <w:start w:val="1"/>
      <w:numFmt w:val="bullet"/>
      <w:lvlText w:val="o"/>
      <w:lvlJc w:val="left"/>
      <w:pPr>
        <w:ind w:left="5760" w:hanging="360"/>
      </w:pPr>
      <w:rPr>
        <w:rFonts w:ascii="Courier New" w:hAnsi="Courier New" w:hint="default"/>
      </w:rPr>
    </w:lvl>
    <w:lvl w:ilvl="8" w:tplc="F67EC662" w:tentative="1">
      <w:start w:val="1"/>
      <w:numFmt w:val="bullet"/>
      <w:lvlText w:val=""/>
      <w:lvlJc w:val="left"/>
      <w:pPr>
        <w:ind w:left="6480" w:hanging="360"/>
      </w:pPr>
      <w:rPr>
        <w:rFonts w:ascii="Wingdings" w:hAnsi="Wingdings" w:hint="default"/>
      </w:rPr>
    </w:lvl>
  </w:abstractNum>
  <w:abstractNum w:abstractNumId="2" w15:restartNumberingAfterBreak="0">
    <w:nsid w:val="10D606FF"/>
    <w:multiLevelType w:val="hybridMultilevel"/>
    <w:tmpl w:val="FFFFFFFF"/>
    <w:lvl w:ilvl="0" w:tplc="5CDA69FC">
      <w:start w:val="1"/>
      <w:numFmt w:val="bullet"/>
      <w:lvlText w:val="-"/>
      <w:lvlJc w:val="left"/>
      <w:pPr>
        <w:ind w:left="720" w:hanging="360"/>
      </w:pPr>
      <w:rPr>
        <w:rFonts w:ascii="Calibri" w:hAnsi="Calibri" w:hint="default"/>
      </w:rPr>
    </w:lvl>
    <w:lvl w:ilvl="1" w:tplc="8438CF82">
      <w:start w:val="1"/>
      <w:numFmt w:val="bullet"/>
      <w:lvlText w:val="o"/>
      <w:lvlJc w:val="left"/>
      <w:pPr>
        <w:ind w:left="1440" w:hanging="360"/>
      </w:pPr>
      <w:rPr>
        <w:rFonts w:ascii="Calibri" w:hAnsi="Calibri" w:hint="default"/>
      </w:rPr>
    </w:lvl>
    <w:lvl w:ilvl="2" w:tplc="2FD20A50">
      <w:start w:val="1"/>
      <w:numFmt w:val="bullet"/>
      <w:lvlText w:val=""/>
      <w:lvlJc w:val="left"/>
      <w:pPr>
        <w:ind w:left="2160" w:hanging="360"/>
      </w:pPr>
      <w:rPr>
        <w:rFonts w:ascii="Wingdings" w:hAnsi="Wingdings" w:hint="default"/>
      </w:rPr>
    </w:lvl>
    <w:lvl w:ilvl="3" w:tplc="1C7C1926">
      <w:start w:val="1"/>
      <w:numFmt w:val="bullet"/>
      <w:lvlText w:val=""/>
      <w:lvlJc w:val="left"/>
      <w:pPr>
        <w:ind w:left="2880" w:hanging="360"/>
      </w:pPr>
      <w:rPr>
        <w:rFonts w:ascii="Symbol" w:hAnsi="Symbol" w:hint="default"/>
      </w:rPr>
    </w:lvl>
    <w:lvl w:ilvl="4" w:tplc="0F127278">
      <w:start w:val="1"/>
      <w:numFmt w:val="bullet"/>
      <w:lvlText w:val="o"/>
      <w:lvlJc w:val="left"/>
      <w:pPr>
        <w:ind w:left="3600" w:hanging="360"/>
      </w:pPr>
      <w:rPr>
        <w:rFonts w:ascii="Courier New" w:hAnsi="Courier New" w:hint="default"/>
      </w:rPr>
    </w:lvl>
    <w:lvl w:ilvl="5" w:tplc="E1840C4A">
      <w:start w:val="1"/>
      <w:numFmt w:val="bullet"/>
      <w:lvlText w:val=""/>
      <w:lvlJc w:val="left"/>
      <w:pPr>
        <w:ind w:left="4320" w:hanging="360"/>
      </w:pPr>
      <w:rPr>
        <w:rFonts w:ascii="Wingdings" w:hAnsi="Wingdings" w:hint="default"/>
      </w:rPr>
    </w:lvl>
    <w:lvl w:ilvl="6" w:tplc="ADFE571A">
      <w:start w:val="1"/>
      <w:numFmt w:val="bullet"/>
      <w:lvlText w:val=""/>
      <w:lvlJc w:val="left"/>
      <w:pPr>
        <w:ind w:left="5040" w:hanging="360"/>
      </w:pPr>
      <w:rPr>
        <w:rFonts w:ascii="Symbol" w:hAnsi="Symbol" w:hint="default"/>
      </w:rPr>
    </w:lvl>
    <w:lvl w:ilvl="7" w:tplc="02F86674">
      <w:start w:val="1"/>
      <w:numFmt w:val="bullet"/>
      <w:lvlText w:val="o"/>
      <w:lvlJc w:val="left"/>
      <w:pPr>
        <w:ind w:left="5760" w:hanging="360"/>
      </w:pPr>
      <w:rPr>
        <w:rFonts w:ascii="Courier New" w:hAnsi="Courier New" w:hint="default"/>
      </w:rPr>
    </w:lvl>
    <w:lvl w:ilvl="8" w:tplc="EFF8C41A">
      <w:start w:val="1"/>
      <w:numFmt w:val="bullet"/>
      <w:lvlText w:val=""/>
      <w:lvlJc w:val="left"/>
      <w:pPr>
        <w:ind w:left="6480" w:hanging="360"/>
      </w:pPr>
      <w:rPr>
        <w:rFonts w:ascii="Wingdings" w:hAnsi="Wingdings" w:hint="default"/>
      </w:rPr>
    </w:lvl>
  </w:abstractNum>
  <w:abstractNum w:abstractNumId="3" w15:restartNumberingAfterBreak="0">
    <w:nsid w:val="189702B2"/>
    <w:multiLevelType w:val="hybridMultilevel"/>
    <w:tmpl w:val="3ABCBBF8"/>
    <w:lvl w:ilvl="0" w:tplc="CC521BFA">
      <w:start w:val="1"/>
      <w:numFmt w:val="bullet"/>
      <w:lvlText w:val="-"/>
      <w:lvlJc w:val="left"/>
      <w:pPr>
        <w:tabs>
          <w:tab w:val="num" w:pos="420"/>
        </w:tabs>
        <w:ind w:left="420" w:hanging="360"/>
      </w:pPr>
      <w:rPr>
        <w:rFonts w:ascii="Franklin Gothic Book" w:hAnsi="Franklin Gothic Book" w:hint="default"/>
      </w:rPr>
    </w:lvl>
    <w:lvl w:ilvl="1" w:tplc="91C47FEC" w:tentative="1">
      <w:start w:val="1"/>
      <w:numFmt w:val="bullet"/>
      <w:lvlText w:val="o"/>
      <w:lvlJc w:val="left"/>
      <w:pPr>
        <w:tabs>
          <w:tab w:val="num" w:pos="1140"/>
        </w:tabs>
        <w:ind w:left="1140" w:hanging="360"/>
      </w:pPr>
      <w:rPr>
        <w:rFonts w:ascii="Courier New" w:hAnsi="Courier New" w:hint="default"/>
      </w:rPr>
    </w:lvl>
    <w:lvl w:ilvl="2" w:tplc="F790ED7C" w:tentative="1">
      <w:start w:val="1"/>
      <w:numFmt w:val="bullet"/>
      <w:lvlText w:val=""/>
      <w:lvlJc w:val="left"/>
      <w:pPr>
        <w:tabs>
          <w:tab w:val="num" w:pos="1860"/>
        </w:tabs>
        <w:ind w:left="1860" w:hanging="360"/>
      </w:pPr>
      <w:rPr>
        <w:rFonts w:ascii="Wingdings" w:hAnsi="Wingdings" w:hint="default"/>
      </w:rPr>
    </w:lvl>
    <w:lvl w:ilvl="3" w:tplc="62C4619E" w:tentative="1">
      <w:start w:val="1"/>
      <w:numFmt w:val="bullet"/>
      <w:lvlText w:val=""/>
      <w:lvlJc w:val="left"/>
      <w:pPr>
        <w:tabs>
          <w:tab w:val="num" w:pos="2580"/>
        </w:tabs>
        <w:ind w:left="2580" w:hanging="360"/>
      </w:pPr>
      <w:rPr>
        <w:rFonts w:ascii="Symbol" w:hAnsi="Symbol" w:hint="default"/>
      </w:rPr>
    </w:lvl>
    <w:lvl w:ilvl="4" w:tplc="82522D26" w:tentative="1">
      <w:start w:val="1"/>
      <w:numFmt w:val="bullet"/>
      <w:lvlText w:val="o"/>
      <w:lvlJc w:val="left"/>
      <w:pPr>
        <w:tabs>
          <w:tab w:val="num" w:pos="3300"/>
        </w:tabs>
        <w:ind w:left="3300" w:hanging="360"/>
      </w:pPr>
      <w:rPr>
        <w:rFonts w:ascii="Courier New" w:hAnsi="Courier New" w:hint="default"/>
      </w:rPr>
    </w:lvl>
    <w:lvl w:ilvl="5" w:tplc="8A60E918" w:tentative="1">
      <w:start w:val="1"/>
      <w:numFmt w:val="bullet"/>
      <w:lvlText w:val=""/>
      <w:lvlJc w:val="left"/>
      <w:pPr>
        <w:tabs>
          <w:tab w:val="num" w:pos="4020"/>
        </w:tabs>
        <w:ind w:left="4020" w:hanging="360"/>
      </w:pPr>
      <w:rPr>
        <w:rFonts w:ascii="Wingdings" w:hAnsi="Wingdings" w:hint="default"/>
      </w:rPr>
    </w:lvl>
    <w:lvl w:ilvl="6" w:tplc="CF241B86" w:tentative="1">
      <w:start w:val="1"/>
      <w:numFmt w:val="bullet"/>
      <w:lvlText w:val=""/>
      <w:lvlJc w:val="left"/>
      <w:pPr>
        <w:tabs>
          <w:tab w:val="num" w:pos="4740"/>
        </w:tabs>
        <w:ind w:left="4740" w:hanging="360"/>
      </w:pPr>
      <w:rPr>
        <w:rFonts w:ascii="Symbol" w:hAnsi="Symbol" w:hint="default"/>
      </w:rPr>
    </w:lvl>
    <w:lvl w:ilvl="7" w:tplc="33CEF5FA" w:tentative="1">
      <w:start w:val="1"/>
      <w:numFmt w:val="bullet"/>
      <w:lvlText w:val="o"/>
      <w:lvlJc w:val="left"/>
      <w:pPr>
        <w:tabs>
          <w:tab w:val="num" w:pos="5460"/>
        </w:tabs>
        <w:ind w:left="5460" w:hanging="360"/>
      </w:pPr>
      <w:rPr>
        <w:rFonts w:ascii="Courier New" w:hAnsi="Courier New" w:hint="default"/>
      </w:rPr>
    </w:lvl>
    <w:lvl w:ilvl="8" w:tplc="1B0269D4" w:tentative="1">
      <w:start w:val="1"/>
      <w:numFmt w:val="bullet"/>
      <w:lvlText w:val=""/>
      <w:lvlJc w:val="left"/>
      <w:pPr>
        <w:tabs>
          <w:tab w:val="num" w:pos="6180"/>
        </w:tabs>
        <w:ind w:left="6180" w:hanging="360"/>
      </w:pPr>
      <w:rPr>
        <w:rFonts w:ascii="Wingdings" w:hAnsi="Wingdings" w:hint="default"/>
      </w:rPr>
    </w:lvl>
  </w:abstractNum>
  <w:abstractNum w:abstractNumId="4" w15:restartNumberingAfterBreak="0">
    <w:nsid w:val="18CFE9C9"/>
    <w:multiLevelType w:val="hybridMultilevel"/>
    <w:tmpl w:val="25FA69E6"/>
    <w:lvl w:ilvl="0" w:tplc="3C526366">
      <w:start w:val="1"/>
      <w:numFmt w:val="bullet"/>
      <w:lvlText w:val=""/>
      <w:lvlJc w:val="left"/>
      <w:pPr>
        <w:ind w:left="720" w:hanging="360"/>
      </w:pPr>
      <w:rPr>
        <w:rFonts w:ascii="Symbol" w:hAnsi="Symbol" w:hint="default"/>
      </w:rPr>
    </w:lvl>
    <w:lvl w:ilvl="1" w:tplc="9C4EFABE">
      <w:start w:val="1"/>
      <w:numFmt w:val="bullet"/>
      <w:lvlText w:val="o"/>
      <w:lvlJc w:val="left"/>
      <w:pPr>
        <w:ind w:left="1440" w:hanging="360"/>
      </w:pPr>
      <w:rPr>
        <w:rFonts w:ascii="&quot;Courier New&quot;" w:hAnsi="&quot;Courier New&quot;" w:hint="default"/>
      </w:rPr>
    </w:lvl>
    <w:lvl w:ilvl="2" w:tplc="F2C28C30">
      <w:start w:val="1"/>
      <w:numFmt w:val="bullet"/>
      <w:lvlText w:val=""/>
      <w:lvlJc w:val="left"/>
      <w:pPr>
        <w:ind w:left="2160" w:hanging="360"/>
      </w:pPr>
      <w:rPr>
        <w:rFonts w:ascii="Wingdings" w:hAnsi="Wingdings" w:hint="default"/>
      </w:rPr>
    </w:lvl>
    <w:lvl w:ilvl="3" w:tplc="8FE6FEF0">
      <w:start w:val="1"/>
      <w:numFmt w:val="bullet"/>
      <w:lvlText w:val=""/>
      <w:lvlJc w:val="left"/>
      <w:pPr>
        <w:ind w:left="2880" w:hanging="360"/>
      </w:pPr>
      <w:rPr>
        <w:rFonts w:ascii="Symbol" w:hAnsi="Symbol" w:hint="default"/>
      </w:rPr>
    </w:lvl>
    <w:lvl w:ilvl="4" w:tplc="EF145FF2">
      <w:start w:val="1"/>
      <w:numFmt w:val="bullet"/>
      <w:lvlText w:val="o"/>
      <w:lvlJc w:val="left"/>
      <w:pPr>
        <w:ind w:left="3600" w:hanging="360"/>
      </w:pPr>
      <w:rPr>
        <w:rFonts w:ascii="Courier New" w:hAnsi="Courier New" w:hint="default"/>
      </w:rPr>
    </w:lvl>
    <w:lvl w:ilvl="5" w:tplc="4984BB6A">
      <w:start w:val="1"/>
      <w:numFmt w:val="bullet"/>
      <w:lvlText w:val=""/>
      <w:lvlJc w:val="left"/>
      <w:pPr>
        <w:ind w:left="4320" w:hanging="360"/>
      </w:pPr>
      <w:rPr>
        <w:rFonts w:ascii="Wingdings" w:hAnsi="Wingdings" w:hint="default"/>
      </w:rPr>
    </w:lvl>
    <w:lvl w:ilvl="6" w:tplc="5FBE65E8">
      <w:start w:val="1"/>
      <w:numFmt w:val="bullet"/>
      <w:lvlText w:val=""/>
      <w:lvlJc w:val="left"/>
      <w:pPr>
        <w:ind w:left="5040" w:hanging="360"/>
      </w:pPr>
      <w:rPr>
        <w:rFonts w:ascii="Symbol" w:hAnsi="Symbol" w:hint="default"/>
      </w:rPr>
    </w:lvl>
    <w:lvl w:ilvl="7" w:tplc="F7B2F400">
      <w:start w:val="1"/>
      <w:numFmt w:val="bullet"/>
      <w:lvlText w:val="o"/>
      <w:lvlJc w:val="left"/>
      <w:pPr>
        <w:ind w:left="5760" w:hanging="360"/>
      </w:pPr>
      <w:rPr>
        <w:rFonts w:ascii="Courier New" w:hAnsi="Courier New" w:hint="default"/>
      </w:rPr>
    </w:lvl>
    <w:lvl w:ilvl="8" w:tplc="458EB7AC">
      <w:start w:val="1"/>
      <w:numFmt w:val="bullet"/>
      <w:lvlText w:val=""/>
      <w:lvlJc w:val="left"/>
      <w:pPr>
        <w:ind w:left="6480" w:hanging="360"/>
      </w:pPr>
      <w:rPr>
        <w:rFonts w:ascii="Wingdings" w:hAnsi="Wingdings" w:hint="default"/>
      </w:rPr>
    </w:lvl>
  </w:abstractNum>
  <w:abstractNum w:abstractNumId="5" w15:restartNumberingAfterBreak="0">
    <w:nsid w:val="2CD81052"/>
    <w:multiLevelType w:val="hybridMultilevel"/>
    <w:tmpl w:val="92CE75EA"/>
    <w:lvl w:ilvl="0" w:tplc="F148FF92">
      <w:start w:val="1"/>
      <w:numFmt w:val="bullet"/>
      <w:lvlText w:val=""/>
      <w:lvlJc w:val="left"/>
      <w:pPr>
        <w:ind w:left="720" w:hanging="360"/>
      </w:pPr>
      <w:rPr>
        <w:rFonts w:ascii="Symbol" w:hAnsi="Symbol" w:hint="default"/>
      </w:rPr>
    </w:lvl>
    <w:lvl w:ilvl="1" w:tplc="221E5C88" w:tentative="1">
      <w:start w:val="1"/>
      <w:numFmt w:val="bullet"/>
      <w:lvlText w:val="o"/>
      <w:lvlJc w:val="left"/>
      <w:pPr>
        <w:ind w:left="1440" w:hanging="360"/>
      </w:pPr>
      <w:rPr>
        <w:rFonts w:ascii="Courier New" w:hAnsi="Courier New" w:hint="default"/>
      </w:rPr>
    </w:lvl>
    <w:lvl w:ilvl="2" w:tplc="3156FDB0" w:tentative="1">
      <w:start w:val="1"/>
      <w:numFmt w:val="bullet"/>
      <w:lvlText w:val=""/>
      <w:lvlJc w:val="left"/>
      <w:pPr>
        <w:ind w:left="2160" w:hanging="360"/>
      </w:pPr>
      <w:rPr>
        <w:rFonts w:ascii="Wingdings" w:hAnsi="Wingdings" w:hint="default"/>
      </w:rPr>
    </w:lvl>
    <w:lvl w:ilvl="3" w:tplc="F3F6A400" w:tentative="1">
      <w:start w:val="1"/>
      <w:numFmt w:val="bullet"/>
      <w:lvlText w:val=""/>
      <w:lvlJc w:val="left"/>
      <w:pPr>
        <w:ind w:left="2880" w:hanging="360"/>
      </w:pPr>
      <w:rPr>
        <w:rFonts w:ascii="Symbol" w:hAnsi="Symbol" w:hint="default"/>
      </w:rPr>
    </w:lvl>
    <w:lvl w:ilvl="4" w:tplc="43E88F26" w:tentative="1">
      <w:start w:val="1"/>
      <w:numFmt w:val="bullet"/>
      <w:lvlText w:val="o"/>
      <w:lvlJc w:val="left"/>
      <w:pPr>
        <w:ind w:left="3600" w:hanging="360"/>
      </w:pPr>
      <w:rPr>
        <w:rFonts w:ascii="Courier New" w:hAnsi="Courier New" w:hint="default"/>
      </w:rPr>
    </w:lvl>
    <w:lvl w:ilvl="5" w:tplc="12F0F176" w:tentative="1">
      <w:start w:val="1"/>
      <w:numFmt w:val="bullet"/>
      <w:lvlText w:val=""/>
      <w:lvlJc w:val="left"/>
      <w:pPr>
        <w:ind w:left="4320" w:hanging="360"/>
      </w:pPr>
      <w:rPr>
        <w:rFonts w:ascii="Wingdings" w:hAnsi="Wingdings" w:hint="default"/>
      </w:rPr>
    </w:lvl>
    <w:lvl w:ilvl="6" w:tplc="F5963910" w:tentative="1">
      <w:start w:val="1"/>
      <w:numFmt w:val="bullet"/>
      <w:lvlText w:val=""/>
      <w:lvlJc w:val="left"/>
      <w:pPr>
        <w:ind w:left="5040" w:hanging="360"/>
      </w:pPr>
      <w:rPr>
        <w:rFonts w:ascii="Symbol" w:hAnsi="Symbol" w:hint="default"/>
      </w:rPr>
    </w:lvl>
    <w:lvl w:ilvl="7" w:tplc="88582306" w:tentative="1">
      <w:start w:val="1"/>
      <w:numFmt w:val="bullet"/>
      <w:lvlText w:val="o"/>
      <w:lvlJc w:val="left"/>
      <w:pPr>
        <w:ind w:left="5760" w:hanging="360"/>
      </w:pPr>
      <w:rPr>
        <w:rFonts w:ascii="Courier New" w:hAnsi="Courier New" w:hint="default"/>
      </w:rPr>
    </w:lvl>
    <w:lvl w:ilvl="8" w:tplc="0DF83B4C" w:tentative="1">
      <w:start w:val="1"/>
      <w:numFmt w:val="bullet"/>
      <w:lvlText w:val=""/>
      <w:lvlJc w:val="left"/>
      <w:pPr>
        <w:ind w:left="6480" w:hanging="360"/>
      </w:pPr>
      <w:rPr>
        <w:rFonts w:ascii="Wingdings" w:hAnsi="Wingdings" w:hint="default"/>
      </w:rPr>
    </w:lvl>
  </w:abstractNum>
  <w:abstractNum w:abstractNumId="6" w15:restartNumberingAfterBreak="0">
    <w:nsid w:val="41EB1978"/>
    <w:multiLevelType w:val="hybridMultilevel"/>
    <w:tmpl w:val="6776A712"/>
    <w:lvl w:ilvl="0" w:tplc="659A57D2">
      <w:start w:val="1"/>
      <w:numFmt w:val="bullet"/>
      <w:lvlText w:val=""/>
      <w:lvlJc w:val="left"/>
      <w:pPr>
        <w:ind w:left="720" w:hanging="360"/>
      </w:pPr>
      <w:rPr>
        <w:rFonts w:ascii="Symbol" w:hAnsi="Symbol" w:hint="default"/>
      </w:rPr>
    </w:lvl>
    <w:lvl w:ilvl="1" w:tplc="8544006A" w:tentative="1">
      <w:start w:val="1"/>
      <w:numFmt w:val="bullet"/>
      <w:lvlText w:val="o"/>
      <w:lvlJc w:val="left"/>
      <w:pPr>
        <w:ind w:left="1440" w:hanging="360"/>
      </w:pPr>
      <w:rPr>
        <w:rFonts w:ascii="Courier New" w:hAnsi="Courier New" w:hint="default"/>
      </w:rPr>
    </w:lvl>
    <w:lvl w:ilvl="2" w:tplc="61964952" w:tentative="1">
      <w:start w:val="1"/>
      <w:numFmt w:val="bullet"/>
      <w:lvlText w:val=""/>
      <w:lvlJc w:val="left"/>
      <w:pPr>
        <w:ind w:left="2160" w:hanging="360"/>
      </w:pPr>
      <w:rPr>
        <w:rFonts w:ascii="Wingdings" w:hAnsi="Wingdings" w:hint="default"/>
      </w:rPr>
    </w:lvl>
    <w:lvl w:ilvl="3" w:tplc="40822E14" w:tentative="1">
      <w:start w:val="1"/>
      <w:numFmt w:val="bullet"/>
      <w:lvlText w:val=""/>
      <w:lvlJc w:val="left"/>
      <w:pPr>
        <w:ind w:left="2880" w:hanging="360"/>
      </w:pPr>
      <w:rPr>
        <w:rFonts w:ascii="Symbol" w:hAnsi="Symbol" w:hint="default"/>
      </w:rPr>
    </w:lvl>
    <w:lvl w:ilvl="4" w:tplc="1F3A3BF2" w:tentative="1">
      <w:start w:val="1"/>
      <w:numFmt w:val="bullet"/>
      <w:lvlText w:val="o"/>
      <w:lvlJc w:val="left"/>
      <w:pPr>
        <w:ind w:left="3600" w:hanging="360"/>
      </w:pPr>
      <w:rPr>
        <w:rFonts w:ascii="Courier New" w:hAnsi="Courier New" w:hint="default"/>
      </w:rPr>
    </w:lvl>
    <w:lvl w:ilvl="5" w:tplc="00807D2A" w:tentative="1">
      <w:start w:val="1"/>
      <w:numFmt w:val="bullet"/>
      <w:lvlText w:val=""/>
      <w:lvlJc w:val="left"/>
      <w:pPr>
        <w:ind w:left="4320" w:hanging="360"/>
      </w:pPr>
      <w:rPr>
        <w:rFonts w:ascii="Wingdings" w:hAnsi="Wingdings" w:hint="default"/>
      </w:rPr>
    </w:lvl>
    <w:lvl w:ilvl="6" w:tplc="217852AA" w:tentative="1">
      <w:start w:val="1"/>
      <w:numFmt w:val="bullet"/>
      <w:lvlText w:val=""/>
      <w:lvlJc w:val="left"/>
      <w:pPr>
        <w:ind w:left="5040" w:hanging="360"/>
      </w:pPr>
      <w:rPr>
        <w:rFonts w:ascii="Symbol" w:hAnsi="Symbol" w:hint="default"/>
      </w:rPr>
    </w:lvl>
    <w:lvl w:ilvl="7" w:tplc="9B881FE2" w:tentative="1">
      <w:start w:val="1"/>
      <w:numFmt w:val="bullet"/>
      <w:lvlText w:val="o"/>
      <w:lvlJc w:val="left"/>
      <w:pPr>
        <w:ind w:left="5760" w:hanging="360"/>
      </w:pPr>
      <w:rPr>
        <w:rFonts w:ascii="Courier New" w:hAnsi="Courier New" w:hint="default"/>
      </w:rPr>
    </w:lvl>
    <w:lvl w:ilvl="8" w:tplc="93383578" w:tentative="1">
      <w:start w:val="1"/>
      <w:numFmt w:val="bullet"/>
      <w:lvlText w:val=""/>
      <w:lvlJc w:val="left"/>
      <w:pPr>
        <w:ind w:left="6480" w:hanging="360"/>
      </w:pPr>
      <w:rPr>
        <w:rFonts w:ascii="Wingdings" w:hAnsi="Wingdings" w:hint="default"/>
      </w:rPr>
    </w:lvl>
  </w:abstractNum>
  <w:abstractNum w:abstractNumId="7" w15:restartNumberingAfterBreak="0">
    <w:nsid w:val="431F4074"/>
    <w:multiLevelType w:val="hybridMultilevel"/>
    <w:tmpl w:val="EA7EA2AA"/>
    <w:lvl w:ilvl="0" w:tplc="5D00234E">
      <w:start w:val="1"/>
      <w:numFmt w:val="bullet"/>
      <w:lvlText w:val=""/>
      <w:lvlJc w:val="left"/>
      <w:pPr>
        <w:ind w:left="720" w:hanging="360"/>
      </w:pPr>
      <w:rPr>
        <w:rFonts w:ascii="Symbol" w:hAnsi="Symbol" w:hint="default"/>
      </w:rPr>
    </w:lvl>
    <w:lvl w:ilvl="1" w:tplc="F01ADAB0" w:tentative="1">
      <w:start w:val="1"/>
      <w:numFmt w:val="bullet"/>
      <w:lvlText w:val="o"/>
      <w:lvlJc w:val="left"/>
      <w:pPr>
        <w:ind w:left="1440" w:hanging="360"/>
      </w:pPr>
      <w:rPr>
        <w:rFonts w:ascii="Courier New" w:hAnsi="Courier New" w:hint="default"/>
      </w:rPr>
    </w:lvl>
    <w:lvl w:ilvl="2" w:tplc="1F36E46E" w:tentative="1">
      <w:start w:val="1"/>
      <w:numFmt w:val="bullet"/>
      <w:lvlText w:val=""/>
      <w:lvlJc w:val="left"/>
      <w:pPr>
        <w:ind w:left="2160" w:hanging="360"/>
      </w:pPr>
      <w:rPr>
        <w:rFonts w:ascii="Wingdings" w:hAnsi="Wingdings" w:hint="default"/>
      </w:rPr>
    </w:lvl>
    <w:lvl w:ilvl="3" w:tplc="D878073A" w:tentative="1">
      <w:start w:val="1"/>
      <w:numFmt w:val="bullet"/>
      <w:lvlText w:val=""/>
      <w:lvlJc w:val="left"/>
      <w:pPr>
        <w:ind w:left="2880" w:hanging="360"/>
      </w:pPr>
      <w:rPr>
        <w:rFonts w:ascii="Symbol" w:hAnsi="Symbol" w:hint="default"/>
      </w:rPr>
    </w:lvl>
    <w:lvl w:ilvl="4" w:tplc="B248218C" w:tentative="1">
      <w:start w:val="1"/>
      <w:numFmt w:val="bullet"/>
      <w:lvlText w:val="o"/>
      <w:lvlJc w:val="left"/>
      <w:pPr>
        <w:ind w:left="3600" w:hanging="360"/>
      </w:pPr>
      <w:rPr>
        <w:rFonts w:ascii="Courier New" w:hAnsi="Courier New" w:hint="default"/>
      </w:rPr>
    </w:lvl>
    <w:lvl w:ilvl="5" w:tplc="73E809A4" w:tentative="1">
      <w:start w:val="1"/>
      <w:numFmt w:val="bullet"/>
      <w:lvlText w:val=""/>
      <w:lvlJc w:val="left"/>
      <w:pPr>
        <w:ind w:left="4320" w:hanging="360"/>
      </w:pPr>
      <w:rPr>
        <w:rFonts w:ascii="Wingdings" w:hAnsi="Wingdings" w:hint="default"/>
      </w:rPr>
    </w:lvl>
    <w:lvl w:ilvl="6" w:tplc="2D768FA4" w:tentative="1">
      <w:start w:val="1"/>
      <w:numFmt w:val="bullet"/>
      <w:lvlText w:val=""/>
      <w:lvlJc w:val="left"/>
      <w:pPr>
        <w:ind w:left="5040" w:hanging="360"/>
      </w:pPr>
      <w:rPr>
        <w:rFonts w:ascii="Symbol" w:hAnsi="Symbol" w:hint="default"/>
      </w:rPr>
    </w:lvl>
    <w:lvl w:ilvl="7" w:tplc="248EAC3C" w:tentative="1">
      <w:start w:val="1"/>
      <w:numFmt w:val="bullet"/>
      <w:lvlText w:val="o"/>
      <w:lvlJc w:val="left"/>
      <w:pPr>
        <w:ind w:left="5760" w:hanging="360"/>
      </w:pPr>
      <w:rPr>
        <w:rFonts w:ascii="Courier New" w:hAnsi="Courier New" w:hint="default"/>
      </w:rPr>
    </w:lvl>
    <w:lvl w:ilvl="8" w:tplc="F7620FC2" w:tentative="1">
      <w:start w:val="1"/>
      <w:numFmt w:val="bullet"/>
      <w:lvlText w:val=""/>
      <w:lvlJc w:val="left"/>
      <w:pPr>
        <w:ind w:left="6480" w:hanging="360"/>
      </w:pPr>
      <w:rPr>
        <w:rFonts w:ascii="Wingdings" w:hAnsi="Wingdings" w:hint="default"/>
      </w:rPr>
    </w:lvl>
  </w:abstractNum>
  <w:abstractNum w:abstractNumId="8" w15:restartNumberingAfterBreak="0">
    <w:nsid w:val="44C56FEB"/>
    <w:multiLevelType w:val="hybridMultilevel"/>
    <w:tmpl w:val="9D5C6A5C"/>
    <w:lvl w:ilvl="0" w:tplc="E7380822">
      <w:start w:val="1"/>
      <w:numFmt w:val="bullet"/>
      <w:lvlText w:val=""/>
      <w:lvlJc w:val="left"/>
      <w:pPr>
        <w:tabs>
          <w:tab w:val="num" w:pos="720"/>
        </w:tabs>
        <w:ind w:left="720" w:hanging="360"/>
      </w:pPr>
      <w:rPr>
        <w:rFonts w:ascii="Symbol" w:hAnsi="Symbol" w:hint="default"/>
      </w:rPr>
    </w:lvl>
    <w:lvl w:ilvl="1" w:tplc="81B43A36" w:tentative="1">
      <w:start w:val="1"/>
      <w:numFmt w:val="bullet"/>
      <w:lvlText w:val="o"/>
      <w:lvlJc w:val="left"/>
      <w:pPr>
        <w:tabs>
          <w:tab w:val="num" w:pos="1440"/>
        </w:tabs>
        <w:ind w:left="1440" w:hanging="360"/>
      </w:pPr>
      <w:rPr>
        <w:rFonts w:ascii="Courier New" w:hAnsi="Courier New" w:hint="default"/>
      </w:rPr>
    </w:lvl>
    <w:lvl w:ilvl="2" w:tplc="9CE47382" w:tentative="1">
      <w:start w:val="1"/>
      <w:numFmt w:val="bullet"/>
      <w:lvlText w:val=""/>
      <w:lvlJc w:val="left"/>
      <w:pPr>
        <w:tabs>
          <w:tab w:val="num" w:pos="2160"/>
        </w:tabs>
        <w:ind w:left="2160" w:hanging="360"/>
      </w:pPr>
      <w:rPr>
        <w:rFonts w:ascii="Wingdings" w:hAnsi="Wingdings" w:hint="default"/>
      </w:rPr>
    </w:lvl>
    <w:lvl w:ilvl="3" w:tplc="9F9A4954" w:tentative="1">
      <w:start w:val="1"/>
      <w:numFmt w:val="bullet"/>
      <w:lvlText w:val=""/>
      <w:lvlJc w:val="left"/>
      <w:pPr>
        <w:tabs>
          <w:tab w:val="num" w:pos="2880"/>
        </w:tabs>
        <w:ind w:left="2880" w:hanging="360"/>
      </w:pPr>
      <w:rPr>
        <w:rFonts w:ascii="Symbol" w:hAnsi="Symbol" w:hint="default"/>
      </w:rPr>
    </w:lvl>
    <w:lvl w:ilvl="4" w:tplc="AC0245C2" w:tentative="1">
      <w:start w:val="1"/>
      <w:numFmt w:val="bullet"/>
      <w:lvlText w:val="o"/>
      <w:lvlJc w:val="left"/>
      <w:pPr>
        <w:tabs>
          <w:tab w:val="num" w:pos="3600"/>
        </w:tabs>
        <w:ind w:left="3600" w:hanging="360"/>
      </w:pPr>
      <w:rPr>
        <w:rFonts w:ascii="Courier New" w:hAnsi="Courier New" w:hint="default"/>
      </w:rPr>
    </w:lvl>
    <w:lvl w:ilvl="5" w:tplc="800A9A50" w:tentative="1">
      <w:start w:val="1"/>
      <w:numFmt w:val="bullet"/>
      <w:lvlText w:val=""/>
      <w:lvlJc w:val="left"/>
      <w:pPr>
        <w:tabs>
          <w:tab w:val="num" w:pos="4320"/>
        </w:tabs>
        <w:ind w:left="4320" w:hanging="360"/>
      </w:pPr>
      <w:rPr>
        <w:rFonts w:ascii="Wingdings" w:hAnsi="Wingdings" w:hint="default"/>
      </w:rPr>
    </w:lvl>
    <w:lvl w:ilvl="6" w:tplc="87006D14" w:tentative="1">
      <w:start w:val="1"/>
      <w:numFmt w:val="bullet"/>
      <w:lvlText w:val=""/>
      <w:lvlJc w:val="left"/>
      <w:pPr>
        <w:tabs>
          <w:tab w:val="num" w:pos="5040"/>
        </w:tabs>
        <w:ind w:left="5040" w:hanging="360"/>
      </w:pPr>
      <w:rPr>
        <w:rFonts w:ascii="Symbol" w:hAnsi="Symbol" w:hint="default"/>
      </w:rPr>
    </w:lvl>
    <w:lvl w:ilvl="7" w:tplc="06B217E8" w:tentative="1">
      <w:start w:val="1"/>
      <w:numFmt w:val="bullet"/>
      <w:lvlText w:val="o"/>
      <w:lvlJc w:val="left"/>
      <w:pPr>
        <w:tabs>
          <w:tab w:val="num" w:pos="5760"/>
        </w:tabs>
        <w:ind w:left="5760" w:hanging="360"/>
      </w:pPr>
      <w:rPr>
        <w:rFonts w:ascii="Courier New" w:hAnsi="Courier New" w:hint="default"/>
      </w:rPr>
    </w:lvl>
    <w:lvl w:ilvl="8" w:tplc="7DBAE02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64B717E"/>
    <w:multiLevelType w:val="hybridMultilevel"/>
    <w:tmpl w:val="6444E0A0"/>
    <w:lvl w:ilvl="0" w:tplc="DC507006">
      <w:start w:val="1"/>
      <w:numFmt w:val="decimal"/>
      <w:lvlText w:val="%1."/>
      <w:lvlJc w:val="left"/>
      <w:pPr>
        <w:ind w:left="720" w:hanging="360"/>
      </w:pPr>
    </w:lvl>
    <w:lvl w:ilvl="1" w:tplc="25D00FDA" w:tentative="1">
      <w:start w:val="1"/>
      <w:numFmt w:val="bullet"/>
      <w:lvlText w:val="o"/>
      <w:lvlJc w:val="left"/>
      <w:pPr>
        <w:ind w:left="1440" w:hanging="360"/>
      </w:pPr>
      <w:rPr>
        <w:rFonts w:ascii="Courier New" w:hAnsi="Courier New" w:hint="default"/>
      </w:rPr>
    </w:lvl>
    <w:lvl w:ilvl="2" w:tplc="5A70F254" w:tentative="1">
      <w:start w:val="1"/>
      <w:numFmt w:val="bullet"/>
      <w:lvlText w:val=""/>
      <w:lvlJc w:val="left"/>
      <w:pPr>
        <w:ind w:left="2160" w:hanging="360"/>
      </w:pPr>
      <w:rPr>
        <w:rFonts w:ascii="Wingdings" w:hAnsi="Wingdings" w:hint="default"/>
      </w:rPr>
    </w:lvl>
    <w:lvl w:ilvl="3" w:tplc="03CE5C04" w:tentative="1">
      <w:start w:val="1"/>
      <w:numFmt w:val="bullet"/>
      <w:lvlText w:val=""/>
      <w:lvlJc w:val="left"/>
      <w:pPr>
        <w:ind w:left="2880" w:hanging="360"/>
      </w:pPr>
      <w:rPr>
        <w:rFonts w:ascii="Symbol" w:hAnsi="Symbol" w:hint="default"/>
      </w:rPr>
    </w:lvl>
    <w:lvl w:ilvl="4" w:tplc="8444A3D4" w:tentative="1">
      <w:start w:val="1"/>
      <w:numFmt w:val="bullet"/>
      <w:lvlText w:val="o"/>
      <w:lvlJc w:val="left"/>
      <w:pPr>
        <w:ind w:left="3600" w:hanging="360"/>
      </w:pPr>
      <w:rPr>
        <w:rFonts w:ascii="Courier New" w:hAnsi="Courier New" w:hint="default"/>
      </w:rPr>
    </w:lvl>
    <w:lvl w:ilvl="5" w:tplc="AC98CE0A" w:tentative="1">
      <w:start w:val="1"/>
      <w:numFmt w:val="bullet"/>
      <w:lvlText w:val=""/>
      <w:lvlJc w:val="left"/>
      <w:pPr>
        <w:ind w:left="4320" w:hanging="360"/>
      </w:pPr>
      <w:rPr>
        <w:rFonts w:ascii="Wingdings" w:hAnsi="Wingdings" w:hint="default"/>
      </w:rPr>
    </w:lvl>
    <w:lvl w:ilvl="6" w:tplc="00FE5268" w:tentative="1">
      <w:start w:val="1"/>
      <w:numFmt w:val="bullet"/>
      <w:lvlText w:val=""/>
      <w:lvlJc w:val="left"/>
      <w:pPr>
        <w:ind w:left="5040" w:hanging="360"/>
      </w:pPr>
      <w:rPr>
        <w:rFonts w:ascii="Symbol" w:hAnsi="Symbol" w:hint="default"/>
      </w:rPr>
    </w:lvl>
    <w:lvl w:ilvl="7" w:tplc="D944BD64" w:tentative="1">
      <w:start w:val="1"/>
      <w:numFmt w:val="bullet"/>
      <w:lvlText w:val="o"/>
      <w:lvlJc w:val="left"/>
      <w:pPr>
        <w:ind w:left="5760" w:hanging="360"/>
      </w:pPr>
      <w:rPr>
        <w:rFonts w:ascii="Courier New" w:hAnsi="Courier New" w:hint="default"/>
      </w:rPr>
    </w:lvl>
    <w:lvl w:ilvl="8" w:tplc="178001F2" w:tentative="1">
      <w:start w:val="1"/>
      <w:numFmt w:val="bullet"/>
      <w:lvlText w:val=""/>
      <w:lvlJc w:val="left"/>
      <w:pPr>
        <w:ind w:left="6480" w:hanging="360"/>
      </w:pPr>
      <w:rPr>
        <w:rFonts w:ascii="Wingdings" w:hAnsi="Wingdings" w:hint="default"/>
      </w:rPr>
    </w:lvl>
  </w:abstractNum>
  <w:abstractNum w:abstractNumId="10" w15:restartNumberingAfterBreak="0">
    <w:nsid w:val="4CDB44E9"/>
    <w:multiLevelType w:val="hybridMultilevel"/>
    <w:tmpl w:val="B90C82BA"/>
    <w:lvl w:ilvl="0" w:tplc="243C690E">
      <w:start w:val="1"/>
      <w:numFmt w:val="bullet"/>
      <w:lvlText w:val=""/>
      <w:lvlJc w:val="left"/>
      <w:pPr>
        <w:ind w:left="720" w:hanging="360"/>
      </w:pPr>
      <w:rPr>
        <w:rFonts w:ascii="Symbol" w:hAnsi="Symbol" w:hint="default"/>
      </w:rPr>
    </w:lvl>
    <w:lvl w:ilvl="1" w:tplc="A0C6573C" w:tentative="1">
      <w:start w:val="1"/>
      <w:numFmt w:val="bullet"/>
      <w:lvlText w:val="o"/>
      <w:lvlJc w:val="left"/>
      <w:pPr>
        <w:ind w:left="1440" w:hanging="360"/>
      </w:pPr>
      <w:rPr>
        <w:rFonts w:ascii="Courier New" w:hAnsi="Courier New" w:hint="default"/>
      </w:rPr>
    </w:lvl>
    <w:lvl w:ilvl="2" w:tplc="2A426D8C" w:tentative="1">
      <w:start w:val="1"/>
      <w:numFmt w:val="bullet"/>
      <w:lvlText w:val=""/>
      <w:lvlJc w:val="left"/>
      <w:pPr>
        <w:ind w:left="2160" w:hanging="360"/>
      </w:pPr>
      <w:rPr>
        <w:rFonts w:ascii="Wingdings" w:hAnsi="Wingdings" w:hint="default"/>
      </w:rPr>
    </w:lvl>
    <w:lvl w:ilvl="3" w:tplc="115A1DA8" w:tentative="1">
      <w:start w:val="1"/>
      <w:numFmt w:val="bullet"/>
      <w:lvlText w:val=""/>
      <w:lvlJc w:val="left"/>
      <w:pPr>
        <w:ind w:left="2880" w:hanging="360"/>
      </w:pPr>
      <w:rPr>
        <w:rFonts w:ascii="Symbol" w:hAnsi="Symbol" w:hint="default"/>
      </w:rPr>
    </w:lvl>
    <w:lvl w:ilvl="4" w:tplc="0526DED0" w:tentative="1">
      <w:start w:val="1"/>
      <w:numFmt w:val="bullet"/>
      <w:lvlText w:val="o"/>
      <w:lvlJc w:val="left"/>
      <w:pPr>
        <w:ind w:left="3600" w:hanging="360"/>
      </w:pPr>
      <w:rPr>
        <w:rFonts w:ascii="Courier New" w:hAnsi="Courier New" w:hint="default"/>
      </w:rPr>
    </w:lvl>
    <w:lvl w:ilvl="5" w:tplc="5DD2B27E" w:tentative="1">
      <w:start w:val="1"/>
      <w:numFmt w:val="bullet"/>
      <w:lvlText w:val=""/>
      <w:lvlJc w:val="left"/>
      <w:pPr>
        <w:ind w:left="4320" w:hanging="360"/>
      </w:pPr>
      <w:rPr>
        <w:rFonts w:ascii="Wingdings" w:hAnsi="Wingdings" w:hint="default"/>
      </w:rPr>
    </w:lvl>
    <w:lvl w:ilvl="6" w:tplc="02D64E52" w:tentative="1">
      <w:start w:val="1"/>
      <w:numFmt w:val="bullet"/>
      <w:lvlText w:val=""/>
      <w:lvlJc w:val="left"/>
      <w:pPr>
        <w:ind w:left="5040" w:hanging="360"/>
      </w:pPr>
      <w:rPr>
        <w:rFonts w:ascii="Symbol" w:hAnsi="Symbol" w:hint="default"/>
      </w:rPr>
    </w:lvl>
    <w:lvl w:ilvl="7" w:tplc="185CBF26" w:tentative="1">
      <w:start w:val="1"/>
      <w:numFmt w:val="bullet"/>
      <w:lvlText w:val="o"/>
      <w:lvlJc w:val="left"/>
      <w:pPr>
        <w:ind w:left="5760" w:hanging="360"/>
      </w:pPr>
      <w:rPr>
        <w:rFonts w:ascii="Courier New" w:hAnsi="Courier New" w:hint="default"/>
      </w:rPr>
    </w:lvl>
    <w:lvl w:ilvl="8" w:tplc="9EC2F8CE" w:tentative="1">
      <w:start w:val="1"/>
      <w:numFmt w:val="bullet"/>
      <w:lvlText w:val=""/>
      <w:lvlJc w:val="left"/>
      <w:pPr>
        <w:ind w:left="6480" w:hanging="360"/>
      </w:pPr>
      <w:rPr>
        <w:rFonts w:ascii="Wingdings" w:hAnsi="Wingdings" w:hint="default"/>
      </w:rPr>
    </w:lvl>
  </w:abstractNum>
  <w:abstractNum w:abstractNumId="11" w15:restartNumberingAfterBreak="0">
    <w:nsid w:val="56D1509C"/>
    <w:multiLevelType w:val="hybridMultilevel"/>
    <w:tmpl w:val="90466F60"/>
    <w:lvl w:ilvl="0" w:tplc="F844EFE6">
      <w:start w:val="1"/>
      <w:numFmt w:val="bullet"/>
      <w:lvlText w:val=""/>
      <w:lvlJc w:val="left"/>
      <w:pPr>
        <w:tabs>
          <w:tab w:val="num" w:pos="720"/>
        </w:tabs>
        <w:ind w:left="720" w:hanging="360"/>
      </w:pPr>
      <w:rPr>
        <w:rFonts w:ascii="Symbol" w:hAnsi="Symbol" w:hint="default"/>
      </w:rPr>
    </w:lvl>
    <w:lvl w:ilvl="1" w:tplc="FB2C6490" w:tentative="1">
      <w:start w:val="1"/>
      <w:numFmt w:val="bullet"/>
      <w:lvlText w:val="o"/>
      <w:lvlJc w:val="left"/>
      <w:pPr>
        <w:tabs>
          <w:tab w:val="num" w:pos="1440"/>
        </w:tabs>
        <w:ind w:left="1440" w:hanging="360"/>
      </w:pPr>
      <w:rPr>
        <w:rFonts w:ascii="Courier New" w:hAnsi="Courier New" w:hint="default"/>
      </w:rPr>
    </w:lvl>
    <w:lvl w:ilvl="2" w:tplc="562C3658" w:tentative="1">
      <w:start w:val="1"/>
      <w:numFmt w:val="bullet"/>
      <w:lvlText w:val=""/>
      <w:lvlJc w:val="left"/>
      <w:pPr>
        <w:tabs>
          <w:tab w:val="num" w:pos="2160"/>
        </w:tabs>
        <w:ind w:left="2160" w:hanging="360"/>
      </w:pPr>
      <w:rPr>
        <w:rFonts w:ascii="Wingdings" w:hAnsi="Wingdings" w:hint="default"/>
      </w:rPr>
    </w:lvl>
    <w:lvl w:ilvl="3" w:tplc="3C5AA9FE" w:tentative="1">
      <w:start w:val="1"/>
      <w:numFmt w:val="bullet"/>
      <w:lvlText w:val=""/>
      <w:lvlJc w:val="left"/>
      <w:pPr>
        <w:tabs>
          <w:tab w:val="num" w:pos="2880"/>
        </w:tabs>
        <w:ind w:left="2880" w:hanging="360"/>
      </w:pPr>
      <w:rPr>
        <w:rFonts w:ascii="Symbol" w:hAnsi="Symbol" w:hint="default"/>
      </w:rPr>
    </w:lvl>
    <w:lvl w:ilvl="4" w:tplc="EA58B818" w:tentative="1">
      <w:start w:val="1"/>
      <w:numFmt w:val="bullet"/>
      <w:lvlText w:val="o"/>
      <w:lvlJc w:val="left"/>
      <w:pPr>
        <w:tabs>
          <w:tab w:val="num" w:pos="3600"/>
        </w:tabs>
        <w:ind w:left="3600" w:hanging="360"/>
      </w:pPr>
      <w:rPr>
        <w:rFonts w:ascii="Courier New" w:hAnsi="Courier New" w:hint="default"/>
      </w:rPr>
    </w:lvl>
    <w:lvl w:ilvl="5" w:tplc="09D0D7E0" w:tentative="1">
      <w:start w:val="1"/>
      <w:numFmt w:val="bullet"/>
      <w:lvlText w:val=""/>
      <w:lvlJc w:val="left"/>
      <w:pPr>
        <w:tabs>
          <w:tab w:val="num" w:pos="4320"/>
        </w:tabs>
        <w:ind w:left="4320" w:hanging="360"/>
      </w:pPr>
      <w:rPr>
        <w:rFonts w:ascii="Wingdings" w:hAnsi="Wingdings" w:hint="default"/>
      </w:rPr>
    </w:lvl>
    <w:lvl w:ilvl="6" w:tplc="28FCD696" w:tentative="1">
      <w:start w:val="1"/>
      <w:numFmt w:val="bullet"/>
      <w:lvlText w:val=""/>
      <w:lvlJc w:val="left"/>
      <w:pPr>
        <w:tabs>
          <w:tab w:val="num" w:pos="5040"/>
        </w:tabs>
        <w:ind w:left="5040" w:hanging="360"/>
      </w:pPr>
      <w:rPr>
        <w:rFonts w:ascii="Symbol" w:hAnsi="Symbol" w:hint="default"/>
      </w:rPr>
    </w:lvl>
    <w:lvl w:ilvl="7" w:tplc="AF640942" w:tentative="1">
      <w:start w:val="1"/>
      <w:numFmt w:val="bullet"/>
      <w:lvlText w:val="o"/>
      <w:lvlJc w:val="left"/>
      <w:pPr>
        <w:tabs>
          <w:tab w:val="num" w:pos="5760"/>
        </w:tabs>
        <w:ind w:left="5760" w:hanging="360"/>
      </w:pPr>
      <w:rPr>
        <w:rFonts w:ascii="Courier New" w:hAnsi="Courier New" w:hint="default"/>
      </w:rPr>
    </w:lvl>
    <w:lvl w:ilvl="8" w:tplc="63703CA0" w:tentative="1">
      <w:start w:val="1"/>
      <w:numFmt w:val="bullet"/>
      <w:lvlText w:val=""/>
      <w:lvlJc w:val="left"/>
      <w:pPr>
        <w:tabs>
          <w:tab w:val="num" w:pos="6480"/>
        </w:tabs>
        <w:ind w:left="6480" w:hanging="360"/>
      </w:pPr>
      <w:rPr>
        <w:rFonts w:ascii="Wingdings" w:hAnsi="Wingdings" w:hint="default"/>
      </w:rPr>
    </w:lvl>
  </w:abstractNum>
  <w:num w:numId="1" w16cid:durableId="42756042">
    <w:abstractNumId w:val="4"/>
  </w:num>
  <w:num w:numId="2" w16cid:durableId="963969890">
    <w:abstractNumId w:val="2"/>
  </w:num>
  <w:num w:numId="3" w16cid:durableId="2020885903">
    <w:abstractNumId w:val="3"/>
  </w:num>
  <w:num w:numId="4" w16cid:durableId="1229266656">
    <w:abstractNumId w:val="8"/>
  </w:num>
  <w:num w:numId="5" w16cid:durableId="113837273">
    <w:abstractNumId w:val="11"/>
  </w:num>
  <w:num w:numId="6" w16cid:durableId="1317609205">
    <w:abstractNumId w:val="1"/>
  </w:num>
  <w:num w:numId="7" w16cid:durableId="350571719">
    <w:abstractNumId w:val="9"/>
  </w:num>
  <w:num w:numId="8" w16cid:durableId="371195917">
    <w:abstractNumId w:val="6"/>
  </w:num>
  <w:num w:numId="9" w16cid:durableId="2085839349">
    <w:abstractNumId w:val="10"/>
  </w:num>
  <w:num w:numId="10" w16cid:durableId="1527715371">
    <w:abstractNumId w:val="7"/>
  </w:num>
  <w:num w:numId="11" w16cid:durableId="1013073417">
    <w:abstractNumId w:val="5"/>
  </w:num>
  <w:num w:numId="12" w16cid:durableId="5587132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displayBackgroundShape/>
  <w:embedTrueTypeFonts/>
  <w:activeWritingStyle w:appName="MSWord" w:lang="en-GB" w:vendorID="64" w:dllVersion="0" w:nlCheck="1" w:checkStyle="0"/>
  <w:activeWritingStyle w:appName="MSWord" w:lang="es-GT" w:vendorID="64" w:dllVersion="0" w:nlCheck="1" w:checkStyle="0"/>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3E9"/>
    <w:rsid w:val="000008B0"/>
    <w:rsid w:val="00006141"/>
    <w:rsid w:val="00006ABC"/>
    <w:rsid w:val="00021F7B"/>
    <w:rsid w:val="000258C7"/>
    <w:rsid w:val="00025C27"/>
    <w:rsid w:val="00030409"/>
    <w:rsid w:val="00030B9E"/>
    <w:rsid w:val="0003486C"/>
    <w:rsid w:val="0003653C"/>
    <w:rsid w:val="0006548E"/>
    <w:rsid w:val="0006791B"/>
    <w:rsid w:val="00072758"/>
    <w:rsid w:val="00077D8E"/>
    <w:rsid w:val="0008176E"/>
    <w:rsid w:val="00083F6D"/>
    <w:rsid w:val="000919D0"/>
    <w:rsid w:val="0009279F"/>
    <w:rsid w:val="000B554B"/>
    <w:rsid w:val="000B702F"/>
    <w:rsid w:val="000C22B9"/>
    <w:rsid w:val="000D1731"/>
    <w:rsid w:val="000D25F6"/>
    <w:rsid w:val="000D2608"/>
    <w:rsid w:val="000D4308"/>
    <w:rsid w:val="000D4841"/>
    <w:rsid w:val="000E216E"/>
    <w:rsid w:val="000E5891"/>
    <w:rsid w:val="000E7E28"/>
    <w:rsid w:val="000F4C58"/>
    <w:rsid w:val="00112D5F"/>
    <w:rsid w:val="00113875"/>
    <w:rsid w:val="0012335B"/>
    <w:rsid w:val="00123C4D"/>
    <w:rsid w:val="00143DCF"/>
    <w:rsid w:val="00144978"/>
    <w:rsid w:val="00145507"/>
    <w:rsid w:val="001569BA"/>
    <w:rsid w:val="00156AF4"/>
    <w:rsid w:val="00183E4B"/>
    <w:rsid w:val="00185785"/>
    <w:rsid w:val="00191E03"/>
    <w:rsid w:val="00191E0E"/>
    <w:rsid w:val="001A4EC0"/>
    <w:rsid w:val="001A520B"/>
    <w:rsid w:val="001A548F"/>
    <w:rsid w:val="001A5E6C"/>
    <w:rsid w:val="001A6042"/>
    <w:rsid w:val="001D134F"/>
    <w:rsid w:val="001E0BAE"/>
    <w:rsid w:val="001E2813"/>
    <w:rsid w:val="001E3AAE"/>
    <w:rsid w:val="001F1F9B"/>
    <w:rsid w:val="002038F3"/>
    <w:rsid w:val="00231C46"/>
    <w:rsid w:val="00233A6C"/>
    <w:rsid w:val="00237357"/>
    <w:rsid w:val="002451AF"/>
    <w:rsid w:val="00252017"/>
    <w:rsid w:val="00265980"/>
    <w:rsid w:val="002665F4"/>
    <w:rsid w:val="002730B2"/>
    <w:rsid w:val="00276BC0"/>
    <w:rsid w:val="002908E9"/>
    <w:rsid w:val="002923DD"/>
    <w:rsid w:val="00296621"/>
    <w:rsid w:val="00296A66"/>
    <w:rsid w:val="002A23BD"/>
    <w:rsid w:val="002D3B8E"/>
    <w:rsid w:val="002E157C"/>
    <w:rsid w:val="002E1A4F"/>
    <w:rsid w:val="002F2F31"/>
    <w:rsid w:val="002F7CD1"/>
    <w:rsid w:val="0030625A"/>
    <w:rsid w:val="003129A1"/>
    <w:rsid w:val="00314727"/>
    <w:rsid w:val="0031608B"/>
    <w:rsid w:val="00317530"/>
    <w:rsid w:val="00317D1D"/>
    <w:rsid w:val="00331054"/>
    <w:rsid w:val="0036273F"/>
    <w:rsid w:val="003655D6"/>
    <w:rsid w:val="003670F0"/>
    <w:rsid w:val="0038183C"/>
    <w:rsid w:val="003827C3"/>
    <w:rsid w:val="00386B51"/>
    <w:rsid w:val="00397624"/>
    <w:rsid w:val="003A2987"/>
    <w:rsid w:val="003B78F8"/>
    <w:rsid w:val="003C60F4"/>
    <w:rsid w:val="003D1E07"/>
    <w:rsid w:val="003E04BF"/>
    <w:rsid w:val="003E47CF"/>
    <w:rsid w:val="003E485A"/>
    <w:rsid w:val="00402E61"/>
    <w:rsid w:val="00410C24"/>
    <w:rsid w:val="0041290B"/>
    <w:rsid w:val="004168F4"/>
    <w:rsid w:val="00417EF8"/>
    <w:rsid w:val="004269A9"/>
    <w:rsid w:val="004340F0"/>
    <w:rsid w:val="004434FB"/>
    <w:rsid w:val="0044528D"/>
    <w:rsid w:val="0045041F"/>
    <w:rsid w:val="004541A3"/>
    <w:rsid w:val="00454425"/>
    <w:rsid w:val="004614BB"/>
    <w:rsid w:val="004642A3"/>
    <w:rsid w:val="004728EB"/>
    <w:rsid w:val="00472F18"/>
    <w:rsid w:val="00474139"/>
    <w:rsid w:val="00474453"/>
    <w:rsid w:val="00481D20"/>
    <w:rsid w:val="00486060"/>
    <w:rsid w:val="004908E9"/>
    <w:rsid w:val="00493843"/>
    <w:rsid w:val="00494E26"/>
    <w:rsid w:val="004A3912"/>
    <w:rsid w:val="004A54CA"/>
    <w:rsid w:val="004B4D33"/>
    <w:rsid w:val="004C3E61"/>
    <w:rsid w:val="004D6C7D"/>
    <w:rsid w:val="004E0C19"/>
    <w:rsid w:val="004E1336"/>
    <w:rsid w:val="004E7CB3"/>
    <w:rsid w:val="004F2A3D"/>
    <w:rsid w:val="004F5F6C"/>
    <w:rsid w:val="0050012A"/>
    <w:rsid w:val="00503540"/>
    <w:rsid w:val="0050579E"/>
    <w:rsid w:val="005067FD"/>
    <w:rsid w:val="00506D86"/>
    <w:rsid w:val="0050771F"/>
    <w:rsid w:val="00511F24"/>
    <w:rsid w:val="00513C1D"/>
    <w:rsid w:val="00516FED"/>
    <w:rsid w:val="00520DF0"/>
    <w:rsid w:val="00530FDE"/>
    <w:rsid w:val="00534E56"/>
    <w:rsid w:val="00535FBF"/>
    <w:rsid w:val="00536511"/>
    <w:rsid w:val="00536D10"/>
    <w:rsid w:val="005425CE"/>
    <w:rsid w:val="00543D1A"/>
    <w:rsid w:val="00552766"/>
    <w:rsid w:val="00552C52"/>
    <w:rsid w:val="0055727A"/>
    <w:rsid w:val="00563191"/>
    <w:rsid w:val="005903AB"/>
    <w:rsid w:val="005960C1"/>
    <w:rsid w:val="005A0A10"/>
    <w:rsid w:val="005A335A"/>
    <w:rsid w:val="005A5C2E"/>
    <w:rsid w:val="005A7D33"/>
    <w:rsid w:val="005B689A"/>
    <w:rsid w:val="005C1AC1"/>
    <w:rsid w:val="005C5126"/>
    <w:rsid w:val="005D440E"/>
    <w:rsid w:val="005E14A9"/>
    <w:rsid w:val="005E5831"/>
    <w:rsid w:val="005E60C0"/>
    <w:rsid w:val="005E7B54"/>
    <w:rsid w:val="005E7DE4"/>
    <w:rsid w:val="005F2498"/>
    <w:rsid w:val="005F321E"/>
    <w:rsid w:val="0060171F"/>
    <w:rsid w:val="00607770"/>
    <w:rsid w:val="00611A12"/>
    <w:rsid w:val="00615D39"/>
    <w:rsid w:val="00615DEB"/>
    <w:rsid w:val="0062434B"/>
    <w:rsid w:val="00635927"/>
    <w:rsid w:val="006379F5"/>
    <w:rsid w:val="00644959"/>
    <w:rsid w:val="00645D6A"/>
    <w:rsid w:val="00647A15"/>
    <w:rsid w:val="00654C3F"/>
    <w:rsid w:val="00656445"/>
    <w:rsid w:val="00677E8F"/>
    <w:rsid w:val="0068267A"/>
    <w:rsid w:val="00682AD4"/>
    <w:rsid w:val="006950D6"/>
    <w:rsid w:val="006B0189"/>
    <w:rsid w:val="006B1EF7"/>
    <w:rsid w:val="006B35F4"/>
    <w:rsid w:val="006C2339"/>
    <w:rsid w:val="006C23DE"/>
    <w:rsid w:val="006C7A82"/>
    <w:rsid w:val="006E0713"/>
    <w:rsid w:val="006E2B49"/>
    <w:rsid w:val="006E781D"/>
    <w:rsid w:val="006F30E9"/>
    <w:rsid w:val="006F315B"/>
    <w:rsid w:val="00701203"/>
    <w:rsid w:val="00705028"/>
    <w:rsid w:val="00706643"/>
    <w:rsid w:val="0073254B"/>
    <w:rsid w:val="00732BC7"/>
    <w:rsid w:val="00736250"/>
    <w:rsid w:val="00743F41"/>
    <w:rsid w:val="00743FEA"/>
    <w:rsid w:val="0074436D"/>
    <w:rsid w:val="007524F4"/>
    <w:rsid w:val="00753A10"/>
    <w:rsid w:val="007548CA"/>
    <w:rsid w:val="00755871"/>
    <w:rsid w:val="00761FA9"/>
    <w:rsid w:val="00763871"/>
    <w:rsid w:val="00763EE6"/>
    <w:rsid w:val="007751D5"/>
    <w:rsid w:val="00782CF8"/>
    <w:rsid w:val="00785438"/>
    <w:rsid w:val="00785BE6"/>
    <w:rsid w:val="0078761F"/>
    <w:rsid w:val="00794099"/>
    <w:rsid w:val="007A0FB5"/>
    <w:rsid w:val="007A6679"/>
    <w:rsid w:val="007B51D2"/>
    <w:rsid w:val="007C6327"/>
    <w:rsid w:val="007D32C8"/>
    <w:rsid w:val="007E411D"/>
    <w:rsid w:val="007F4E24"/>
    <w:rsid w:val="00823065"/>
    <w:rsid w:val="008233AE"/>
    <w:rsid w:val="00824F7B"/>
    <w:rsid w:val="00826112"/>
    <w:rsid w:val="00826F95"/>
    <w:rsid w:val="00840F5D"/>
    <w:rsid w:val="00847062"/>
    <w:rsid w:val="008470C8"/>
    <w:rsid w:val="00855D12"/>
    <w:rsid w:val="00862CC5"/>
    <w:rsid w:val="00887D44"/>
    <w:rsid w:val="008900F4"/>
    <w:rsid w:val="008907B3"/>
    <w:rsid w:val="00892905"/>
    <w:rsid w:val="00897531"/>
    <w:rsid w:val="008A2142"/>
    <w:rsid w:val="008A60F3"/>
    <w:rsid w:val="008A62E6"/>
    <w:rsid w:val="008B058C"/>
    <w:rsid w:val="008B1B33"/>
    <w:rsid w:val="008B3F15"/>
    <w:rsid w:val="008B5473"/>
    <w:rsid w:val="008C5014"/>
    <w:rsid w:val="008C76E9"/>
    <w:rsid w:val="008D2A75"/>
    <w:rsid w:val="008D5442"/>
    <w:rsid w:val="008D7C79"/>
    <w:rsid w:val="008F14EF"/>
    <w:rsid w:val="008F7CA6"/>
    <w:rsid w:val="009052FB"/>
    <w:rsid w:val="00912261"/>
    <w:rsid w:val="009122C7"/>
    <w:rsid w:val="00912954"/>
    <w:rsid w:val="00917FEE"/>
    <w:rsid w:val="009235F5"/>
    <w:rsid w:val="00931A3A"/>
    <w:rsid w:val="0094360B"/>
    <w:rsid w:val="00943C81"/>
    <w:rsid w:val="00945156"/>
    <w:rsid w:val="009507B5"/>
    <w:rsid w:val="00954E75"/>
    <w:rsid w:val="0095666D"/>
    <w:rsid w:val="00962E06"/>
    <w:rsid w:val="009637CA"/>
    <w:rsid w:val="00964AEE"/>
    <w:rsid w:val="009652E5"/>
    <w:rsid w:val="00970F51"/>
    <w:rsid w:val="009715B0"/>
    <w:rsid w:val="00977FA5"/>
    <w:rsid w:val="00980BD9"/>
    <w:rsid w:val="00982BD1"/>
    <w:rsid w:val="0098660B"/>
    <w:rsid w:val="00990BBD"/>
    <w:rsid w:val="009912C1"/>
    <w:rsid w:val="009951AD"/>
    <w:rsid w:val="0099592E"/>
    <w:rsid w:val="009A0EF6"/>
    <w:rsid w:val="009A3CE2"/>
    <w:rsid w:val="009A425D"/>
    <w:rsid w:val="009B2298"/>
    <w:rsid w:val="009C3072"/>
    <w:rsid w:val="009C6F1E"/>
    <w:rsid w:val="009D02A4"/>
    <w:rsid w:val="009D781E"/>
    <w:rsid w:val="009E7954"/>
    <w:rsid w:val="009F3B30"/>
    <w:rsid w:val="009F689B"/>
    <w:rsid w:val="00A000BC"/>
    <w:rsid w:val="00A06202"/>
    <w:rsid w:val="00A06CD4"/>
    <w:rsid w:val="00A13AD2"/>
    <w:rsid w:val="00A13B36"/>
    <w:rsid w:val="00A17221"/>
    <w:rsid w:val="00A205FC"/>
    <w:rsid w:val="00A247A3"/>
    <w:rsid w:val="00A24A99"/>
    <w:rsid w:val="00A37DE1"/>
    <w:rsid w:val="00A44E5C"/>
    <w:rsid w:val="00A47DDF"/>
    <w:rsid w:val="00A5569D"/>
    <w:rsid w:val="00A558F3"/>
    <w:rsid w:val="00A67AF4"/>
    <w:rsid w:val="00A7311C"/>
    <w:rsid w:val="00A8294B"/>
    <w:rsid w:val="00A82B4F"/>
    <w:rsid w:val="00A87A2B"/>
    <w:rsid w:val="00A93C4C"/>
    <w:rsid w:val="00A949E0"/>
    <w:rsid w:val="00A94FDB"/>
    <w:rsid w:val="00A94FF4"/>
    <w:rsid w:val="00AA7A11"/>
    <w:rsid w:val="00AA7C77"/>
    <w:rsid w:val="00AB04E6"/>
    <w:rsid w:val="00AB690D"/>
    <w:rsid w:val="00AC0529"/>
    <w:rsid w:val="00AC0B74"/>
    <w:rsid w:val="00AC4B42"/>
    <w:rsid w:val="00AC5B1C"/>
    <w:rsid w:val="00AD2D16"/>
    <w:rsid w:val="00AD626C"/>
    <w:rsid w:val="00AD6F50"/>
    <w:rsid w:val="00AE05AC"/>
    <w:rsid w:val="00AE3DCD"/>
    <w:rsid w:val="00AE4608"/>
    <w:rsid w:val="00AF1996"/>
    <w:rsid w:val="00AF217B"/>
    <w:rsid w:val="00AF6FC3"/>
    <w:rsid w:val="00B01E26"/>
    <w:rsid w:val="00B02A46"/>
    <w:rsid w:val="00B06430"/>
    <w:rsid w:val="00B20D71"/>
    <w:rsid w:val="00B252CB"/>
    <w:rsid w:val="00B3031B"/>
    <w:rsid w:val="00B35E95"/>
    <w:rsid w:val="00B521B7"/>
    <w:rsid w:val="00B55B8D"/>
    <w:rsid w:val="00B6324B"/>
    <w:rsid w:val="00B638EA"/>
    <w:rsid w:val="00B65109"/>
    <w:rsid w:val="00B74483"/>
    <w:rsid w:val="00B74B06"/>
    <w:rsid w:val="00B7702C"/>
    <w:rsid w:val="00B85169"/>
    <w:rsid w:val="00B932FE"/>
    <w:rsid w:val="00B93A07"/>
    <w:rsid w:val="00B97484"/>
    <w:rsid w:val="00BB2414"/>
    <w:rsid w:val="00BC29B6"/>
    <w:rsid w:val="00BD5359"/>
    <w:rsid w:val="00BD67FF"/>
    <w:rsid w:val="00BF002D"/>
    <w:rsid w:val="00BF6BCC"/>
    <w:rsid w:val="00C03133"/>
    <w:rsid w:val="00C04DD6"/>
    <w:rsid w:val="00C06702"/>
    <w:rsid w:val="00C16637"/>
    <w:rsid w:val="00C16BAF"/>
    <w:rsid w:val="00C203E9"/>
    <w:rsid w:val="00C2251B"/>
    <w:rsid w:val="00C243C2"/>
    <w:rsid w:val="00C30E80"/>
    <w:rsid w:val="00C33589"/>
    <w:rsid w:val="00C4225F"/>
    <w:rsid w:val="00C4613F"/>
    <w:rsid w:val="00C474D2"/>
    <w:rsid w:val="00C52155"/>
    <w:rsid w:val="00C557B7"/>
    <w:rsid w:val="00C562BD"/>
    <w:rsid w:val="00C567F8"/>
    <w:rsid w:val="00C56CE4"/>
    <w:rsid w:val="00C57843"/>
    <w:rsid w:val="00C60825"/>
    <w:rsid w:val="00C673BA"/>
    <w:rsid w:val="00C67F5E"/>
    <w:rsid w:val="00C75110"/>
    <w:rsid w:val="00C8750E"/>
    <w:rsid w:val="00CA0CFB"/>
    <w:rsid w:val="00CA224A"/>
    <w:rsid w:val="00CA4D6A"/>
    <w:rsid w:val="00CB77EE"/>
    <w:rsid w:val="00CC1362"/>
    <w:rsid w:val="00CC16F3"/>
    <w:rsid w:val="00CC3557"/>
    <w:rsid w:val="00CD4AA6"/>
    <w:rsid w:val="00CE28D8"/>
    <w:rsid w:val="00CE4780"/>
    <w:rsid w:val="00CE7FCA"/>
    <w:rsid w:val="00CF1B03"/>
    <w:rsid w:val="00CF4A92"/>
    <w:rsid w:val="00D00E3D"/>
    <w:rsid w:val="00D02639"/>
    <w:rsid w:val="00D04856"/>
    <w:rsid w:val="00D076C5"/>
    <w:rsid w:val="00D1146E"/>
    <w:rsid w:val="00D1324D"/>
    <w:rsid w:val="00D430D7"/>
    <w:rsid w:val="00D4368A"/>
    <w:rsid w:val="00D501EC"/>
    <w:rsid w:val="00D52250"/>
    <w:rsid w:val="00D579D3"/>
    <w:rsid w:val="00D60FDB"/>
    <w:rsid w:val="00D61E61"/>
    <w:rsid w:val="00D62AE7"/>
    <w:rsid w:val="00D63E18"/>
    <w:rsid w:val="00D76AE3"/>
    <w:rsid w:val="00D83B09"/>
    <w:rsid w:val="00D86B69"/>
    <w:rsid w:val="00D86EA0"/>
    <w:rsid w:val="00DA5008"/>
    <w:rsid w:val="00DA7104"/>
    <w:rsid w:val="00DB3EA9"/>
    <w:rsid w:val="00DB77FA"/>
    <w:rsid w:val="00DC0E63"/>
    <w:rsid w:val="00DC7DB8"/>
    <w:rsid w:val="00DD1EEE"/>
    <w:rsid w:val="00DE5B4E"/>
    <w:rsid w:val="00DE6E43"/>
    <w:rsid w:val="00DF52BE"/>
    <w:rsid w:val="00E047E5"/>
    <w:rsid w:val="00E15A5C"/>
    <w:rsid w:val="00E17722"/>
    <w:rsid w:val="00E17B90"/>
    <w:rsid w:val="00E201A1"/>
    <w:rsid w:val="00E2521C"/>
    <w:rsid w:val="00E3615A"/>
    <w:rsid w:val="00E438EC"/>
    <w:rsid w:val="00E47343"/>
    <w:rsid w:val="00E525CD"/>
    <w:rsid w:val="00E57254"/>
    <w:rsid w:val="00E654D4"/>
    <w:rsid w:val="00E728B7"/>
    <w:rsid w:val="00E77C5B"/>
    <w:rsid w:val="00E84048"/>
    <w:rsid w:val="00E84E1A"/>
    <w:rsid w:val="00E94A04"/>
    <w:rsid w:val="00E94F86"/>
    <w:rsid w:val="00E97C06"/>
    <w:rsid w:val="00EA5292"/>
    <w:rsid w:val="00EA6ABD"/>
    <w:rsid w:val="00EA768D"/>
    <w:rsid w:val="00EB58EE"/>
    <w:rsid w:val="00EB6B46"/>
    <w:rsid w:val="00EC264A"/>
    <w:rsid w:val="00EC6DE5"/>
    <w:rsid w:val="00ED07A9"/>
    <w:rsid w:val="00ED5A41"/>
    <w:rsid w:val="00ED6EDB"/>
    <w:rsid w:val="00EE28B4"/>
    <w:rsid w:val="00EE7ADD"/>
    <w:rsid w:val="00EF15A1"/>
    <w:rsid w:val="00EF20E6"/>
    <w:rsid w:val="00F00678"/>
    <w:rsid w:val="00F016E7"/>
    <w:rsid w:val="00F14B6D"/>
    <w:rsid w:val="00F27A66"/>
    <w:rsid w:val="00F40EF0"/>
    <w:rsid w:val="00F4278D"/>
    <w:rsid w:val="00F442B5"/>
    <w:rsid w:val="00F6225E"/>
    <w:rsid w:val="00F634E9"/>
    <w:rsid w:val="00F64791"/>
    <w:rsid w:val="00F64AFC"/>
    <w:rsid w:val="00F77864"/>
    <w:rsid w:val="00F865F9"/>
    <w:rsid w:val="00F94943"/>
    <w:rsid w:val="00FB23C2"/>
    <w:rsid w:val="00FC2199"/>
    <w:rsid w:val="00FD0F20"/>
    <w:rsid w:val="00FD0FBD"/>
    <w:rsid w:val="00FD6281"/>
    <w:rsid w:val="00FE1244"/>
    <w:rsid w:val="00FE30A3"/>
    <w:rsid w:val="00FE36C6"/>
    <w:rsid w:val="00FF100C"/>
    <w:rsid w:val="00FF3EF5"/>
    <w:rsid w:val="0E910305"/>
    <w:rsid w:val="429C2E83"/>
    <w:rsid w:val="5FF2ACAE"/>
    <w:rsid w:val="6775D58B"/>
    <w:rsid w:val="6AC5C777"/>
    <w:rsid w:val="7B98DE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shapelayout>
  </w:shapeDefaults>
  <w:decimalSymbol w:val="."/>
  <w:listSeparator w:val=","/>
  <w14:docId w14:val="36E417CB"/>
  <w15:chartTrackingRefBased/>
  <w15:docId w15:val="{C42811C5-8E43-4AC2-87BA-B01A3941A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4A04"/>
    <w:pPr>
      <w:tabs>
        <w:tab w:val="left" w:pos="4642"/>
      </w:tabs>
      <w:jc w:val="both"/>
    </w:pPr>
    <w:rPr>
      <w:rFonts w:asciiTheme="minorHAnsi" w:hAnsiTheme="minorHAnsi" w:cstheme="minorHAnsi"/>
      <w:sz w:val="22"/>
      <w:szCs w:val="24"/>
      <w:lang w:val="en-GB"/>
    </w:rPr>
  </w:style>
  <w:style w:type="paragraph" w:styleId="Heading1">
    <w:name w:val="heading 1"/>
    <w:basedOn w:val="Normal"/>
    <w:next w:val="Normal"/>
    <w:qFormat/>
    <w:rsid w:val="00B7702C"/>
    <w:pPr>
      <w:tabs>
        <w:tab w:val="clear" w:pos="4642"/>
        <w:tab w:val="right" w:pos="9360"/>
      </w:tabs>
      <w:jc w:val="left"/>
      <w:outlineLvl w:val="0"/>
    </w:pPr>
    <w:rPr>
      <w:b/>
      <w:sz w:val="26"/>
      <w:szCs w:val="26"/>
    </w:rPr>
  </w:style>
  <w:style w:type="paragraph" w:styleId="Heading2">
    <w:name w:val="heading 2"/>
    <w:basedOn w:val="Normal"/>
    <w:next w:val="Normal"/>
    <w:link w:val="Heading2Char"/>
    <w:qFormat/>
    <w:rsid w:val="00840F5D"/>
    <w:pPr>
      <w:keepNext/>
      <w:outlineLvl w:val="1"/>
    </w:pPr>
    <w:rPr>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style>
  <w:style w:type="character" w:customStyle="1" w:styleId="Heading2Char">
    <w:name w:val="Heading 2 Char"/>
    <w:link w:val="Heading2"/>
    <w:rsid w:val="00840F5D"/>
    <w:rPr>
      <w:rFonts w:asciiTheme="minorHAnsi" w:hAnsiTheme="minorHAnsi" w:cstheme="minorHAnsi"/>
      <w:b/>
      <w:bCs/>
      <w:sz w:val="24"/>
      <w:szCs w:val="24"/>
      <w:lang w:val="en-GB"/>
    </w:rPr>
  </w:style>
  <w:style w:type="character" w:styleId="CommentReference">
    <w:name w:val="annotation reference"/>
    <w:rsid w:val="00B55B8D"/>
    <w:rPr>
      <w:sz w:val="16"/>
      <w:szCs w:val="16"/>
    </w:rPr>
  </w:style>
  <w:style w:type="paragraph" w:styleId="CommentText">
    <w:name w:val="annotation text"/>
    <w:basedOn w:val="Normal"/>
    <w:link w:val="CommentTextChar"/>
    <w:rsid w:val="00B55B8D"/>
    <w:rPr>
      <w:sz w:val="20"/>
      <w:szCs w:val="20"/>
    </w:rPr>
  </w:style>
  <w:style w:type="character" w:customStyle="1" w:styleId="CommentTextChar">
    <w:name w:val="Comment Text Char"/>
    <w:link w:val="CommentText"/>
    <w:rsid w:val="00B55B8D"/>
    <w:rPr>
      <w:rFonts w:ascii="Trebuchet MS" w:hAnsi="Trebuchet MS"/>
      <w:lang w:val="en-GB"/>
    </w:rPr>
  </w:style>
  <w:style w:type="paragraph" w:styleId="CommentSubject">
    <w:name w:val="annotation subject"/>
    <w:basedOn w:val="CommentText"/>
    <w:next w:val="CommentText"/>
    <w:link w:val="CommentSubjectChar"/>
    <w:rsid w:val="00B55B8D"/>
    <w:rPr>
      <w:b/>
      <w:bCs/>
    </w:rPr>
  </w:style>
  <w:style w:type="character" w:customStyle="1" w:styleId="CommentSubjectChar">
    <w:name w:val="Comment Subject Char"/>
    <w:link w:val="CommentSubject"/>
    <w:rsid w:val="00B55B8D"/>
    <w:rPr>
      <w:rFonts w:ascii="Trebuchet MS" w:hAnsi="Trebuchet MS"/>
      <w:b/>
      <w:bCs/>
      <w:lang w:val="en-GB"/>
    </w:rPr>
  </w:style>
  <w:style w:type="paragraph" w:styleId="BalloonText">
    <w:name w:val="Balloon Text"/>
    <w:basedOn w:val="Normal"/>
    <w:link w:val="BalloonTextChar"/>
    <w:rsid w:val="00B55B8D"/>
    <w:rPr>
      <w:rFonts w:ascii="Segoe UI" w:hAnsi="Segoe UI" w:cs="Segoe UI"/>
      <w:sz w:val="18"/>
      <w:szCs w:val="18"/>
    </w:rPr>
  </w:style>
  <w:style w:type="character" w:customStyle="1" w:styleId="BalloonTextChar">
    <w:name w:val="Balloon Text Char"/>
    <w:link w:val="BalloonText"/>
    <w:rsid w:val="00B55B8D"/>
    <w:rPr>
      <w:rFonts w:ascii="Segoe UI" w:hAnsi="Segoe UI" w:cs="Segoe UI"/>
      <w:sz w:val="18"/>
      <w:szCs w:val="18"/>
      <w:lang w:val="en-GB"/>
    </w:rPr>
  </w:style>
  <w:style w:type="paragraph" w:styleId="Caption">
    <w:name w:val="caption"/>
    <w:basedOn w:val="Normal"/>
    <w:next w:val="Normal"/>
    <w:unhideWhenUsed/>
    <w:qFormat/>
    <w:rsid w:val="00CA4D6A"/>
    <w:rPr>
      <w:rFonts w:ascii="Calibri" w:hAnsi="Calibri"/>
      <w:b/>
      <w:bCs/>
      <w:sz w:val="20"/>
      <w:szCs w:val="20"/>
    </w:rPr>
  </w:style>
  <w:style w:type="character" w:styleId="Hyperlink">
    <w:name w:val="Hyperlink"/>
    <w:uiPriority w:val="99"/>
    <w:unhideWhenUsed/>
    <w:rsid w:val="000E7E28"/>
    <w:rPr>
      <w:color w:val="0000FF"/>
      <w:u w:val="single"/>
    </w:rPr>
  </w:style>
  <w:style w:type="paragraph" w:styleId="TOCHeading">
    <w:name w:val="TOC Heading"/>
    <w:basedOn w:val="Heading1"/>
    <w:next w:val="Normal"/>
    <w:uiPriority w:val="39"/>
    <w:unhideWhenUsed/>
    <w:qFormat/>
    <w:rsid w:val="00F634E9"/>
    <w:pPr>
      <w:keepLines/>
      <w:spacing w:before="240" w:line="259" w:lineRule="auto"/>
      <w:outlineLvl w:val="9"/>
    </w:pPr>
    <w:rPr>
      <w:rFonts w:ascii="Calibri Light" w:hAnsi="Calibri Light" w:cs="Times New Roman"/>
      <w:i/>
      <w:iCs/>
      <w:color w:val="2F5496"/>
      <w:sz w:val="32"/>
      <w:szCs w:val="32"/>
      <w:lang w:val="en-US"/>
    </w:rPr>
  </w:style>
  <w:style w:type="paragraph" w:styleId="TOC2">
    <w:name w:val="toc 2"/>
    <w:basedOn w:val="Normal"/>
    <w:next w:val="Normal"/>
    <w:autoRedefine/>
    <w:uiPriority w:val="39"/>
    <w:rsid w:val="00F634E9"/>
    <w:pPr>
      <w:ind w:left="220"/>
    </w:pPr>
  </w:style>
  <w:style w:type="paragraph" w:styleId="TOC1">
    <w:name w:val="toc 1"/>
    <w:basedOn w:val="Normal"/>
    <w:next w:val="Normal"/>
    <w:autoRedefine/>
    <w:uiPriority w:val="39"/>
    <w:rsid w:val="00145507"/>
    <w:pPr>
      <w:tabs>
        <w:tab w:val="clear" w:pos="4642"/>
      </w:tabs>
      <w:jc w:val="left"/>
    </w:pPr>
  </w:style>
  <w:style w:type="character" w:styleId="Emphasis">
    <w:name w:val="Emphasis"/>
    <w:qFormat/>
    <w:rsid w:val="00F634E9"/>
    <w:rPr>
      <w:i/>
      <w:iCs/>
    </w:rPr>
  </w:style>
  <w:style w:type="character" w:styleId="Strong">
    <w:name w:val="Strong"/>
    <w:basedOn w:val="DefaultParagraphFont"/>
    <w:qFormat/>
    <w:rsid w:val="00E94A04"/>
    <w:rPr>
      <w:b/>
      <w:bCs/>
    </w:rPr>
  </w:style>
  <w:style w:type="paragraph" w:styleId="ListParagraph">
    <w:name w:val="List Paragraph"/>
    <w:basedOn w:val="Normal"/>
    <w:uiPriority w:val="34"/>
    <w:qFormat/>
    <w:rsid w:val="00E94A04"/>
    <w:pPr>
      <w:ind w:left="720"/>
      <w:contextualSpacing/>
    </w:pPr>
  </w:style>
  <w:style w:type="paragraph" w:styleId="Title">
    <w:name w:val="Title"/>
    <w:basedOn w:val="Normal"/>
    <w:next w:val="Normal"/>
    <w:link w:val="TitleChar"/>
    <w:qFormat/>
    <w:rsid w:val="00701203"/>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01203"/>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qFormat/>
    <w:rsid w:val="00701203"/>
    <w:pPr>
      <w:numPr>
        <w:ilvl w:val="1"/>
      </w:numPr>
      <w:spacing w:after="160"/>
      <w:jc w:val="center"/>
    </w:pPr>
    <w:rPr>
      <w:rFonts w:eastAsiaTheme="minorEastAsia" w:cstheme="minorBidi"/>
      <w:b/>
      <w:i/>
      <w:szCs w:val="22"/>
    </w:rPr>
  </w:style>
  <w:style w:type="character" w:customStyle="1" w:styleId="SubtitleChar">
    <w:name w:val="Subtitle Char"/>
    <w:basedOn w:val="DefaultParagraphFont"/>
    <w:link w:val="Subtitle"/>
    <w:rsid w:val="00701203"/>
    <w:rPr>
      <w:rFonts w:asciiTheme="minorHAnsi" w:eastAsiaTheme="minorEastAsia" w:hAnsiTheme="minorHAnsi" w:cstheme="minorBidi"/>
      <w:b/>
      <w:i/>
      <w:sz w:val="22"/>
      <w:szCs w:val="22"/>
      <w:lang w:val="en-GB"/>
    </w:rPr>
  </w:style>
  <w:style w:type="paragraph" w:styleId="TOC3">
    <w:name w:val="toc 3"/>
    <w:basedOn w:val="Normal"/>
    <w:next w:val="Normal"/>
    <w:autoRedefine/>
    <w:uiPriority w:val="39"/>
    <w:unhideWhenUsed/>
    <w:rsid w:val="006C2339"/>
    <w:pPr>
      <w:tabs>
        <w:tab w:val="clear" w:pos="4642"/>
      </w:tabs>
      <w:spacing w:after="100" w:line="259" w:lineRule="auto"/>
      <w:ind w:left="440"/>
      <w:jc w:val="left"/>
    </w:pPr>
    <w:rPr>
      <w:rFonts w:eastAsiaTheme="minorEastAsia" w:cs="Times New Roman"/>
      <w:szCs w:val="22"/>
      <w:lang w:val="en-US"/>
    </w:rPr>
  </w:style>
  <w:style w:type="paragraph" w:customStyle="1" w:styleId="TOCList">
    <w:name w:val="TOC List"/>
    <w:basedOn w:val="Normal"/>
    <w:link w:val="TOCListChar"/>
    <w:qFormat/>
    <w:rsid w:val="00145507"/>
    <w:pPr>
      <w:tabs>
        <w:tab w:val="clear" w:pos="4642"/>
        <w:tab w:val="right" w:pos="9360"/>
      </w:tabs>
    </w:pPr>
  </w:style>
  <w:style w:type="character" w:customStyle="1" w:styleId="TOCListChar">
    <w:name w:val="TOC List Char"/>
    <w:basedOn w:val="DefaultParagraphFont"/>
    <w:link w:val="TOCList"/>
    <w:rsid w:val="00145507"/>
    <w:rPr>
      <w:rFonts w:asciiTheme="minorHAnsi" w:hAnsiTheme="minorHAnsi" w:cstheme="minorHAnsi"/>
      <w:sz w:val="22"/>
      <w:szCs w:val="24"/>
      <w:lang w:val="en-GB"/>
    </w:rPr>
  </w:style>
  <w:style w:type="paragraph" w:styleId="Revision">
    <w:name w:val="Revision"/>
    <w:hidden/>
    <w:uiPriority w:val="99"/>
    <w:semiHidden/>
    <w:rsid w:val="00E57254"/>
    <w:rPr>
      <w:rFonts w:asciiTheme="minorHAnsi" w:hAnsiTheme="minorHAnsi" w:cstheme="minorHAnsi"/>
      <w:sz w:val="22"/>
      <w:szCs w:val="24"/>
      <w:lang w:val="en-GB"/>
    </w:rPr>
  </w:style>
  <w:style w:type="character" w:styleId="PlaceholderText">
    <w:name w:val="Placeholder Text"/>
    <w:basedOn w:val="DefaultParagraphFont"/>
    <w:uiPriority w:val="99"/>
    <w:semiHidden/>
    <w:rsid w:val="004D6C7D"/>
    <w:rPr>
      <w:color w:val="666666"/>
    </w:rPr>
  </w:style>
  <w:style w:type="character" w:styleId="UnresolvedMention">
    <w:name w:val="Unresolved Mention"/>
    <w:basedOn w:val="DefaultParagraphFont"/>
    <w:uiPriority w:val="99"/>
    <w:semiHidden/>
    <w:unhideWhenUsed/>
    <w:rsid w:val="00A13B36"/>
    <w:rPr>
      <w:color w:val="605E5C"/>
      <w:shd w:val="clear" w:color="auto" w:fill="E1DFDD"/>
    </w:rPr>
  </w:style>
  <w:style w:type="table" w:styleId="TableGrid">
    <w:name w:val="Table Grid"/>
    <w:basedOn w:val="TableNormal"/>
    <w:rsid w:val="00A172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hart" Target="charts/chart5.xm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chart" Target="charts/chart4.xml"/><Relationship Id="rId25" Type="http://schemas.openxmlformats.org/officeDocument/2006/relationships/chart" Target="charts/chart7.xml"/><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chart" Target="charts/chart3.xml"/><Relationship Id="rId20" Type="http://schemas.openxmlformats.org/officeDocument/2006/relationships/image" Target="media/image4.png"/><Relationship Id="rId29" Type="http://schemas.openxmlformats.org/officeDocument/2006/relationships/hyperlink" Target="http://airfoiltools.com/airfoil/details?airfoil=sc20410-i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7.png"/><Relationship Id="rId28" Type="http://schemas.openxmlformats.org/officeDocument/2006/relationships/hyperlink" Target="https://ntrs.nasa.gov/api/citations/19900007394/downloads/19900007394.pdf" TargetMode="External"/><Relationship Id="rId10" Type="http://schemas.openxmlformats.org/officeDocument/2006/relationships/header" Target="header2.xml"/><Relationship Id="rId19" Type="http://schemas.openxmlformats.org/officeDocument/2006/relationships/chart" Target="charts/chart6.xml"/><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1.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M:\minor%20documents\Aircraft%20Design%20AE3-021%20%202007-08\Take-home%20Assignments%20(text%20and%20various%20docs)\Assignment%20template07-08.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4"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4"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4"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4"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4"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4"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1" Type="http://schemas.openxmlformats.org/officeDocument/2006/relationships/oleObject" Target="file:///C:\Users\jacob\Downloads\Lift_Curve_vs_Angle_of_Attack.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Cl vs AoA (Re = 8.78e6)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Cl vs AoA</c:v>
          </c:tx>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f>Sheet1!$B$3:$B$163</c:f>
              <c:numCache>
                <c:formatCode>General</c:formatCode>
                <c:ptCount val="161"/>
                <c:pt idx="0">
                  <c:v>-10</c:v>
                </c:pt>
                <c:pt idx="1">
                  <c:v>-9.8000000000000007</c:v>
                </c:pt>
                <c:pt idx="2">
                  <c:v>-9.5</c:v>
                </c:pt>
                <c:pt idx="3">
                  <c:v>-9.1999999999999993</c:v>
                </c:pt>
                <c:pt idx="4">
                  <c:v>-9</c:v>
                </c:pt>
                <c:pt idx="5">
                  <c:v>-8.6999999999999993</c:v>
                </c:pt>
                <c:pt idx="6">
                  <c:v>-8.5</c:v>
                </c:pt>
                <c:pt idx="7">
                  <c:v>-8.1999999999999993</c:v>
                </c:pt>
                <c:pt idx="8">
                  <c:v>-8</c:v>
                </c:pt>
                <c:pt idx="9">
                  <c:v>-7.7</c:v>
                </c:pt>
                <c:pt idx="10">
                  <c:v>-7.5</c:v>
                </c:pt>
                <c:pt idx="11">
                  <c:v>-7.2</c:v>
                </c:pt>
                <c:pt idx="12">
                  <c:v>-7</c:v>
                </c:pt>
                <c:pt idx="13">
                  <c:v>-6.7</c:v>
                </c:pt>
                <c:pt idx="14">
                  <c:v>-6.5</c:v>
                </c:pt>
                <c:pt idx="15">
                  <c:v>-6.2</c:v>
                </c:pt>
                <c:pt idx="16">
                  <c:v>-6</c:v>
                </c:pt>
                <c:pt idx="17">
                  <c:v>-5.7</c:v>
                </c:pt>
                <c:pt idx="18">
                  <c:v>-5.5</c:v>
                </c:pt>
                <c:pt idx="19">
                  <c:v>-5.2</c:v>
                </c:pt>
                <c:pt idx="20">
                  <c:v>-5</c:v>
                </c:pt>
                <c:pt idx="21">
                  <c:v>-4.7</c:v>
                </c:pt>
                <c:pt idx="22">
                  <c:v>-4.5</c:v>
                </c:pt>
                <c:pt idx="23">
                  <c:v>-4.2</c:v>
                </c:pt>
                <c:pt idx="24">
                  <c:v>-4</c:v>
                </c:pt>
                <c:pt idx="25">
                  <c:v>-3.7</c:v>
                </c:pt>
                <c:pt idx="26">
                  <c:v>-3.5</c:v>
                </c:pt>
                <c:pt idx="27">
                  <c:v>-3.2</c:v>
                </c:pt>
                <c:pt idx="28">
                  <c:v>-3</c:v>
                </c:pt>
                <c:pt idx="29">
                  <c:v>-2.7</c:v>
                </c:pt>
                <c:pt idx="30">
                  <c:v>-2.5</c:v>
                </c:pt>
                <c:pt idx="31">
                  <c:v>-2.2000000000000002</c:v>
                </c:pt>
                <c:pt idx="32">
                  <c:v>-2</c:v>
                </c:pt>
                <c:pt idx="33">
                  <c:v>-1.7</c:v>
                </c:pt>
                <c:pt idx="34">
                  <c:v>-1.5</c:v>
                </c:pt>
                <c:pt idx="35">
                  <c:v>-1.2</c:v>
                </c:pt>
                <c:pt idx="36">
                  <c:v>-1</c:v>
                </c:pt>
                <c:pt idx="37">
                  <c:v>-0.7</c:v>
                </c:pt>
                <c:pt idx="38">
                  <c:v>-0.5</c:v>
                </c:pt>
                <c:pt idx="39">
                  <c:v>-0.2</c:v>
                </c:pt>
                <c:pt idx="40">
                  <c:v>0</c:v>
                </c:pt>
                <c:pt idx="41">
                  <c:v>0.3</c:v>
                </c:pt>
                <c:pt idx="42">
                  <c:v>0.5</c:v>
                </c:pt>
                <c:pt idx="43">
                  <c:v>0.8</c:v>
                </c:pt>
                <c:pt idx="44">
                  <c:v>1</c:v>
                </c:pt>
                <c:pt idx="45">
                  <c:v>1.3</c:v>
                </c:pt>
                <c:pt idx="46">
                  <c:v>1.5</c:v>
                </c:pt>
                <c:pt idx="47">
                  <c:v>1.8</c:v>
                </c:pt>
                <c:pt idx="48">
                  <c:v>2</c:v>
                </c:pt>
                <c:pt idx="49">
                  <c:v>2.2999999999999998</c:v>
                </c:pt>
                <c:pt idx="50">
                  <c:v>2.5</c:v>
                </c:pt>
                <c:pt idx="51">
                  <c:v>2.8</c:v>
                </c:pt>
                <c:pt idx="52">
                  <c:v>3</c:v>
                </c:pt>
                <c:pt idx="53">
                  <c:v>3.3</c:v>
                </c:pt>
                <c:pt idx="54">
                  <c:v>3.5</c:v>
                </c:pt>
                <c:pt idx="55">
                  <c:v>3.8</c:v>
                </c:pt>
                <c:pt idx="56">
                  <c:v>4</c:v>
                </c:pt>
                <c:pt idx="57">
                  <c:v>4.3</c:v>
                </c:pt>
                <c:pt idx="58">
                  <c:v>4.5</c:v>
                </c:pt>
                <c:pt idx="59">
                  <c:v>4.8</c:v>
                </c:pt>
                <c:pt idx="60">
                  <c:v>5</c:v>
                </c:pt>
                <c:pt idx="61">
                  <c:v>5.3</c:v>
                </c:pt>
                <c:pt idx="62">
                  <c:v>5.5</c:v>
                </c:pt>
                <c:pt idx="63">
                  <c:v>5.8</c:v>
                </c:pt>
                <c:pt idx="64">
                  <c:v>6</c:v>
                </c:pt>
                <c:pt idx="65">
                  <c:v>6.3</c:v>
                </c:pt>
                <c:pt idx="66">
                  <c:v>6.5</c:v>
                </c:pt>
                <c:pt idx="67">
                  <c:v>6.8</c:v>
                </c:pt>
                <c:pt idx="68">
                  <c:v>7</c:v>
                </c:pt>
                <c:pt idx="69">
                  <c:v>7.3</c:v>
                </c:pt>
                <c:pt idx="70">
                  <c:v>7.5</c:v>
                </c:pt>
                <c:pt idx="71">
                  <c:v>7.8</c:v>
                </c:pt>
                <c:pt idx="72">
                  <c:v>8</c:v>
                </c:pt>
                <c:pt idx="73">
                  <c:v>8.3000000000000007</c:v>
                </c:pt>
                <c:pt idx="74">
                  <c:v>8.5</c:v>
                </c:pt>
                <c:pt idx="75">
                  <c:v>8.8000000000000007</c:v>
                </c:pt>
                <c:pt idx="76">
                  <c:v>9</c:v>
                </c:pt>
                <c:pt idx="77">
                  <c:v>9.3000000000000007</c:v>
                </c:pt>
                <c:pt idx="78">
                  <c:v>9.5</c:v>
                </c:pt>
                <c:pt idx="79">
                  <c:v>9.8000000000000007</c:v>
                </c:pt>
                <c:pt idx="80">
                  <c:v>10</c:v>
                </c:pt>
                <c:pt idx="81">
                  <c:v>10.3</c:v>
                </c:pt>
                <c:pt idx="82">
                  <c:v>10.5</c:v>
                </c:pt>
                <c:pt idx="83">
                  <c:v>10.8</c:v>
                </c:pt>
                <c:pt idx="84">
                  <c:v>11</c:v>
                </c:pt>
                <c:pt idx="85">
                  <c:v>11.3</c:v>
                </c:pt>
                <c:pt idx="86">
                  <c:v>11.5</c:v>
                </c:pt>
                <c:pt idx="87">
                  <c:v>11.8</c:v>
                </c:pt>
                <c:pt idx="88">
                  <c:v>12</c:v>
                </c:pt>
                <c:pt idx="89">
                  <c:v>12.3</c:v>
                </c:pt>
                <c:pt idx="90">
                  <c:v>12.5</c:v>
                </c:pt>
                <c:pt idx="91">
                  <c:v>12.8</c:v>
                </c:pt>
                <c:pt idx="92">
                  <c:v>13</c:v>
                </c:pt>
                <c:pt idx="93">
                  <c:v>13.3</c:v>
                </c:pt>
                <c:pt idx="94">
                  <c:v>13.5</c:v>
                </c:pt>
                <c:pt idx="95">
                  <c:v>13.8</c:v>
                </c:pt>
                <c:pt idx="96">
                  <c:v>14</c:v>
                </c:pt>
                <c:pt idx="97">
                  <c:v>14.3</c:v>
                </c:pt>
                <c:pt idx="98">
                  <c:v>14.5</c:v>
                </c:pt>
                <c:pt idx="99">
                  <c:v>14.8</c:v>
                </c:pt>
                <c:pt idx="100">
                  <c:v>15</c:v>
                </c:pt>
                <c:pt idx="101">
                  <c:v>15.3</c:v>
                </c:pt>
                <c:pt idx="102">
                  <c:v>15.5</c:v>
                </c:pt>
                <c:pt idx="103">
                  <c:v>15.8</c:v>
                </c:pt>
                <c:pt idx="104">
                  <c:v>16</c:v>
                </c:pt>
                <c:pt idx="105">
                  <c:v>16.3</c:v>
                </c:pt>
                <c:pt idx="106">
                  <c:v>16.5</c:v>
                </c:pt>
                <c:pt idx="107">
                  <c:v>16.8</c:v>
                </c:pt>
                <c:pt idx="108">
                  <c:v>17</c:v>
                </c:pt>
                <c:pt idx="109">
                  <c:v>17.3</c:v>
                </c:pt>
                <c:pt idx="110">
                  <c:v>17.5</c:v>
                </c:pt>
                <c:pt idx="111">
                  <c:v>17.8</c:v>
                </c:pt>
                <c:pt idx="112">
                  <c:v>18</c:v>
                </c:pt>
                <c:pt idx="113">
                  <c:v>18.3</c:v>
                </c:pt>
                <c:pt idx="114">
                  <c:v>18.5</c:v>
                </c:pt>
                <c:pt idx="115">
                  <c:v>18.8</c:v>
                </c:pt>
                <c:pt idx="116">
                  <c:v>19</c:v>
                </c:pt>
                <c:pt idx="117">
                  <c:v>19.3</c:v>
                </c:pt>
                <c:pt idx="118">
                  <c:v>19.5</c:v>
                </c:pt>
                <c:pt idx="119">
                  <c:v>19.8</c:v>
                </c:pt>
                <c:pt idx="120">
                  <c:v>20</c:v>
                </c:pt>
                <c:pt idx="121">
                  <c:v>20.3</c:v>
                </c:pt>
                <c:pt idx="122">
                  <c:v>20.5</c:v>
                </c:pt>
                <c:pt idx="123">
                  <c:v>20.8</c:v>
                </c:pt>
                <c:pt idx="124">
                  <c:v>21</c:v>
                </c:pt>
                <c:pt idx="125">
                  <c:v>21.3</c:v>
                </c:pt>
                <c:pt idx="126">
                  <c:v>21.5</c:v>
                </c:pt>
                <c:pt idx="127">
                  <c:v>21.8</c:v>
                </c:pt>
                <c:pt idx="128">
                  <c:v>22</c:v>
                </c:pt>
                <c:pt idx="129">
                  <c:v>22.3</c:v>
                </c:pt>
                <c:pt idx="130">
                  <c:v>22.5</c:v>
                </c:pt>
                <c:pt idx="131">
                  <c:v>22.8</c:v>
                </c:pt>
                <c:pt idx="132">
                  <c:v>23</c:v>
                </c:pt>
                <c:pt idx="133">
                  <c:v>23.3</c:v>
                </c:pt>
                <c:pt idx="134">
                  <c:v>23.5</c:v>
                </c:pt>
                <c:pt idx="135">
                  <c:v>23.8</c:v>
                </c:pt>
                <c:pt idx="136">
                  <c:v>24</c:v>
                </c:pt>
                <c:pt idx="137">
                  <c:v>24.3</c:v>
                </c:pt>
                <c:pt idx="138">
                  <c:v>24.5</c:v>
                </c:pt>
                <c:pt idx="139">
                  <c:v>24.8</c:v>
                </c:pt>
                <c:pt idx="140">
                  <c:v>25</c:v>
                </c:pt>
                <c:pt idx="141">
                  <c:v>25.3</c:v>
                </c:pt>
                <c:pt idx="142">
                  <c:v>25.5</c:v>
                </c:pt>
                <c:pt idx="143">
                  <c:v>25.8</c:v>
                </c:pt>
                <c:pt idx="144">
                  <c:v>26</c:v>
                </c:pt>
                <c:pt idx="145">
                  <c:v>26.3</c:v>
                </c:pt>
                <c:pt idx="146">
                  <c:v>26.5</c:v>
                </c:pt>
                <c:pt idx="147">
                  <c:v>26.8</c:v>
                </c:pt>
                <c:pt idx="148">
                  <c:v>27</c:v>
                </c:pt>
                <c:pt idx="149">
                  <c:v>27.3</c:v>
                </c:pt>
                <c:pt idx="150">
                  <c:v>27.5</c:v>
                </c:pt>
                <c:pt idx="151">
                  <c:v>27.8</c:v>
                </c:pt>
                <c:pt idx="152">
                  <c:v>28</c:v>
                </c:pt>
                <c:pt idx="153">
                  <c:v>28.3</c:v>
                </c:pt>
                <c:pt idx="154">
                  <c:v>28.5</c:v>
                </c:pt>
                <c:pt idx="155">
                  <c:v>28.8</c:v>
                </c:pt>
                <c:pt idx="156">
                  <c:v>29</c:v>
                </c:pt>
                <c:pt idx="157">
                  <c:v>29.3</c:v>
                </c:pt>
                <c:pt idx="158">
                  <c:v>29.5</c:v>
                </c:pt>
                <c:pt idx="159">
                  <c:v>29.8</c:v>
                </c:pt>
                <c:pt idx="160">
                  <c:v>30</c:v>
                </c:pt>
              </c:numCache>
            </c:numRef>
          </c:xVal>
          <c:yVal>
            <c:numRef>
              <c:f>Sheet1!$C$3:$C$163</c:f>
              <c:numCache>
                <c:formatCode>General</c:formatCode>
                <c:ptCount val="161"/>
                <c:pt idx="0">
                  <c:v>-0.255</c:v>
                </c:pt>
                <c:pt idx="1">
                  <c:v>-0.26800000000000002</c:v>
                </c:pt>
                <c:pt idx="2">
                  <c:v>-0.28199999999999997</c:v>
                </c:pt>
                <c:pt idx="3">
                  <c:v>-0.29499999999999998</c:v>
                </c:pt>
                <c:pt idx="4">
                  <c:v>-0.308</c:v>
                </c:pt>
                <c:pt idx="5">
                  <c:v>-0.32200000000000001</c:v>
                </c:pt>
                <c:pt idx="6">
                  <c:v>-0.33600000000000002</c:v>
                </c:pt>
                <c:pt idx="7">
                  <c:v>-0.35</c:v>
                </c:pt>
                <c:pt idx="8">
                  <c:v>-0.36499999999999999</c:v>
                </c:pt>
                <c:pt idx="9">
                  <c:v>-0.379</c:v>
                </c:pt>
                <c:pt idx="10">
                  <c:v>-0.39200000000000002</c:v>
                </c:pt>
                <c:pt idx="11">
                  <c:v>-0.40600000000000003</c:v>
                </c:pt>
                <c:pt idx="12">
                  <c:v>-0.41899999999999998</c:v>
                </c:pt>
                <c:pt idx="13">
                  <c:v>-0.42399999999999999</c:v>
                </c:pt>
                <c:pt idx="14">
                  <c:v>-0.53400000000000003</c:v>
                </c:pt>
                <c:pt idx="15">
                  <c:v>-0.54200000000000004</c:v>
                </c:pt>
                <c:pt idx="16">
                  <c:v>-0.54700000000000004</c:v>
                </c:pt>
                <c:pt idx="17">
                  <c:v>-0.55000000000000004</c:v>
                </c:pt>
                <c:pt idx="18">
                  <c:v>-0.55000000000000004</c:v>
                </c:pt>
                <c:pt idx="19">
                  <c:v>-0.54800000000000004</c:v>
                </c:pt>
                <c:pt idx="20">
                  <c:v>-0.54200000000000004</c:v>
                </c:pt>
                <c:pt idx="21">
                  <c:v>-0.53300000000000003</c:v>
                </c:pt>
                <c:pt idx="22">
                  <c:v>-0.52200000000000002</c:v>
                </c:pt>
                <c:pt idx="23">
                  <c:v>-0.50700000000000001</c:v>
                </c:pt>
                <c:pt idx="24">
                  <c:v>-0.48699999999999999</c:v>
                </c:pt>
                <c:pt idx="25">
                  <c:v>-0.46700000000000003</c:v>
                </c:pt>
                <c:pt idx="26">
                  <c:v>-0.44500000000000001</c:v>
                </c:pt>
                <c:pt idx="27">
                  <c:v>-0.42199999999999999</c:v>
                </c:pt>
                <c:pt idx="28">
                  <c:v>-0.39900000000000002</c:v>
                </c:pt>
                <c:pt idx="29">
                  <c:v>-0.374</c:v>
                </c:pt>
                <c:pt idx="30">
                  <c:v>-0.34899999999999998</c:v>
                </c:pt>
                <c:pt idx="31">
                  <c:v>-0.32300000000000001</c:v>
                </c:pt>
                <c:pt idx="32">
                  <c:v>-0.29699999999999999</c:v>
                </c:pt>
                <c:pt idx="33">
                  <c:v>-0.27100000000000002</c:v>
                </c:pt>
                <c:pt idx="34">
                  <c:v>-0.24399999999999999</c:v>
                </c:pt>
                <c:pt idx="35">
                  <c:v>-0.216</c:v>
                </c:pt>
                <c:pt idx="36">
                  <c:v>-0.189</c:v>
                </c:pt>
                <c:pt idx="37">
                  <c:v>-0.161</c:v>
                </c:pt>
                <c:pt idx="38">
                  <c:v>-0.13300000000000001</c:v>
                </c:pt>
                <c:pt idx="39">
                  <c:v>-0.105</c:v>
                </c:pt>
                <c:pt idx="40">
                  <c:v>-7.6999999999999999E-2</c:v>
                </c:pt>
                <c:pt idx="41">
                  <c:v>-4.9000000000000002E-2</c:v>
                </c:pt>
                <c:pt idx="42">
                  <c:v>-2.1000000000000001E-2</c:v>
                </c:pt>
                <c:pt idx="43">
                  <c:v>7.0000000000000001E-3</c:v>
                </c:pt>
                <c:pt idx="44">
                  <c:v>3.5000000000000003E-2</c:v>
                </c:pt>
                <c:pt idx="45">
                  <c:v>6.2E-2</c:v>
                </c:pt>
                <c:pt idx="46">
                  <c:v>0.09</c:v>
                </c:pt>
                <c:pt idx="47">
                  <c:v>0.11799999999999999</c:v>
                </c:pt>
                <c:pt idx="48">
                  <c:v>0.14599999999999999</c:v>
                </c:pt>
                <c:pt idx="49">
                  <c:v>0.17299999999999999</c:v>
                </c:pt>
                <c:pt idx="50">
                  <c:v>0.20100000000000001</c:v>
                </c:pt>
                <c:pt idx="51">
                  <c:v>0.22800000000000001</c:v>
                </c:pt>
                <c:pt idx="52">
                  <c:v>0.254</c:v>
                </c:pt>
                <c:pt idx="53">
                  <c:v>0.28000000000000003</c:v>
                </c:pt>
                <c:pt idx="54">
                  <c:v>0.30599999999999999</c:v>
                </c:pt>
                <c:pt idx="55">
                  <c:v>0.33</c:v>
                </c:pt>
                <c:pt idx="56">
                  <c:v>0.35399999999999998</c:v>
                </c:pt>
                <c:pt idx="57">
                  <c:v>0.378</c:v>
                </c:pt>
                <c:pt idx="58">
                  <c:v>0.4</c:v>
                </c:pt>
                <c:pt idx="59">
                  <c:v>0.42199999999999999</c:v>
                </c:pt>
                <c:pt idx="60">
                  <c:v>0.442</c:v>
                </c:pt>
                <c:pt idx="61">
                  <c:v>0.45800000000000002</c:v>
                </c:pt>
                <c:pt idx="62">
                  <c:v>0.47099999999999997</c:v>
                </c:pt>
                <c:pt idx="63">
                  <c:v>0.48199999999999998</c:v>
                </c:pt>
                <c:pt idx="64">
                  <c:v>0.48899999999999999</c:v>
                </c:pt>
                <c:pt idx="65">
                  <c:v>0.49399999999999999</c:v>
                </c:pt>
                <c:pt idx="66">
                  <c:v>0.496</c:v>
                </c:pt>
                <c:pt idx="67">
                  <c:v>0.496</c:v>
                </c:pt>
                <c:pt idx="68">
                  <c:v>0.49299999999999999</c:v>
                </c:pt>
                <c:pt idx="69">
                  <c:v>0.48699999999999999</c:v>
                </c:pt>
                <c:pt idx="70">
                  <c:v>0.38900000000000001</c:v>
                </c:pt>
                <c:pt idx="71">
                  <c:v>0.38400000000000001</c:v>
                </c:pt>
                <c:pt idx="72">
                  <c:v>0.374</c:v>
                </c:pt>
                <c:pt idx="73">
                  <c:v>0.36299999999999999</c:v>
                </c:pt>
                <c:pt idx="74">
                  <c:v>0.35099999999999998</c:v>
                </c:pt>
                <c:pt idx="75">
                  <c:v>0.33900000000000002</c:v>
                </c:pt>
                <c:pt idx="76">
                  <c:v>0.32700000000000001</c:v>
                </c:pt>
                <c:pt idx="77">
                  <c:v>0.314</c:v>
                </c:pt>
                <c:pt idx="78">
                  <c:v>0.30199999999999999</c:v>
                </c:pt>
                <c:pt idx="79">
                  <c:v>0.28899999999999998</c:v>
                </c:pt>
                <c:pt idx="80">
                  <c:v>0.27700000000000002</c:v>
                </c:pt>
                <c:pt idx="81">
                  <c:v>0.26500000000000001</c:v>
                </c:pt>
                <c:pt idx="82">
                  <c:v>0.253</c:v>
                </c:pt>
                <c:pt idx="83">
                  <c:v>0.24099999999999999</c:v>
                </c:pt>
                <c:pt idx="84">
                  <c:v>0.23</c:v>
                </c:pt>
                <c:pt idx="85">
                  <c:v>0.219</c:v>
                </c:pt>
                <c:pt idx="86">
                  <c:v>0.20899999999999999</c:v>
                </c:pt>
                <c:pt idx="87">
                  <c:v>0.19900000000000001</c:v>
                </c:pt>
                <c:pt idx="88">
                  <c:v>0.19</c:v>
                </c:pt>
                <c:pt idx="89">
                  <c:v>0.18</c:v>
                </c:pt>
                <c:pt idx="90">
                  <c:v>0.17199999999999999</c:v>
                </c:pt>
                <c:pt idx="91">
                  <c:v>0.16400000000000001</c:v>
                </c:pt>
                <c:pt idx="92">
                  <c:v>0.156</c:v>
                </c:pt>
                <c:pt idx="93">
                  <c:v>0.14899999999999999</c:v>
                </c:pt>
                <c:pt idx="94">
                  <c:v>0.14199999999999999</c:v>
                </c:pt>
                <c:pt idx="95">
                  <c:v>0.13500000000000001</c:v>
                </c:pt>
                <c:pt idx="96">
                  <c:v>0.129</c:v>
                </c:pt>
                <c:pt idx="97">
                  <c:v>0.123</c:v>
                </c:pt>
                <c:pt idx="98">
                  <c:v>0.11799999999999999</c:v>
                </c:pt>
                <c:pt idx="99">
                  <c:v>0.112</c:v>
                </c:pt>
                <c:pt idx="100">
                  <c:v>0.107</c:v>
                </c:pt>
                <c:pt idx="101">
                  <c:v>0.10299999999999999</c:v>
                </c:pt>
                <c:pt idx="102">
                  <c:v>9.8000000000000004E-2</c:v>
                </c:pt>
                <c:pt idx="103">
                  <c:v>9.4E-2</c:v>
                </c:pt>
                <c:pt idx="104">
                  <c:v>0.09</c:v>
                </c:pt>
                <c:pt idx="105">
                  <c:v>8.5999999999999993E-2</c:v>
                </c:pt>
                <c:pt idx="106">
                  <c:v>8.3000000000000004E-2</c:v>
                </c:pt>
                <c:pt idx="107">
                  <c:v>7.9000000000000001E-2</c:v>
                </c:pt>
                <c:pt idx="108">
                  <c:v>7.5999999999999998E-2</c:v>
                </c:pt>
                <c:pt idx="109">
                  <c:v>7.2999999999999995E-2</c:v>
                </c:pt>
                <c:pt idx="110">
                  <c:v>7.0000000000000007E-2</c:v>
                </c:pt>
                <c:pt idx="111">
                  <c:v>6.7000000000000004E-2</c:v>
                </c:pt>
                <c:pt idx="112">
                  <c:v>6.5000000000000002E-2</c:v>
                </c:pt>
                <c:pt idx="113">
                  <c:v>6.2E-2</c:v>
                </c:pt>
                <c:pt idx="114">
                  <c:v>0.06</c:v>
                </c:pt>
                <c:pt idx="115">
                  <c:v>5.8000000000000003E-2</c:v>
                </c:pt>
                <c:pt idx="116">
                  <c:v>5.6000000000000001E-2</c:v>
                </c:pt>
                <c:pt idx="117">
                  <c:v>5.2999999999999999E-2</c:v>
                </c:pt>
                <c:pt idx="118">
                  <c:v>5.1999999999999998E-2</c:v>
                </c:pt>
                <c:pt idx="119">
                  <c:v>0.05</c:v>
                </c:pt>
                <c:pt idx="120">
                  <c:v>4.8000000000000001E-2</c:v>
                </c:pt>
                <c:pt idx="121">
                  <c:v>4.5999999999999999E-2</c:v>
                </c:pt>
                <c:pt idx="122">
                  <c:v>4.4999999999999998E-2</c:v>
                </c:pt>
                <c:pt idx="123">
                  <c:v>4.2999999999999997E-2</c:v>
                </c:pt>
                <c:pt idx="124">
                  <c:v>4.2000000000000003E-2</c:v>
                </c:pt>
                <c:pt idx="125">
                  <c:v>0.04</c:v>
                </c:pt>
                <c:pt idx="126">
                  <c:v>3.9E-2</c:v>
                </c:pt>
                <c:pt idx="127">
                  <c:v>3.7999999999999999E-2</c:v>
                </c:pt>
                <c:pt idx="128">
                  <c:v>3.6999999999999998E-2</c:v>
                </c:pt>
                <c:pt idx="129">
                  <c:v>3.5000000000000003E-2</c:v>
                </c:pt>
                <c:pt idx="130">
                  <c:v>3.4000000000000002E-2</c:v>
                </c:pt>
                <c:pt idx="131">
                  <c:v>3.3000000000000002E-2</c:v>
                </c:pt>
                <c:pt idx="132">
                  <c:v>3.2000000000000001E-2</c:v>
                </c:pt>
                <c:pt idx="133">
                  <c:v>3.1E-2</c:v>
                </c:pt>
                <c:pt idx="134">
                  <c:v>0.03</c:v>
                </c:pt>
                <c:pt idx="135">
                  <c:v>2.9000000000000001E-2</c:v>
                </c:pt>
                <c:pt idx="136">
                  <c:v>2.9000000000000001E-2</c:v>
                </c:pt>
                <c:pt idx="137">
                  <c:v>2.8000000000000001E-2</c:v>
                </c:pt>
                <c:pt idx="138">
                  <c:v>2.7E-2</c:v>
                </c:pt>
                <c:pt idx="139">
                  <c:v>2.5999999999999999E-2</c:v>
                </c:pt>
                <c:pt idx="140">
                  <c:v>2.5000000000000001E-2</c:v>
                </c:pt>
                <c:pt idx="141">
                  <c:v>2.5000000000000001E-2</c:v>
                </c:pt>
                <c:pt idx="142">
                  <c:v>2.4E-2</c:v>
                </c:pt>
                <c:pt idx="143">
                  <c:v>2.3E-2</c:v>
                </c:pt>
                <c:pt idx="144">
                  <c:v>2.3E-2</c:v>
                </c:pt>
                <c:pt idx="145">
                  <c:v>2.1999999999999999E-2</c:v>
                </c:pt>
                <c:pt idx="146">
                  <c:v>2.1999999999999999E-2</c:v>
                </c:pt>
                <c:pt idx="147">
                  <c:v>2.1000000000000001E-2</c:v>
                </c:pt>
                <c:pt idx="148">
                  <c:v>2.1000000000000001E-2</c:v>
                </c:pt>
                <c:pt idx="149">
                  <c:v>0.02</c:v>
                </c:pt>
                <c:pt idx="150">
                  <c:v>1.9E-2</c:v>
                </c:pt>
                <c:pt idx="151">
                  <c:v>1.9E-2</c:v>
                </c:pt>
                <c:pt idx="152">
                  <c:v>1.9E-2</c:v>
                </c:pt>
                <c:pt idx="153">
                  <c:v>1.7999999999999999E-2</c:v>
                </c:pt>
                <c:pt idx="154">
                  <c:v>1.7999999999999999E-2</c:v>
                </c:pt>
                <c:pt idx="155">
                  <c:v>1.7000000000000001E-2</c:v>
                </c:pt>
                <c:pt idx="156">
                  <c:v>1.7000000000000001E-2</c:v>
                </c:pt>
                <c:pt idx="157">
                  <c:v>1.6E-2</c:v>
                </c:pt>
                <c:pt idx="158">
                  <c:v>1.6E-2</c:v>
                </c:pt>
                <c:pt idx="159">
                  <c:v>1.6E-2</c:v>
                </c:pt>
                <c:pt idx="160">
                  <c:v>1.4999999999999999E-2</c:v>
                </c:pt>
              </c:numCache>
            </c:numRef>
          </c:yVal>
          <c:smooth val="1"/>
          <c:extLst>
            <c:ext xmlns:c16="http://schemas.microsoft.com/office/drawing/2014/chart" uri="{C3380CC4-5D6E-409C-BE32-E72D297353CC}">
              <c16:uniqueId val="{00000000-9518-40DB-B0C0-1F344A9D8E38}"/>
            </c:ext>
          </c:extLst>
        </c:ser>
        <c:dLbls>
          <c:showLegendKey val="0"/>
          <c:showVal val="0"/>
          <c:showCatName val="0"/>
          <c:showSerName val="0"/>
          <c:showPercent val="0"/>
          <c:showBubbleSize val="0"/>
        </c:dLbls>
        <c:axId val="706900992"/>
        <c:axId val="706905312"/>
      </c:scatterChart>
      <c:valAx>
        <c:axId val="7069009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Angle</a:t>
                </a:r>
                <a:r>
                  <a:rPr lang="en-US" baseline="0"/>
                  <a:t> of Attack (degrees)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6905312"/>
        <c:crosses val="autoZero"/>
        <c:crossBetween val="midCat"/>
      </c:valAx>
      <c:valAx>
        <c:axId val="706905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Cl:</a:t>
                </a:r>
                <a:r>
                  <a:rPr lang="en-US" baseline="0"/>
                  <a:t> </a:t>
                </a:r>
                <a:r>
                  <a:rPr lang="en-US"/>
                  <a:t>Lift Coefficient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6900992"/>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Cm vs AoA (Re = 8.78e6)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Cm vs AoA</c:v>
          </c:tx>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f>Sheet1!$B$3:$B$163</c:f>
              <c:numCache>
                <c:formatCode>General</c:formatCode>
                <c:ptCount val="161"/>
                <c:pt idx="0">
                  <c:v>-10</c:v>
                </c:pt>
                <c:pt idx="1">
                  <c:v>-9.8000000000000007</c:v>
                </c:pt>
                <c:pt idx="2">
                  <c:v>-9.5</c:v>
                </c:pt>
                <c:pt idx="3">
                  <c:v>-9.1999999999999993</c:v>
                </c:pt>
                <c:pt idx="4">
                  <c:v>-9</c:v>
                </c:pt>
                <c:pt idx="5">
                  <c:v>-8.6999999999999993</c:v>
                </c:pt>
                <c:pt idx="6">
                  <c:v>-8.5</c:v>
                </c:pt>
                <c:pt idx="7">
                  <c:v>-8.1999999999999993</c:v>
                </c:pt>
                <c:pt idx="8">
                  <c:v>-8</c:v>
                </c:pt>
                <c:pt idx="9">
                  <c:v>-7.7</c:v>
                </c:pt>
                <c:pt idx="10">
                  <c:v>-7.5</c:v>
                </c:pt>
                <c:pt idx="11">
                  <c:v>-7.2</c:v>
                </c:pt>
                <c:pt idx="12">
                  <c:v>-7</c:v>
                </c:pt>
                <c:pt idx="13">
                  <c:v>-6.7</c:v>
                </c:pt>
                <c:pt idx="14">
                  <c:v>-6.5</c:v>
                </c:pt>
                <c:pt idx="15">
                  <c:v>-6.2</c:v>
                </c:pt>
                <c:pt idx="16">
                  <c:v>-6</c:v>
                </c:pt>
                <c:pt idx="17">
                  <c:v>-5.7</c:v>
                </c:pt>
                <c:pt idx="18">
                  <c:v>-5.5</c:v>
                </c:pt>
                <c:pt idx="19">
                  <c:v>-5.2</c:v>
                </c:pt>
                <c:pt idx="20">
                  <c:v>-5</c:v>
                </c:pt>
                <c:pt idx="21">
                  <c:v>-4.7</c:v>
                </c:pt>
                <c:pt idx="22">
                  <c:v>-4.5</c:v>
                </c:pt>
                <c:pt idx="23">
                  <c:v>-4.2</c:v>
                </c:pt>
                <c:pt idx="24">
                  <c:v>-4</c:v>
                </c:pt>
                <c:pt idx="25">
                  <c:v>-3.7</c:v>
                </c:pt>
                <c:pt idx="26">
                  <c:v>-3.5</c:v>
                </c:pt>
                <c:pt idx="27">
                  <c:v>-3.2</c:v>
                </c:pt>
                <c:pt idx="28">
                  <c:v>-3</c:v>
                </c:pt>
                <c:pt idx="29">
                  <c:v>-2.7</c:v>
                </c:pt>
                <c:pt idx="30">
                  <c:v>-2.5</c:v>
                </c:pt>
                <c:pt idx="31">
                  <c:v>-2.2000000000000002</c:v>
                </c:pt>
                <c:pt idx="32">
                  <c:v>-2</c:v>
                </c:pt>
                <c:pt idx="33">
                  <c:v>-1.7</c:v>
                </c:pt>
                <c:pt idx="34">
                  <c:v>-1.5</c:v>
                </c:pt>
                <c:pt idx="35">
                  <c:v>-1.2</c:v>
                </c:pt>
                <c:pt idx="36">
                  <c:v>-1</c:v>
                </c:pt>
                <c:pt idx="37">
                  <c:v>-0.7</c:v>
                </c:pt>
                <c:pt idx="38">
                  <c:v>-0.5</c:v>
                </c:pt>
                <c:pt idx="39">
                  <c:v>-0.2</c:v>
                </c:pt>
                <c:pt idx="40">
                  <c:v>0</c:v>
                </c:pt>
                <c:pt idx="41">
                  <c:v>0.3</c:v>
                </c:pt>
                <c:pt idx="42">
                  <c:v>0.5</c:v>
                </c:pt>
                <c:pt idx="43">
                  <c:v>0.8</c:v>
                </c:pt>
                <c:pt idx="44">
                  <c:v>1</c:v>
                </c:pt>
                <c:pt idx="45">
                  <c:v>1.3</c:v>
                </c:pt>
                <c:pt idx="46">
                  <c:v>1.5</c:v>
                </c:pt>
                <c:pt idx="47">
                  <c:v>1.8</c:v>
                </c:pt>
                <c:pt idx="48">
                  <c:v>2</c:v>
                </c:pt>
                <c:pt idx="49">
                  <c:v>2.2999999999999998</c:v>
                </c:pt>
                <c:pt idx="50">
                  <c:v>2.5</c:v>
                </c:pt>
                <c:pt idx="51">
                  <c:v>2.8</c:v>
                </c:pt>
                <c:pt idx="52">
                  <c:v>3</c:v>
                </c:pt>
                <c:pt idx="53">
                  <c:v>3.3</c:v>
                </c:pt>
                <c:pt idx="54">
                  <c:v>3.5</c:v>
                </c:pt>
                <c:pt idx="55">
                  <c:v>3.8</c:v>
                </c:pt>
                <c:pt idx="56">
                  <c:v>4</c:v>
                </c:pt>
                <c:pt idx="57">
                  <c:v>4.3</c:v>
                </c:pt>
                <c:pt idx="58">
                  <c:v>4.5</c:v>
                </c:pt>
                <c:pt idx="59">
                  <c:v>4.8</c:v>
                </c:pt>
                <c:pt idx="60">
                  <c:v>5</c:v>
                </c:pt>
                <c:pt idx="61">
                  <c:v>5.3</c:v>
                </c:pt>
                <c:pt idx="62">
                  <c:v>5.5</c:v>
                </c:pt>
                <c:pt idx="63">
                  <c:v>5.8</c:v>
                </c:pt>
                <c:pt idx="64">
                  <c:v>6</c:v>
                </c:pt>
                <c:pt idx="65">
                  <c:v>6.3</c:v>
                </c:pt>
                <c:pt idx="66">
                  <c:v>6.5</c:v>
                </c:pt>
                <c:pt idx="67">
                  <c:v>6.8</c:v>
                </c:pt>
                <c:pt idx="68">
                  <c:v>7</c:v>
                </c:pt>
                <c:pt idx="69">
                  <c:v>7.3</c:v>
                </c:pt>
                <c:pt idx="70">
                  <c:v>7.5</c:v>
                </c:pt>
                <c:pt idx="71">
                  <c:v>7.8</c:v>
                </c:pt>
                <c:pt idx="72">
                  <c:v>8</c:v>
                </c:pt>
                <c:pt idx="73">
                  <c:v>8.3000000000000007</c:v>
                </c:pt>
                <c:pt idx="74">
                  <c:v>8.5</c:v>
                </c:pt>
                <c:pt idx="75">
                  <c:v>8.8000000000000007</c:v>
                </c:pt>
                <c:pt idx="76">
                  <c:v>9</c:v>
                </c:pt>
                <c:pt idx="77">
                  <c:v>9.3000000000000007</c:v>
                </c:pt>
                <c:pt idx="78">
                  <c:v>9.5</c:v>
                </c:pt>
                <c:pt idx="79">
                  <c:v>9.8000000000000007</c:v>
                </c:pt>
                <c:pt idx="80">
                  <c:v>10</c:v>
                </c:pt>
                <c:pt idx="81">
                  <c:v>10.3</c:v>
                </c:pt>
                <c:pt idx="82">
                  <c:v>10.5</c:v>
                </c:pt>
                <c:pt idx="83">
                  <c:v>10.8</c:v>
                </c:pt>
                <c:pt idx="84">
                  <c:v>11</c:v>
                </c:pt>
                <c:pt idx="85">
                  <c:v>11.3</c:v>
                </c:pt>
                <c:pt idx="86">
                  <c:v>11.5</c:v>
                </c:pt>
                <c:pt idx="87">
                  <c:v>11.8</c:v>
                </c:pt>
                <c:pt idx="88">
                  <c:v>12</c:v>
                </c:pt>
                <c:pt idx="89">
                  <c:v>12.3</c:v>
                </c:pt>
                <c:pt idx="90">
                  <c:v>12.5</c:v>
                </c:pt>
                <c:pt idx="91">
                  <c:v>12.8</c:v>
                </c:pt>
                <c:pt idx="92">
                  <c:v>13</c:v>
                </c:pt>
                <c:pt idx="93">
                  <c:v>13.3</c:v>
                </c:pt>
                <c:pt idx="94">
                  <c:v>13.5</c:v>
                </c:pt>
                <c:pt idx="95">
                  <c:v>13.8</c:v>
                </c:pt>
                <c:pt idx="96">
                  <c:v>14</c:v>
                </c:pt>
                <c:pt idx="97">
                  <c:v>14.3</c:v>
                </c:pt>
                <c:pt idx="98">
                  <c:v>14.5</c:v>
                </c:pt>
                <c:pt idx="99">
                  <c:v>14.8</c:v>
                </c:pt>
                <c:pt idx="100">
                  <c:v>15</c:v>
                </c:pt>
                <c:pt idx="101">
                  <c:v>15.3</c:v>
                </c:pt>
                <c:pt idx="102">
                  <c:v>15.5</c:v>
                </c:pt>
                <c:pt idx="103">
                  <c:v>15.8</c:v>
                </c:pt>
                <c:pt idx="104">
                  <c:v>16</c:v>
                </c:pt>
                <c:pt idx="105">
                  <c:v>16.3</c:v>
                </c:pt>
                <c:pt idx="106">
                  <c:v>16.5</c:v>
                </c:pt>
                <c:pt idx="107">
                  <c:v>16.8</c:v>
                </c:pt>
                <c:pt idx="108">
                  <c:v>17</c:v>
                </c:pt>
                <c:pt idx="109">
                  <c:v>17.3</c:v>
                </c:pt>
                <c:pt idx="110">
                  <c:v>17.5</c:v>
                </c:pt>
                <c:pt idx="111">
                  <c:v>17.8</c:v>
                </c:pt>
                <c:pt idx="112">
                  <c:v>18</c:v>
                </c:pt>
                <c:pt idx="113">
                  <c:v>18.3</c:v>
                </c:pt>
                <c:pt idx="114">
                  <c:v>18.5</c:v>
                </c:pt>
                <c:pt idx="115">
                  <c:v>18.8</c:v>
                </c:pt>
                <c:pt idx="116">
                  <c:v>19</c:v>
                </c:pt>
                <c:pt idx="117">
                  <c:v>19.3</c:v>
                </c:pt>
                <c:pt idx="118">
                  <c:v>19.5</c:v>
                </c:pt>
                <c:pt idx="119">
                  <c:v>19.8</c:v>
                </c:pt>
                <c:pt idx="120">
                  <c:v>20</c:v>
                </c:pt>
                <c:pt idx="121">
                  <c:v>20.3</c:v>
                </c:pt>
                <c:pt idx="122">
                  <c:v>20.5</c:v>
                </c:pt>
                <c:pt idx="123">
                  <c:v>20.8</c:v>
                </c:pt>
                <c:pt idx="124">
                  <c:v>21</c:v>
                </c:pt>
                <c:pt idx="125">
                  <c:v>21.3</c:v>
                </c:pt>
                <c:pt idx="126">
                  <c:v>21.5</c:v>
                </c:pt>
                <c:pt idx="127">
                  <c:v>21.8</c:v>
                </c:pt>
                <c:pt idx="128">
                  <c:v>22</c:v>
                </c:pt>
                <c:pt idx="129">
                  <c:v>22.3</c:v>
                </c:pt>
                <c:pt idx="130">
                  <c:v>22.5</c:v>
                </c:pt>
                <c:pt idx="131">
                  <c:v>22.8</c:v>
                </c:pt>
                <c:pt idx="132">
                  <c:v>23</c:v>
                </c:pt>
                <c:pt idx="133">
                  <c:v>23.3</c:v>
                </c:pt>
                <c:pt idx="134">
                  <c:v>23.5</c:v>
                </c:pt>
                <c:pt idx="135">
                  <c:v>23.8</c:v>
                </c:pt>
                <c:pt idx="136">
                  <c:v>24</c:v>
                </c:pt>
                <c:pt idx="137">
                  <c:v>24.3</c:v>
                </c:pt>
                <c:pt idx="138">
                  <c:v>24.5</c:v>
                </c:pt>
                <c:pt idx="139">
                  <c:v>24.8</c:v>
                </c:pt>
                <c:pt idx="140">
                  <c:v>25</c:v>
                </c:pt>
                <c:pt idx="141">
                  <c:v>25.3</c:v>
                </c:pt>
                <c:pt idx="142">
                  <c:v>25.5</c:v>
                </c:pt>
                <c:pt idx="143">
                  <c:v>25.8</c:v>
                </c:pt>
                <c:pt idx="144">
                  <c:v>26</c:v>
                </c:pt>
                <c:pt idx="145">
                  <c:v>26.3</c:v>
                </c:pt>
                <c:pt idx="146">
                  <c:v>26.5</c:v>
                </c:pt>
                <c:pt idx="147">
                  <c:v>26.8</c:v>
                </c:pt>
                <c:pt idx="148">
                  <c:v>27</c:v>
                </c:pt>
                <c:pt idx="149">
                  <c:v>27.3</c:v>
                </c:pt>
                <c:pt idx="150">
                  <c:v>27.5</c:v>
                </c:pt>
                <c:pt idx="151">
                  <c:v>27.8</c:v>
                </c:pt>
                <c:pt idx="152">
                  <c:v>28</c:v>
                </c:pt>
                <c:pt idx="153">
                  <c:v>28.3</c:v>
                </c:pt>
                <c:pt idx="154">
                  <c:v>28.5</c:v>
                </c:pt>
                <c:pt idx="155">
                  <c:v>28.8</c:v>
                </c:pt>
                <c:pt idx="156">
                  <c:v>29</c:v>
                </c:pt>
                <c:pt idx="157">
                  <c:v>29.3</c:v>
                </c:pt>
                <c:pt idx="158">
                  <c:v>29.5</c:v>
                </c:pt>
                <c:pt idx="159">
                  <c:v>29.8</c:v>
                </c:pt>
                <c:pt idx="160">
                  <c:v>30</c:v>
                </c:pt>
              </c:numCache>
            </c:numRef>
          </c:xVal>
          <c:yVal>
            <c:numRef>
              <c:f>Sheet1!$D$3:$D$163</c:f>
              <c:numCache>
                <c:formatCode>General</c:formatCode>
                <c:ptCount val="161"/>
                <c:pt idx="0">
                  <c:v>0.01</c:v>
                </c:pt>
                <c:pt idx="1">
                  <c:v>0.01</c:v>
                </c:pt>
                <c:pt idx="2">
                  <c:v>0.01</c:v>
                </c:pt>
                <c:pt idx="3">
                  <c:v>0.01</c:v>
                </c:pt>
                <c:pt idx="4">
                  <c:v>0.01</c:v>
                </c:pt>
                <c:pt idx="5">
                  <c:v>0.01</c:v>
                </c:pt>
                <c:pt idx="6">
                  <c:v>0.01</c:v>
                </c:pt>
                <c:pt idx="7">
                  <c:v>0.01</c:v>
                </c:pt>
                <c:pt idx="8">
                  <c:v>0.01</c:v>
                </c:pt>
                <c:pt idx="9">
                  <c:v>0.01</c:v>
                </c:pt>
                <c:pt idx="10">
                  <c:v>0.01</c:v>
                </c:pt>
                <c:pt idx="11">
                  <c:v>1.0999999999999999E-2</c:v>
                </c:pt>
                <c:pt idx="12">
                  <c:v>1.0999999999999999E-2</c:v>
                </c:pt>
                <c:pt idx="13">
                  <c:v>0.01</c:v>
                </c:pt>
                <c:pt idx="14">
                  <c:v>1.7999999999999999E-2</c:v>
                </c:pt>
                <c:pt idx="15">
                  <c:v>1.7999999999999999E-2</c:v>
                </c:pt>
                <c:pt idx="16">
                  <c:v>1.7999999999999999E-2</c:v>
                </c:pt>
                <c:pt idx="17">
                  <c:v>1.7000000000000001E-2</c:v>
                </c:pt>
                <c:pt idx="18">
                  <c:v>1.7000000000000001E-2</c:v>
                </c:pt>
                <c:pt idx="19">
                  <c:v>1.7000000000000001E-2</c:v>
                </c:pt>
                <c:pt idx="20">
                  <c:v>1.7000000000000001E-2</c:v>
                </c:pt>
                <c:pt idx="21">
                  <c:v>1.7000000000000001E-2</c:v>
                </c:pt>
                <c:pt idx="22">
                  <c:v>1.7000000000000001E-2</c:v>
                </c:pt>
                <c:pt idx="23">
                  <c:v>1.7000000000000001E-2</c:v>
                </c:pt>
                <c:pt idx="24">
                  <c:v>1.6E-2</c:v>
                </c:pt>
                <c:pt idx="25">
                  <c:v>1.6E-2</c:v>
                </c:pt>
                <c:pt idx="26">
                  <c:v>1.6E-2</c:v>
                </c:pt>
                <c:pt idx="27">
                  <c:v>1.6E-2</c:v>
                </c:pt>
                <c:pt idx="28">
                  <c:v>1.6E-2</c:v>
                </c:pt>
                <c:pt idx="29">
                  <c:v>1.6E-2</c:v>
                </c:pt>
                <c:pt idx="30">
                  <c:v>1.6E-2</c:v>
                </c:pt>
                <c:pt idx="31">
                  <c:v>1.4999999999999999E-2</c:v>
                </c:pt>
                <c:pt idx="32">
                  <c:v>1.4999999999999999E-2</c:v>
                </c:pt>
                <c:pt idx="33">
                  <c:v>1.4999999999999999E-2</c:v>
                </c:pt>
                <c:pt idx="34">
                  <c:v>1.4999999999999999E-2</c:v>
                </c:pt>
                <c:pt idx="35">
                  <c:v>1.4999999999999999E-2</c:v>
                </c:pt>
                <c:pt idx="36">
                  <c:v>1.4999999999999999E-2</c:v>
                </c:pt>
                <c:pt idx="37">
                  <c:v>1.4999999999999999E-2</c:v>
                </c:pt>
                <c:pt idx="38">
                  <c:v>1.4E-2</c:v>
                </c:pt>
                <c:pt idx="39">
                  <c:v>1.4E-2</c:v>
                </c:pt>
                <c:pt idx="40">
                  <c:v>1.4E-2</c:v>
                </c:pt>
                <c:pt idx="41">
                  <c:v>1.4E-2</c:v>
                </c:pt>
                <c:pt idx="42">
                  <c:v>1.4E-2</c:v>
                </c:pt>
                <c:pt idx="43">
                  <c:v>1.4E-2</c:v>
                </c:pt>
                <c:pt idx="44">
                  <c:v>1.4E-2</c:v>
                </c:pt>
                <c:pt idx="45">
                  <c:v>1.2999999999999999E-2</c:v>
                </c:pt>
                <c:pt idx="46">
                  <c:v>1.2999999999999999E-2</c:v>
                </c:pt>
                <c:pt idx="47">
                  <c:v>1.2999999999999999E-2</c:v>
                </c:pt>
                <c:pt idx="48">
                  <c:v>1.2999999999999999E-2</c:v>
                </c:pt>
                <c:pt idx="49">
                  <c:v>1.2999999999999999E-2</c:v>
                </c:pt>
                <c:pt idx="50">
                  <c:v>1.2999999999999999E-2</c:v>
                </c:pt>
                <c:pt idx="51">
                  <c:v>1.2999999999999999E-2</c:v>
                </c:pt>
                <c:pt idx="52">
                  <c:v>1.2E-2</c:v>
                </c:pt>
                <c:pt idx="53">
                  <c:v>1.2E-2</c:v>
                </c:pt>
                <c:pt idx="54">
                  <c:v>1.2E-2</c:v>
                </c:pt>
                <c:pt idx="55">
                  <c:v>1.2E-2</c:v>
                </c:pt>
                <c:pt idx="56">
                  <c:v>1.2E-2</c:v>
                </c:pt>
                <c:pt idx="57">
                  <c:v>1.2E-2</c:v>
                </c:pt>
                <c:pt idx="58">
                  <c:v>1.0999999999999999E-2</c:v>
                </c:pt>
                <c:pt idx="59">
                  <c:v>1.0999999999999999E-2</c:v>
                </c:pt>
                <c:pt idx="60">
                  <c:v>1.0999999999999999E-2</c:v>
                </c:pt>
                <c:pt idx="61">
                  <c:v>1.0999999999999999E-2</c:v>
                </c:pt>
                <c:pt idx="62">
                  <c:v>1.0999999999999999E-2</c:v>
                </c:pt>
                <c:pt idx="63">
                  <c:v>1.0999999999999999E-2</c:v>
                </c:pt>
                <c:pt idx="64">
                  <c:v>0.01</c:v>
                </c:pt>
                <c:pt idx="65">
                  <c:v>0.01</c:v>
                </c:pt>
                <c:pt idx="66">
                  <c:v>0.01</c:v>
                </c:pt>
                <c:pt idx="67">
                  <c:v>0.01</c:v>
                </c:pt>
                <c:pt idx="68">
                  <c:v>0.01</c:v>
                </c:pt>
                <c:pt idx="69">
                  <c:v>0.01</c:v>
                </c:pt>
                <c:pt idx="70">
                  <c:v>5.0000000000000001E-3</c:v>
                </c:pt>
                <c:pt idx="71">
                  <c:v>6.0000000000000001E-3</c:v>
                </c:pt>
                <c:pt idx="72">
                  <c:v>5.0000000000000001E-3</c:v>
                </c:pt>
                <c:pt idx="73">
                  <c:v>5.0000000000000001E-3</c:v>
                </c:pt>
                <c:pt idx="74">
                  <c:v>5.0000000000000001E-3</c:v>
                </c:pt>
                <c:pt idx="75">
                  <c:v>5.0000000000000001E-3</c:v>
                </c:pt>
                <c:pt idx="76">
                  <c:v>4.0000000000000001E-3</c:v>
                </c:pt>
                <c:pt idx="77">
                  <c:v>4.0000000000000001E-3</c:v>
                </c:pt>
                <c:pt idx="78">
                  <c:v>4.0000000000000001E-3</c:v>
                </c:pt>
                <c:pt idx="79">
                  <c:v>4.0000000000000001E-3</c:v>
                </c:pt>
                <c:pt idx="80">
                  <c:v>4.0000000000000001E-3</c:v>
                </c:pt>
                <c:pt idx="81">
                  <c:v>4.0000000000000001E-3</c:v>
                </c:pt>
                <c:pt idx="82">
                  <c:v>4.0000000000000001E-3</c:v>
                </c:pt>
                <c:pt idx="83">
                  <c:v>4.0000000000000001E-3</c:v>
                </c:pt>
                <c:pt idx="84">
                  <c:v>4.0000000000000001E-3</c:v>
                </c:pt>
                <c:pt idx="85">
                  <c:v>4.0000000000000001E-3</c:v>
                </c:pt>
                <c:pt idx="86">
                  <c:v>4.0000000000000001E-3</c:v>
                </c:pt>
                <c:pt idx="87">
                  <c:v>4.0000000000000001E-3</c:v>
                </c:pt>
                <c:pt idx="88">
                  <c:v>3.0000000000000001E-3</c:v>
                </c:pt>
                <c:pt idx="89">
                  <c:v>3.0000000000000001E-3</c:v>
                </c:pt>
                <c:pt idx="90">
                  <c:v>3.0000000000000001E-3</c:v>
                </c:pt>
                <c:pt idx="91">
                  <c:v>3.0000000000000001E-3</c:v>
                </c:pt>
                <c:pt idx="92">
                  <c:v>3.0000000000000001E-3</c:v>
                </c:pt>
                <c:pt idx="93">
                  <c:v>3.0000000000000001E-3</c:v>
                </c:pt>
                <c:pt idx="94">
                  <c:v>3.0000000000000001E-3</c:v>
                </c:pt>
                <c:pt idx="95">
                  <c:v>3.0000000000000001E-3</c:v>
                </c:pt>
                <c:pt idx="96">
                  <c:v>3.0000000000000001E-3</c:v>
                </c:pt>
                <c:pt idx="97">
                  <c:v>3.0000000000000001E-3</c:v>
                </c:pt>
                <c:pt idx="98">
                  <c:v>3.0000000000000001E-3</c:v>
                </c:pt>
                <c:pt idx="99">
                  <c:v>3.0000000000000001E-3</c:v>
                </c:pt>
                <c:pt idx="100">
                  <c:v>2E-3</c:v>
                </c:pt>
                <c:pt idx="101">
                  <c:v>2E-3</c:v>
                </c:pt>
                <c:pt idx="102">
                  <c:v>2E-3</c:v>
                </c:pt>
                <c:pt idx="103">
                  <c:v>2E-3</c:v>
                </c:pt>
                <c:pt idx="104">
                  <c:v>2E-3</c:v>
                </c:pt>
                <c:pt idx="105">
                  <c:v>2E-3</c:v>
                </c:pt>
                <c:pt idx="106">
                  <c:v>2E-3</c:v>
                </c:pt>
                <c:pt idx="107">
                  <c:v>2E-3</c:v>
                </c:pt>
                <c:pt idx="108">
                  <c:v>2E-3</c:v>
                </c:pt>
                <c:pt idx="109">
                  <c:v>2E-3</c:v>
                </c:pt>
                <c:pt idx="110">
                  <c:v>2E-3</c:v>
                </c:pt>
                <c:pt idx="111">
                  <c:v>1E-3</c:v>
                </c:pt>
                <c:pt idx="112">
                  <c:v>1E-3</c:v>
                </c:pt>
                <c:pt idx="113">
                  <c:v>1E-3</c:v>
                </c:pt>
                <c:pt idx="114">
                  <c:v>1E-3</c:v>
                </c:pt>
                <c:pt idx="115">
                  <c:v>1E-3</c:v>
                </c:pt>
                <c:pt idx="116">
                  <c:v>1E-3</c:v>
                </c:pt>
                <c:pt idx="117">
                  <c:v>1E-3</c:v>
                </c:pt>
                <c:pt idx="118">
                  <c:v>1E-3</c:v>
                </c:pt>
                <c:pt idx="119">
                  <c:v>1E-3</c:v>
                </c:pt>
                <c:pt idx="120">
                  <c:v>1E-3</c:v>
                </c:pt>
                <c:pt idx="121">
                  <c:v>1E-3</c:v>
                </c:pt>
                <c:pt idx="122">
                  <c:v>1E-3</c:v>
                </c:pt>
                <c:pt idx="123">
                  <c:v>0</c:v>
                </c:pt>
                <c:pt idx="124">
                  <c:v>0</c:v>
                </c:pt>
                <c:pt idx="125">
                  <c:v>0</c:v>
                </c:pt>
                <c:pt idx="126">
                  <c:v>0</c:v>
                </c:pt>
                <c:pt idx="127">
                  <c:v>0</c:v>
                </c:pt>
                <c:pt idx="128">
                  <c:v>0</c:v>
                </c:pt>
                <c:pt idx="129">
                  <c:v>0</c:v>
                </c:pt>
                <c:pt idx="130">
                  <c:v>0</c:v>
                </c:pt>
                <c:pt idx="131">
                  <c:v>0</c:v>
                </c:pt>
                <c:pt idx="132">
                  <c:v>0</c:v>
                </c:pt>
                <c:pt idx="133">
                  <c:v>0</c:v>
                </c:pt>
                <c:pt idx="134">
                  <c:v>0</c:v>
                </c:pt>
                <c:pt idx="135">
                  <c:v>-1E-3</c:v>
                </c:pt>
                <c:pt idx="136">
                  <c:v>-1E-3</c:v>
                </c:pt>
                <c:pt idx="137">
                  <c:v>-1E-3</c:v>
                </c:pt>
                <c:pt idx="138">
                  <c:v>-1E-3</c:v>
                </c:pt>
                <c:pt idx="139">
                  <c:v>-1E-3</c:v>
                </c:pt>
                <c:pt idx="140">
                  <c:v>-1E-3</c:v>
                </c:pt>
                <c:pt idx="141">
                  <c:v>-1E-3</c:v>
                </c:pt>
                <c:pt idx="142">
                  <c:v>-1E-3</c:v>
                </c:pt>
                <c:pt idx="143">
                  <c:v>-1E-3</c:v>
                </c:pt>
                <c:pt idx="144">
                  <c:v>-1E-3</c:v>
                </c:pt>
                <c:pt idx="145">
                  <c:v>-1E-3</c:v>
                </c:pt>
                <c:pt idx="146">
                  <c:v>-1E-3</c:v>
                </c:pt>
                <c:pt idx="147">
                  <c:v>-1E-3</c:v>
                </c:pt>
                <c:pt idx="148">
                  <c:v>-2E-3</c:v>
                </c:pt>
                <c:pt idx="149">
                  <c:v>-2E-3</c:v>
                </c:pt>
                <c:pt idx="150">
                  <c:v>-2E-3</c:v>
                </c:pt>
                <c:pt idx="151">
                  <c:v>-2E-3</c:v>
                </c:pt>
                <c:pt idx="152">
                  <c:v>-2E-3</c:v>
                </c:pt>
                <c:pt idx="153">
                  <c:v>-2E-3</c:v>
                </c:pt>
                <c:pt idx="154">
                  <c:v>-2E-3</c:v>
                </c:pt>
                <c:pt idx="155">
                  <c:v>-2E-3</c:v>
                </c:pt>
                <c:pt idx="156">
                  <c:v>-2E-3</c:v>
                </c:pt>
                <c:pt idx="157">
                  <c:v>-2E-3</c:v>
                </c:pt>
                <c:pt idx="158">
                  <c:v>-2E-3</c:v>
                </c:pt>
                <c:pt idx="159">
                  <c:v>-2E-3</c:v>
                </c:pt>
                <c:pt idx="160">
                  <c:v>-3.0000000000000001E-3</c:v>
                </c:pt>
              </c:numCache>
            </c:numRef>
          </c:yVal>
          <c:smooth val="1"/>
          <c:extLst>
            <c:ext xmlns:c16="http://schemas.microsoft.com/office/drawing/2014/chart" uri="{C3380CC4-5D6E-409C-BE32-E72D297353CC}">
              <c16:uniqueId val="{00000000-4491-4AEE-91B0-2C09F52D0403}"/>
            </c:ext>
          </c:extLst>
        </c:ser>
        <c:dLbls>
          <c:showLegendKey val="0"/>
          <c:showVal val="0"/>
          <c:showCatName val="0"/>
          <c:showSerName val="0"/>
          <c:showPercent val="0"/>
          <c:showBubbleSize val="0"/>
        </c:dLbls>
        <c:axId val="1449752176"/>
        <c:axId val="1449748336"/>
      </c:scatterChart>
      <c:valAx>
        <c:axId val="14497521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Angle of Attack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9748336"/>
        <c:crosses val="autoZero"/>
        <c:crossBetween val="midCat"/>
      </c:valAx>
      <c:valAx>
        <c:axId val="1449748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9752176"/>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Drag</a:t>
            </a:r>
            <a:r>
              <a:rPr lang="en-US" baseline="0"/>
              <a:t> Polar (Re = 8.78e6)</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Cd</c:v>
          </c:tx>
          <c:spPr>
            <a:ln w="28575" cap="rnd">
              <a:solidFill>
                <a:schemeClr val="accent1"/>
              </a:solidFill>
              <a:round/>
            </a:ln>
            <a:effectLst/>
          </c:spPr>
          <c:marker>
            <c:symbol val="none"/>
          </c:marker>
          <c:xVal>
            <c:numRef>
              <c:f>Sheet2!$D$3:$D$163</c:f>
              <c:numCache>
                <c:formatCode>0.000</c:formatCode>
                <c:ptCount val="161"/>
                <c:pt idx="0">
                  <c:v>5.9459999999999999E-2</c:v>
                </c:pt>
                <c:pt idx="1">
                  <c:v>5.7939999999999998E-2</c:v>
                </c:pt>
                <c:pt idx="2">
                  <c:v>5.5140000000000002E-2</c:v>
                </c:pt>
                <c:pt idx="3">
                  <c:v>5.4370000000000002E-2</c:v>
                </c:pt>
                <c:pt idx="4">
                  <c:v>5.3060000000000003E-2</c:v>
                </c:pt>
                <c:pt idx="5">
                  <c:v>5.1549999999999999E-2</c:v>
                </c:pt>
                <c:pt idx="6">
                  <c:v>0.05</c:v>
                </c:pt>
                <c:pt idx="7">
                  <c:v>4.8779999999999997E-2</c:v>
                </c:pt>
                <c:pt idx="8">
                  <c:v>4.6699999999999998E-2</c:v>
                </c:pt>
                <c:pt idx="9">
                  <c:v>4.487E-2</c:v>
                </c:pt>
                <c:pt idx="10">
                  <c:v>4.2950000000000002E-2</c:v>
                </c:pt>
                <c:pt idx="11">
                  <c:v>4.0320000000000002E-2</c:v>
                </c:pt>
                <c:pt idx="12">
                  <c:v>3.7819999999999999E-2</c:v>
                </c:pt>
                <c:pt idx="13">
                  <c:v>4.0030000000000003E-2</c:v>
                </c:pt>
                <c:pt idx="14">
                  <c:v>1.17E-2</c:v>
                </c:pt>
                <c:pt idx="15">
                  <c:v>1.175E-2</c:v>
                </c:pt>
                <c:pt idx="16">
                  <c:v>1.146E-2</c:v>
                </c:pt>
                <c:pt idx="17">
                  <c:v>1.133E-2</c:v>
                </c:pt>
                <c:pt idx="18">
                  <c:v>1.103E-2</c:v>
                </c:pt>
                <c:pt idx="19">
                  <c:v>1.0630000000000001E-2</c:v>
                </c:pt>
                <c:pt idx="20">
                  <c:v>1.0500000000000001E-2</c:v>
                </c:pt>
                <c:pt idx="21">
                  <c:v>1.0330000000000001E-2</c:v>
                </c:pt>
                <c:pt idx="22">
                  <c:v>9.9299999999999996E-3</c:v>
                </c:pt>
                <c:pt idx="23">
                  <c:v>9.6699999999999998E-3</c:v>
                </c:pt>
                <c:pt idx="24">
                  <c:v>9.5399999999999999E-3</c:v>
                </c:pt>
                <c:pt idx="25">
                  <c:v>9.3299999999999998E-3</c:v>
                </c:pt>
                <c:pt idx="26">
                  <c:v>9.11E-3</c:v>
                </c:pt>
                <c:pt idx="27">
                  <c:v>8.9099999999999995E-3</c:v>
                </c:pt>
                <c:pt idx="28">
                  <c:v>8.7799999999999996E-3</c:v>
                </c:pt>
                <c:pt idx="29">
                  <c:v>8.6300000000000005E-3</c:v>
                </c:pt>
                <c:pt idx="30">
                  <c:v>8.3999999999999995E-3</c:v>
                </c:pt>
                <c:pt idx="31">
                  <c:v>8.3999999999999995E-3</c:v>
                </c:pt>
                <c:pt idx="32">
                  <c:v>8.2500000000000004E-3</c:v>
                </c:pt>
                <c:pt idx="33">
                  <c:v>8.2000000000000007E-3</c:v>
                </c:pt>
                <c:pt idx="34">
                  <c:v>8.0499999999999999E-3</c:v>
                </c:pt>
                <c:pt idx="35">
                  <c:v>7.92E-3</c:v>
                </c:pt>
                <c:pt idx="36">
                  <c:v>7.8799999999999999E-3</c:v>
                </c:pt>
                <c:pt idx="37">
                  <c:v>6.7999999999999996E-3</c:v>
                </c:pt>
                <c:pt idx="38">
                  <c:v>6.2100000000000002E-3</c:v>
                </c:pt>
                <c:pt idx="39">
                  <c:v>5.8500000000000002E-3</c:v>
                </c:pt>
                <c:pt idx="40">
                  <c:v>5.9500000000000004E-3</c:v>
                </c:pt>
                <c:pt idx="41">
                  <c:v>5.8500000000000002E-3</c:v>
                </c:pt>
                <c:pt idx="42">
                  <c:v>5.5700000000000003E-3</c:v>
                </c:pt>
                <c:pt idx="43">
                  <c:v>5.2500000000000003E-3</c:v>
                </c:pt>
                <c:pt idx="44">
                  <c:v>5.3400000000000001E-3</c:v>
                </c:pt>
                <c:pt idx="45">
                  <c:v>5.4799999999999996E-3</c:v>
                </c:pt>
                <c:pt idx="46">
                  <c:v>5.64E-3</c:v>
                </c:pt>
                <c:pt idx="47">
                  <c:v>5.7299999999999999E-3</c:v>
                </c:pt>
                <c:pt idx="48">
                  <c:v>5.7299999999999999E-3</c:v>
                </c:pt>
                <c:pt idx="49">
                  <c:v>5.6899999999999997E-3</c:v>
                </c:pt>
                <c:pt idx="50">
                  <c:v>5.6299999999999996E-3</c:v>
                </c:pt>
                <c:pt idx="51">
                  <c:v>5.5900000000000004E-3</c:v>
                </c:pt>
                <c:pt idx="52">
                  <c:v>5.6100000000000004E-3</c:v>
                </c:pt>
                <c:pt idx="53">
                  <c:v>5.7099999999999998E-3</c:v>
                </c:pt>
                <c:pt idx="54">
                  <c:v>5.7299999999999999E-3</c:v>
                </c:pt>
                <c:pt idx="55">
                  <c:v>5.4200000000000003E-3</c:v>
                </c:pt>
                <c:pt idx="56">
                  <c:v>5.3699999999999998E-3</c:v>
                </c:pt>
                <c:pt idx="57">
                  <c:v>5.4099999999999999E-3</c:v>
                </c:pt>
                <c:pt idx="58">
                  <c:v>5.4400000000000004E-3</c:v>
                </c:pt>
                <c:pt idx="59">
                  <c:v>5.4799999999999996E-3</c:v>
                </c:pt>
                <c:pt idx="60">
                  <c:v>5.4200000000000003E-3</c:v>
                </c:pt>
                <c:pt idx="61">
                  <c:v>5.4799999999999996E-3</c:v>
                </c:pt>
                <c:pt idx="62">
                  <c:v>5.6499999999999996E-3</c:v>
                </c:pt>
                <c:pt idx="63">
                  <c:v>5.5599999999999998E-3</c:v>
                </c:pt>
                <c:pt idx="64">
                  <c:v>5.6499999999999996E-3</c:v>
                </c:pt>
                <c:pt idx="65">
                  <c:v>5.7099999999999998E-3</c:v>
                </c:pt>
                <c:pt idx="66">
                  <c:v>5.6800000000000002E-3</c:v>
                </c:pt>
                <c:pt idx="67">
                  <c:v>5.6600000000000001E-3</c:v>
                </c:pt>
                <c:pt idx="68">
                  <c:v>5.7800000000000004E-3</c:v>
                </c:pt>
                <c:pt idx="69">
                  <c:v>7.8499999999999993E-3</c:v>
                </c:pt>
                <c:pt idx="70">
                  <c:v>4.4389999999999999E-2</c:v>
                </c:pt>
                <c:pt idx="71">
                  <c:v>4.308E-2</c:v>
                </c:pt>
                <c:pt idx="72">
                  <c:v>4.4810000000000003E-2</c:v>
                </c:pt>
                <c:pt idx="73">
                  <c:v>4.7379999999999999E-2</c:v>
                </c:pt>
                <c:pt idx="74">
                  <c:v>4.931E-2</c:v>
                </c:pt>
                <c:pt idx="75">
                  <c:v>5.1209999999999999E-2</c:v>
                </c:pt>
                <c:pt idx="76">
                  <c:v>5.3319999999999999E-2</c:v>
                </c:pt>
                <c:pt idx="77">
                  <c:v>5.4609999999999999E-2</c:v>
                </c:pt>
                <c:pt idx="78">
                  <c:v>5.6210000000000003E-2</c:v>
                </c:pt>
                <c:pt idx="79">
                  <c:v>5.7770000000000002E-2</c:v>
                </c:pt>
                <c:pt idx="80">
                  <c:v>5.91E-2</c:v>
                </c:pt>
                <c:pt idx="81">
                  <c:v>6.0040000000000003E-2</c:v>
                </c:pt>
                <c:pt idx="82">
                  <c:v>6.2810000000000005E-2</c:v>
                </c:pt>
                <c:pt idx="83">
                  <c:v>6.4409999999999995E-2</c:v>
                </c:pt>
                <c:pt idx="84">
                  <c:v>6.6430000000000003E-2</c:v>
                </c:pt>
                <c:pt idx="85">
                  <c:v>6.8190000000000001E-2</c:v>
                </c:pt>
                <c:pt idx="86">
                  <c:v>6.9610000000000005E-2</c:v>
                </c:pt>
                <c:pt idx="87">
                  <c:v>7.1489999999999998E-2</c:v>
                </c:pt>
                <c:pt idx="88">
                  <c:v>7.3020000000000002E-2</c:v>
                </c:pt>
                <c:pt idx="89">
                  <c:v>7.492E-2</c:v>
                </c:pt>
                <c:pt idx="90">
                  <c:v>7.7229999999999993E-2</c:v>
                </c:pt>
                <c:pt idx="91">
                  <c:v>7.9589999999999994E-2</c:v>
                </c:pt>
                <c:pt idx="92">
                  <c:v>8.054E-2</c:v>
                </c:pt>
                <c:pt idx="93">
                  <c:v>8.319E-2</c:v>
                </c:pt>
                <c:pt idx="94">
                  <c:v>8.5730000000000001E-2</c:v>
                </c:pt>
                <c:pt idx="95">
                  <c:v>8.8029999999999997E-2</c:v>
                </c:pt>
                <c:pt idx="96">
                  <c:v>9.0359999999999996E-2</c:v>
                </c:pt>
                <c:pt idx="97">
                  <c:v>9.2200000000000004E-2</c:v>
                </c:pt>
                <c:pt idx="98">
                  <c:v>9.4829999999999998E-2</c:v>
                </c:pt>
                <c:pt idx="99">
                  <c:v>9.7199999999999995E-2</c:v>
                </c:pt>
                <c:pt idx="100">
                  <c:v>0.1</c:v>
                </c:pt>
                <c:pt idx="101">
                  <c:v>0.10154000000000001</c:v>
                </c:pt>
                <c:pt idx="102">
                  <c:v>0.10452</c:v>
                </c:pt>
                <c:pt idx="103">
                  <c:v>0.1095</c:v>
                </c:pt>
                <c:pt idx="104">
                  <c:v>0.11126999999999999</c:v>
                </c:pt>
                <c:pt idx="105">
                  <c:v>0.11437</c:v>
                </c:pt>
                <c:pt idx="106">
                  <c:v>0.1176</c:v>
                </c:pt>
                <c:pt idx="107">
                  <c:v>0.12046999999999999</c:v>
                </c:pt>
                <c:pt idx="108">
                  <c:v>0.12264</c:v>
                </c:pt>
                <c:pt idx="109">
                  <c:v>0.12595999999999999</c:v>
                </c:pt>
                <c:pt idx="110">
                  <c:v>0.12937000000000001</c:v>
                </c:pt>
                <c:pt idx="111">
                  <c:v>0.13272999999999999</c:v>
                </c:pt>
                <c:pt idx="112">
                  <c:v>0.13461000000000001</c:v>
                </c:pt>
                <c:pt idx="113">
                  <c:v>0.13632</c:v>
                </c:pt>
                <c:pt idx="114">
                  <c:v>0.14004</c:v>
                </c:pt>
                <c:pt idx="115">
                  <c:v>0.14545</c:v>
                </c:pt>
                <c:pt idx="116">
                  <c:v>0.14782000000000001</c:v>
                </c:pt>
                <c:pt idx="117">
                  <c:v>0.15167</c:v>
                </c:pt>
                <c:pt idx="118">
                  <c:v>0.15565999999999999</c:v>
                </c:pt>
                <c:pt idx="119">
                  <c:v>0.15694</c:v>
                </c:pt>
                <c:pt idx="120">
                  <c:v>0.15901999999999999</c:v>
                </c:pt>
                <c:pt idx="121">
                  <c:v>0.16299</c:v>
                </c:pt>
                <c:pt idx="122">
                  <c:v>0.16628999999999999</c:v>
                </c:pt>
                <c:pt idx="123">
                  <c:v>0.17452999999999999</c:v>
                </c:pt>
                <c:pt idx="124">
                  <c:v>0.17454</c:v>
                </c:pt>
                <c:pt idx="125">
                  <c:v>0.17882999999999999</c:v>
                </c:pt>
                <c:pt idx="126">
                  <c:v>0.18529999999999999</c:v>
                </c:pt>
                <c:pt idx="127">
                  <c:v>0.18987999999999999</c:v>
                </c:pt>
                <c:pt idx="128">
                  <c:v>0.19253999999999999</c:v>
                </c:pt>
                <c:pt idx="129">
                  <c:v>0.19872999999999999</c:v>
                </c:pt>
                <c:pt idx="130">
                  <c:v>0.19939999999999999</c:v>
                </c:pt>
                <c:pt idx="131">
                  <c:v>0.20232</c:v>
                </c:pt>
                <c:pt idx="132">
                  <c:v>0.2034</c:v>
                </c:pt>
                <c:pt idx="133">
                  <c:v>0.20866999999999999</c:v>
                </c:pt>
                <c:pt idx="134">
                  <c:v>0.21018999999999999</c:v>
                </c:pt>
                <c:pt idx="135">
                  <c:v>0.21598999999999999</c:v>
                </c:pt>
                <c:pt idx="136">
                  <c:v>0.21731</c:v>
                </c:pt>
                <c:pt idx="137">
                  <c:v>0.22316</c:v>
                </c:pt>
                <c:pt idx="138">
                  <c:v>0.22968</c:v>
                </c:pt>
                <c:pt idx="139">
                  <c:v>0.23200000000000001</c:v>
                </c:pt>
                <c:pt idx="140">
                  <c:v>0.23602000000000001</c:v>
                </c:pt>
                <c:pt idx="141">
                  <c:v>0.23776</c:v>
                </c:pt>
                <c:pt idx="142">
                  <c:v>0.24354999999999999</c:v>
                </c:pt>
                <c:pt idx="143">
                  <c:v>0.24551000000000001</c:v>
                </c:pt>
                <c:pt idx="144">
                  <c:v>0.25355</c:v>
                </c:pt>
                <c:pt idx="145">
                  <c:v>0.25520999999999999</c:v>
                </c:pt>
                <c:pt idx="146">
                  <c:v>0.25738</c:v>
                </c:pt>
                <c:pt idx="147">
                  <c:v>0.26628000000000002</c:v>
                </c:pt>
                <c:pt idx="148">
                  <c:v>0.26859</c:v>
                </c:pt>
                <c:pt idx="149">
                  <c:v>0.27017000000000002</c:v>
                </c:pt>
                <c:pt idx="150">
                  <c:v>0.27981</c:v>
                </c:pt>
                <c:pt idx="151">
                  <c:v>0.27992</c:v>
                </c:pt>
                <c:pt idx="152">
                  <c:v>0.28228999999999999</c:v>
                </c:pt>
                <c:pt idx="153">
                  <c:v>0.28891</c:v>
                </c:pt>
                <c:pt idx="154">
                  <c:v>0.29277999999999998</c:v>
                </c:pt>
                <c:pt idx="155">
                  <c:v>0.30005999999999999</c:v>
                </c:pt>
                <c:pt idx="156">
                  <c:v>0.30249999999999999</c:v>
                </c:pt>
                <c:pt idx="157">
                  <c:v>0.30480000000000002</c:v>
                </c:pt>
                <c:pt idx="158">
                  <c:v>0.31252999999999997</c:v>
                </c:pt>
                <c:pt idx="159">
                  <c:v>0.31541000000000002</c:v>
                </c:pt>
                <c:pt idx="160">
                  <c:v>0.31809999999999999</c:v>
                </c:pt>
              </c:numCache>
            </c:numRef>
          </c:xVal>
          <c:yVal>
            <c:numRef>
              <c:f>Sheet2!$C$3:$C$163</c:f>
              <c:numCache>
                <c:formatCode>General</c:formatCode>
                <c:ptCount val="161"/>
                <c:pt idx="0">
                  <c:v>-0.255</c:v>
                </c:pt>
                <c:pt idx="1">
                  <c:v>-0.26800000000000002</c:v>
                </c:pt>
                <c:pt idx="2">
                  <c:v>-0.28199999999999997</c:v>
                </c:pt>
                <c:pt idx="3">
                  <c:v>-0.29499999999999998</c:v>
                </c:pt>
                <c:pt idx="4">
                  <c:v>-0.308</c:v>
                </c:pt>
                <c:pt idx="5">
                  <c:v>-0.32200000000000001</c:v>
                </c:pt>
                <c:pt idx="6">
                  <c:v>-0.33600000000000002</c:v>
                </c:pt>
                <c:pt idx="7">
                  <c:v>-0.35</c:v>
                </c:pt>
                <c:pt idx="8">
                  <c:v>-0.36499999999999999</c:v>
                </c:pt>
                <c:pt idx="9">
                  <c:v>-0.379</c:v>
                </c:pt>
                <c:pt idx="10">
                  <c:v>-0.39200000000000002</c:v>
                </c:pt>
                <c:pt idx="11">
                  <c:v>-0.40600000000000003</c:v>
                </c:pt>
                <c:pt idx="12">
                  <c:v>-0.41899999999999998</c:v>
                </c:pt>
                <c:pt idx="13">
                  <c:v>-0.42399999999999999</c:v>
                </c:pt>
                <c:pt idx="14">
                  <c:v>-0.53400000000000003</c:v>
                </c:pt>
                <c:pt idx="15">
                  <c:v>-0.54200000000000004</c:v>
                </c:pt>
                <c:pt idx="16">
                  <c:v>-0.54700000000000004</c:v>
                </c:pt>
                <c:pt idx="17">
                  <c:v>-0.55000000000000004</c:v>
                </c:pt>
                <c:pt idx="18">
                  <c:v>-0.55000000000000004</c:v>
                </c:pt>
                <c:pt idx="19">
                  <c:v>-0.54800000000000004</c:v>
                </c:pt>
                <c:pt idx="20">
                  <c:v>-0.54200000000000004</c:v>
                </c:pt>
                <c:pt idx="21">
                  <c:v>-0.53300000000000003</c:v>
                </c:pt>
                <c:pt idx="22">
                  <c:v>-0.52200000000000002</c:v>
                </c:pt>
                <c:pt idx="23">
                  <c:v>-0.50700000000000001</c:v>
                </c:pt>
                <c:pt idx="24">
                  <c:v>-0.48699999999999999</c:v>
                </c:pt>
                <c:pt idx="25">
                  <c:v>-0.46700000000000003</c:v>
                </c:pt>
                <c:pt idx="26">
                  <c:v>-0.44500000000000001</c:v>
                </c:pt>
                <c:pt idx="27">
                  <c:v>-0.42199999999999999</c:v>
                </c:pt>
                <c:pt idx="28">
                  <c:v>-0.39900000000000002</c:v>
                </c:pt>
                <c:pt idx="29">
                  <c:v>-0.374</c:v>
                </c:pt>
                <c:pt idx="30">
                  <c:v>-0.34899999999999998</c:v>
                </c:pt>
                <c:pt idx="31">
                  <c:v>-0.32300000000000001</c:v>
                </c:pt>
                <c:pt idx="32">
                  <c:v>-0.29699999999999999</c:v>
                </c:pt>
                <c:pt idx="33">
                  <c:v>-0.27100000000000002</c:v>
                </c:pt>
                <c:pt idx="34">
                  <c:v>-0.24399999999999999</c:v>
                </c:pt>
                <c:pt idx="35">
                  <c:v>-0.216</c:v>
                </c:pt>
                <c:pt idx="36">
                  <c:v>-0.189</c:v>
                </c:pt>
                <c:pt idx="37">
                  <c:v>-0.161</c:v>
                </c:pt>
                <c:pt idx="38">
                  <c:v>-0.13300000000000001</c:v>
                </c:pt>
                <c:pt idx="39">
                  <c:v>-0.105</c:v>
                </c:pt>
                <c:pt idx="40">
                  <c:v>-7.6999999999999999E-2</c:v>
                </c:pt>
                <c:pt idx="41">
                  <c:v>-4.9000000000000002E-2</c:v>
                </c:pt>
                <c:pt idx="42">
                  <c:v>-2.1000000000000001E-2</c:v>
                </c:pt>
                <c:pt idx="43">
                  <c:v>7.0000000000000001E-3</c:v>
                </c:pt>
                <c:pt idx="44">
                  <c:v>3.5000000000000003E-2</c:v>
                </c:pt>
                <c:pt idx="45">
                  <c:v>6.2E-2</c:v>
                </c:pt>
                <c:pt idx="46">
                  <c:v>0.09</c:v>
                </c:pt>
                <c:pt idx="47">
                  <c:v>0.11799999999999999</c:v>
                </c:pt>
                <c:pt idx="48">
                  <c:v>0.14599999999999999</c:v>
                </c:pt>
                <c:pt idx="49">
                  <c:v>0.17299999999999999</c:v>
                </c:pt>
                <c:pt idx="50">
                  <c:v>0.20100000000000001</c:v>
                </c:pt>
                <c:pt idx="51">
                  <c:v>0.22800000000000001</c:v>
                </c:pt>
                <c:pt idx="52">
                  <c:v>0.254</c:v>
                </c:pt>
                <c:pt idx="53">
                  <c:v>0.28000000000000003</c:v>
                </c:pt>
                <c:pt idx="54">
                  <c:v>0.30599999999999999</c:v>
                </c:pt>
                <c:pt idx="55">
                  <c:v>0.33</c:v>
                </c:pt>
                <c:pt idx="56">
                  <c:v>0.35399999999999998</c:v>
                </c:pt>
                <c:pt idx="57">
                  <c:v>0.378</c:v>
                </c:pt>
                <c:pt idx="58">
                  <c:v>0.4</c:v>
                </c:pt>
                <c:pt idx="59">
                  <c:v>0.42199999999999999</c:v>
                </c:pt>
                <c:pt idx="60">
                  <c:v>0.442</c:v>
                </c:pt>
                <c:pt idx="61">
                  <c:v>0.45800000000000002</c:v>
                </c:pt>
                <c:pt idx="62">
                  <c:v>0.47099999999999997</c:v>
                </c:pt>
                <c:pt idx="63">
                  <c:v>0.48199999999999998</c:v>
                </c:pt>
                <c:pt idx="64">
                  <c:v>0.48899999999999999</c:v>
                </c:pt>
                <c:pt idx="65">
                  <c:v>0.49399999999999999</c:v>
                </c:pt>
                <c:pt idx="66">
                  <c:v>0.496</c:v>
                </c:pt>
                <c:pt idx="67">
                  <c:v>0.496</c:v>
                </c:pt>
                <c:pt idx="68">
                  <c:v>0.49299999999999999</c:v>
                </c:pt>
                <c:pt idx="69">
                  <c:v>0.48699999999999999</c:v>
                </c:pt>
                <c:pt idx="70">
                  <c:v>0.38900000000000001</c:v>
                </c:pt>
                <c:pt idx="71">
                  <c:v>0.38400000000000001</c:v>
                </c:pt>
                <c:pt idx="72">
                  <c:v>0.374</c:v>
                </c:pt>
                <c:pt idx="73">
                  <c:v>0.36299999999999999</c:v>
                </c:pt>
                <c:pt idx="74">
                  <c:v>0.35099999999999998</c:v>
                </c:pt>
                <c:pt idx="75">
                  <c:v>0.33900000000000002</c:v>
                </c:pt>
                <c:pt idx="76">
                  <c:v>0.32700000000000001</c:v>
                </c:pt>
                <c:pt idx="77">
                  <c:v>0.314</c:v>
                </c:pt>
                <c:pt idx="78">
                  <c:v>0.30199999999999999</c:v>
                </c:pt>
                <c:pt idx="79">
                  <c:v>0.28899999999999998</c:v>
                </c:pt>
                <c:pt idx="80">
                  <c:v>0.27700000000000002</c:v>
                </c:pt>
                <c:pt idx="81">
                  <c:v>0.26500000000000001</c:v>
                </c:pt>
                <c:pt idx="82">
                  <c:v>0.253</c:v>
                </c:pt>
                <c:pt idx="83">
                  <c:v>0.24099999999999999</c:v>
                </c:pt>
                <c:pt idx="84">
                  <c:v>0.23</c:v>
                </c:pt>
                <c:pt idx="85">
                  <c:v>0.219</c:v>
                </c:pt>
                <c:pt idx="86">
                  <c:v>0.20899999999999999</c:v>
                </c:pt>
                <c:pt idx="87">
                  <c:v>0.19900000000000001</c:v>
                </c:pt>
                <c:pt idx="88">
                  <c:v>0.19</c:v>
                </c:pt>
                <c:pt idx="89">
                  <c:v>0.18</c:v>
                </c:pt>
                <c:pt idx="90">
                  <c:v>0.17199999999999999</c:v>
                </c:pt>
                <c:pt idx="91">
                  <c:v>0.16400000000000001</c:v>
                </c:pt>
                <c:pt idx="92">
                  <c:v>0.156</c:v>
                </c:pt>
                <c:pt idx="93">
                  <c:v>0.14899999999999999</c:v>
                </c:pt>
                <c:pt idx="94">
                  <c:v>0.14199999999999999</c:v>
                </c:pt>
                <c:pt idx="95">
                  <c:v>0.13500000000000001</c:v>
                </c:pt>
                <c:pt idx="96">
                  <c:v>0.129</c:v>
                </c:pt>
                <c:pt idx="97">
                  <c:v>0.123</c:v>
                </c:pt>
                <c:pt idx="98">
                  <c:v>0.11799999999999999</c:v>
                </c:pt>
                <c:pt idx="99">
                  <c:v>0.112</c:v>
                </c:pt>
                <c:pt idx="100">
                  <c:v>0.107</c:v>
                </c:pt>
                <c:pt idx="101">
                  <c:v>0.10299999999999999</c:v>
                </c:pt>
                <c:pt idx="102">
                  <c:v>9.8000000000000004E-2</c:v>
                </c:pt>
                <c:pt idx="103">
                  <c:v>9.4E-2</c:v>
                </c:pt>
                <c:pt idx="104">
                  <c:v>0.09</c:v>
                </c:pt>
                <c:pt idx="105">
                  <c:v>8.5999999999999993E-2</c:v>
                </c:pt>
                <c:pt idx="106">
                  <c:v>8.3000000000000004E-2</c:v>
                </c:pt>
                <c:pt idx="107">
                  <c:v>7.9000000000000001E-2</c:v>
                </c:pt>
                <c:pt idx="108">
                  <c:v>7.5999999999999998E-2</c:v>
                </c:pt>
                <c:pt idx="109">
                  <c:v>7.2999999999999995E-2</c:v>
                </c:pt>
                <c:pt idx="110">
                  <c:v>7.0000000000000007E-2</c:v>
                </c:pt>
                <c:pt idx="111">
                  <c:v>6.7000000000000004E-2</c:v>
                </c:pt>
                <c:pt idx="112">
                  <c:v>6.5000000000000002E-2</c:v>
                </c:pt>
                <c:pt idx="113">
                  <c:v>6.2E-2</c:v>
                </c:pt>
                <c:pt idx="114">
                  <c:v>0.06</c:v>
                </c:pt>
                <c:pt idx="115">
                  <c:v>5.8000000000000003E-2</c:v>
                </c:pt>
                <c:pt idx="116">
                  <c:v>5.6000000000000001E-2</c:v>
                </c:pt>
                <c:pt idx="117">
                  <c:v>5.2999999999999999E-2</c:v>
                </c:pt>
                <c:pt idx="118">
                  <c:v>5.1999999999999998E-2</c:v>
                </c:pt>
                <c:pt idx="119">
                  <c:v>0.05</c:v>
                </c:pt>
                <c:pt idx="120">
                  <c:v>4.8000000000000001E-2</c:v>
                </c:pt>
                <c:pt idx="121">
                  <c:v>4.5999999999999999E-2</c:v>
                </c:pt>
                <c:pt idx="122">
                  <c:v>4.4999999999999998E-2</c:v>
                </c:pt>
                <c:pt idx="123">
                  <c:v>4.2999999999999997E-2</c:v>
                </c:pt>
                <c:pt idx="124">
                  <c:v>4.2000000000000003E-2</c:v>
                </c:pt>
                <c:pt idx="125">
                  <c:v>0.04</c:v>
                </c:pt>
                <c:pt idx="126">
                  <c:v>3.9E-2</c:v>
                </c:pt>
                <c:pt idx="127">
                  <c:v>3.7999999999999999E-2</c:v>
                </c:pt>
                <c:pt idx="128">
                  <c:v>3.6999999999999998E-2</c:v>
                </c:pt>
                <c:pt idx="129">
                  <c:v>3.5000000000000003E-2</c:v>
                </c:pt>
                <c:pt idx="130">
                  <c:v>3.4000000000000002E-2</c:v>
                </c:pt>
                <c:pt idx="131">
                  <c:v>3.3000000000000002E-2</c:v>
                </c:pt>
                <c:pt idx="132">
                  <c:v>3.2000000000000001E-2</c:v>
                </c:pt>
                <c:pt idx="133">
                  <c:v>3.1E-2</c:v>
                </c:pt>
                <c:pt idx="134">
                  <c:v>0.03</c:v>
                </c:pt>
                <c:pt idx="135">
                  <c:v>2.9000000000000001E-2</c:v>
                </c:pt>
                <c:pt idx="136">
                  <c:v>2.9000000000000001E-2</c:v>
                </c:pt>
                <c:pt idx="137">
                  <c:v>2.8000000000000001E-2</c:v>
                </c:pt>
                <c:pt idx="138">
                  <c:v>2.7E-2</c:v>
                </c:pt>
                <c:pt idx="139">
                  <c:v>2.5999999999999999E-2</c:v>
                </c:pt>
                <c:pt idx="140">
                  <c:v>2.5000000000000001E-2</c:v>
                </c:pt>
                <c:pt idx="141">
                  <c:v>2.5000000000000001E-2</c:v>
                </c:pt>
                <c:pt idx="142">
                  <c:v>2.4E-2</c:v>
                </c:pt>
                <c:pt idx="143">
                  <c:v>2.3E-2</c:v>
                </c:pt>
                <c:pt idx="144">
                  <c:v>2.3E-2</c:v>
                </c:pt>
                <c:pt idx="145">
                  <c:v>2.1999999999999999E-2</c:v>
                </c:pt>
                <c:pt idx="146">
                  <c:v>2.1999999999999999E-2</c:v>
                </c:pt>
                <c:pt idx="147">
                  <c:v>2.1000000000000001E-2</c:v>
                </c:pt>
                <c:pt idx="148">
                  <c:v>2.1000000000000001E-2</c:v>
                </c:pt>
                <c:pt idx="149">
                  <c:v>0.02</c:v>
                </c:pt>
                <c:pt idx="150">
                  <c:v>1.9E-2</c:v>
                </c:pt>
                <c:pt idx="151">
                  <c:v>1.9E-2</c:v>
                </c:pt>
                <c:pt idx="152">
                  <c:v>1.9E-2</c:v>
                </c:pt>
                <c:pt idx="153">
                  <c:v>1.7999999999999999E-2</c:v>
                </c:pt>
                <c:pt idx="154">
                  <c:v>1.7999999999999999E-2</c:v>
                </c:pt>
                <c:pt idx="155">
                  <c:v>1.7000000000000001E-2</c:v>
                </c:pt>
                <c:pt idx="156">
                  <c:v>1.7000000000000001E-2</c:v>
                </c:pt>
                <c:pt idx="157">
                  <c:v>1.6E-2</c:v>
                </c:pt>
                <c:pt idx="158">
                  <c:v>1.6E-2</c:v>
                </c:pt>
                <c:pt idx="159">
                  <c:v>1.6E-2</c:v>
                </c:pt>
                <c:pt idx="160">
                  <c:v>1.4999999999999999E-2</c:v>
                </c:pt>
              </c:numCache>
            </c:numRef>
          </c:yVal>
          <c:smooth val="1"/>
          <c:extLst>
            <c:ext xmlns:c16="http://schemas.microsoft.com/office/drawing/2014/chart" uri="{C3380CC4-5D6E-409C-BE32-E72D297353CC}">
              <c16:uniqueId val="{00000000-8138-4ECA-9CB4-200E87DCFB16}"/>
            </c:ext>
          </c:extLst>
        </c:ser>
        <c:dLbls>
          <c:showLegendKey val="0"/>
          <c:showVal val="0"/>
          <c:showCatName val="0"/>
          <c:showSerName val="0"/>
          <c:showPercent val="0"/>
          <c:showBubbleSize val="0"/>
        </c:dLbls>
        <c:axId val="386574320"/>
        <c:axId val="386574800"/>
      </c:scatterChart>
      <c:valAx>
        <c:axId val="386574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6574800"/>
        <c:crosses val="autoZero"/>
        <c:crossBetween val="midCat"/>
      </c:valAx>
      <c:valAx>
        <c:axId val="386574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6574320"/>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Cl vs AoA (Re: 16.67e6)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Cl vs AoA</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Sheet3!$B$3:$B$163</c:f>
              <c:numCache>
                <c:formatCode>General</c:formatCode>
                <c:ptCount val="161"/>
                <c:pt idx="0">
                  <c:v>-10</c:v>
                </c:pt>
                <c:pt idx="1">
                  <c:v>-9.8000000000000007</c:v>
                </c:pt>
                <c:pt idx="2">
                  <c:v>-9.5</c:v>
                </c:pt>
                <c:pt idx="3">
                  <c:v>-9.1999999999999993</c:v>
                </c:pt>
                <c:pt idx="4">
                  <c:v>-9</c:v>
                </c:pt>
                <c:pt idx="5">
                  <c:v>-8.6999999999999993</c:v>
                </c:pt>
                <c:pt idx="6">
                  <c:v>-8.5</c:v>
                </c:pt>
                <c:pt idx="7">
                  <c:v>-8.1999999999999993</c:v>
                </c:pt>
                <c:pt idx="8">
                  <c:v>-8</c:v>
                </c:pt>
                <c:pt idx="9">
                  <c:v>-7.7</c:v>
                </c:pt>
                <c:pt idx="10">
                  <c:v>-7.5</c:v>
                </c:pt>
                <c:pt idx="11">
                  <c:v>-7.2</c:v>
                </c:pt>
                <c:pt idx="12">
                  <c:v>-7</c:v>
                </c:pt>
                <c:pt idx="13">
                  <c:v>-6.7</c:v>
                </c:pt>
                <c:pt idx="14">
                  <c:v>-6.5</c:v>
                </c:pt>
                <c:pt idx="15">
                  <c:v>-6.2</c:v>
                </c:pt>
                <c:pt idx="16">
                  <c:v>-6</c:v>
                </c:pt>
                <c:pt idx="17">
                  <c:v>-5.7</c:v>
                </c:pt>
                <c:pt idx="18">
                  <c:v>-5.5</c:v>
                </c:pt>
                <c:pt idx="19">
                  <c:v>-5.2</c:v>
                </c:pt>
                <c:pt idx="20">
                  <c:v>-5</c:v>
                </c:pt>
                <c:pt idx="21">
                  <c:v>-4.7</c:v>
                </c:pt>
                <c:pt idx="22">
                  <c:v>-4.5</c:v>
                </c:pt>
                <c:pt idx="23">
                  <c:v>-4.2</c:v>
                </c:pt>
                <c:pt idx="24">
                  <c:v>-4</c:v>
                </c:pt>
                <c:pt idx="25">
                  <c:v>-3.7</c:v>
                </c:pt>
                <c:pt idx="26">
                  <c:v>-3.5</c:v>
                </c:pt>
                <c:pt idx="27">
                  <c:v>-3.2</c:v>
                </c:pt>
                <c:pt idx="28">
                  <c:v>-3</c:v>
                </c:pt>
                <c:pt idx="29">
                  <c:v>-2.7</c:v>
                </c:pt>
                <c:pt idx="30">
                  <c:v>-2.5</c:v>
                </c:pt>
                <c:pt idx="31">
                  <c:v>-2.2000000000000002</c:v>
                </c:pt>
                <c:pt idx="32">
                  <c:v>-2</c:v>
                </c:pt>
                <c:pt idx="33">
                  <c:v>-1.7</c:v>
                </c:pt>
                <c:pt idx="34">
                  <c:v>-1.5</c:v>
                </c:pt>
                <c:pt idx="35">
                  <c:v>-1.2</c:v>
                </c:pt>
                <c:pt idx="36">
                  <c:v>-1</c:v>
                </c:pt>
                <c:pt idx="37">
                  <c:v>-0.7</c:v>
                </c:pt>
                <c:pt idx="38">
                  <c:v>-0.5</c:v>
                </c:pt>
                <c:pt idx="39">
                  <c:v>-0.2</c:v>
                </c:pt>
                <c:pt idx="40">
                  <c:v>0</c:v>
                </c:pt>
                <c:pt idx="41">
                  <c:v>0.3</c:v>
                </c:pt>
                <c:pt idx="42">
                  <c:v>0.5</c:v>
                </c:pt>
                <c:pt idx="43">
                  <c:v>0.8</c:v>
                </c:pt>
                <c:pt idx="44">
                  <c:v>1</c:v>
                </c:pt>
                <c:pt idx="45">
                  <c:v>1.3</c:v>
                </c:pt>
                <c:pt idx="46">
                  <c:v>1.5</c:v>
                </c:pt>
                <c:pt idx="47">
                  <c:v>1.8</c:v>
                </c:pt>
                <c:pt idx="48">
                  <c:v>2</c:v>
                </c:pt>
                <c:pt idx="49">
                  <c:v>2.2999999999999998</c:v>
                </c:pt>
                <c:pt idx="50">
                  <c:v>2.5</c:v>
                </c:pt>
                <c:pt idx="51">
                  <c:v>2.8</c:v>
                </c:pt>
                <c:pt idx="52">
                  <c:v>3</c:v>
                </c:pt>
                <c:pt idx="53">
                  <c:v>3.3</c:v>
                </c:pt>
                <c:pt idx="54">
                  <c:v>3.5</c:v>
                </c:pt>
                <c:pt idx="55">
                  <c:v>3.8</c:v>
                </c:pt>
                <c:pt idx="56">
                  <c:v>4</c:v>
                </c:pt>
                <c:pt idx="57">
                  <c:v>4.3</c:v>
                </c:pt>
                <c:pt idx="58">
                  <c:v>4.5</c:v>
                </c:pt>
                <c:pt idx="59">
                  <c:v>4.8</c:v>
                </c:pt>
                <c:pt idx="60">
                  <c:v>5</c:v>
                </c:pt>
                <c:pt idx="61">
                  <c:v>5.3</c:v>
                </c:pt>
                <c:pt idx="62">
                  <c:v>5.5</c:v>
                </c:pt>
                <c:pt idx="63">
                  <c:v>5.8</c:v>
                </c:pt>
                <c:pt idx="64">
                  <c:v>6</c:v>
                </c:pt>
                <c:pt idx="65">
                  <c:v>6.3</c:v>
                </c:pt>
                <c:pt idx="66">
                  <c:v>6.5</c:v>
                </c:pt>
                <c:pt idx="67">
                  <c:v>6.8</c:v>
                </c:pt>
                <c:pt idx="68">
                  <c:v>7</c:v>
                </c:pt>
                <c:pt idx="69">
                  <c:v>7.3</c:v>
                </c:pt>
                <c:pt idx="70">
                  <c:v>7.5</c:v>
                </c:pt>
                <c:pt idx="71">
                  <c:v>7.8</c:v>
                </c:pt>
                <c:pt idx="72">
                  <c:v>8</c:v>
                </c:pt>
                <c:pt idx="73">
                  <c:v>8.3000000000000007</c:v>
                </c:pt>
                <c:pt idx="74">
                  <c:v>8.5</c:v>
                </c:pt>
                <c:pt idx="75">
                  <c:v>8.8000000000000007</c:v>
                </c:pt>
                <c:pt idx="76">
                  <c:v>9</c:v>
                </c:pt>
                <c:pt idx="77">
                  <c:v>9.3000000000000007</c:v>
                </c:pt>
                <c:pt idx="78">
                  <c:v>9.5</c:v>
                </c:pt>
                <c:pt idx="79">
                  <c:v>9.8000000000000007</c:v>
                </c:pt>
                <c:pt idx="80">
                  <c:v>10</c:v>
                </c:pt>
                <c:pt idx="81">
                  <c:v>10.3</c:v>
                </c:pt>
                <c:pt idx="82">
                  <c:v>10.5</c:v>
                </c:pt>
                <c:pt idx="83">
                  <c:v>10.8</c:v>
                </c:pt>
                <c:pt idx="84">
                  <c:v>11</c:v>
                </c:pt>
                <c:pt idx="85">
                  <c:v>11.3</c:v>
                </c:pt>
                <c:pt idx="86">
                  <c:v>11.5</c:v>
                </c:pt>
                <c:pt idx="87">
                  <c:v>11.8</c:v>
                </c:pt>
                <c:pt idx="88">
                  <c:v>12</c:v>
                </c:pt>
                <c:pt idx="89">
                  <c:v>12.3</c:v>
                </c:pt>
                <c:pt idx="90">
                  <c:v>12.5</c:v>
                </c:pt>
                <c:pt idx="91">
                  <c:v>12.8</c:v>
                </c:pt>
                <c:pt idx="92">
                  <c:v>13</c:v>
                </c:pt>
                <c:pt idx="93">
                  <c:v>13.3</c:v>
                </c:pt>
                <c:pt idx="94">
                  <c:v>13.5</c:v>
                </c:pt>
                <c:pt idx="95">
                  <c:v>13.8</c:v>
                </c:pt>
                <c:pt idx="96">
                  <c:v>14</c:v>
                </c:pt>
                <c:pt idx="97">
                  <c:v>14.3</c:v>
                </c:pt>
                <c:pt idx="98">
                  <c:v>14.5</c:v>
                </c:pt>
                <c:pt idx="99">
                  <c:v>14.8</c:v>
                </c:pt>
                <c:pt idx="100">
                  <c:v>15</c:v>
                </c:pt>
                <c:pt idx="101">
                  <c:v>15.3</c:v>
                </c:pt>
                <c:pt idx="102">
                  <c:v>15.5</c:v>
                </c:pt>
                <c:pt idx="103">
                  <c:v>15.8</c:v>
                </c:pt>
                <c:pt idx="104">
                  <c:v>16</c:v>
                </c:pt>
                <c:pt idx="105">
                  <c:v>16.3</c:v>
                </c:pt>
                <c:pt idx="106">
                  <c:v>16.5</c:v>
                </c:pt>
                <c:pt idx="107">
                  <c:v>16.8</c:v>
                </c:pt>
                <c:pt idx="108">
                  <c:v>17</c:v>
                </c:pt>
                <c:pt idx="109">
                  <c:v>17.3</c:v>
                </c:pt>
                <c:pt idx="110">
                  <c:v>17.5</c:v>
                </c:pt>
                <c:pt idx="111">
                  <c:v>17.8</c:v>
                </c:pt>
                <c:pt idx="112">
                  <c:v>18</c:v>
                </c:pt>
                <c:pt idx="113">
                  <c:v>18.3</c:v>
                </c:pt>
                <c:pt idx="114">
                  <c:v>18.5</c:v>
                </c:pt>
                <c:pt idx="115">
                  <c:v>18.8</c:v>
                </c:pt>
                <c:pt idx="116">
                  <c:v>19</c:v>
                </c:pt>
                <c:pt idx="117">
                  <c:v>19.3</c:v>
                </c:pt>
                <c:pt idx="118">
                  <c:v>19.5</c:v>
                </c:pt>
                <c:pt idx="119">
                  <c:v>19.8</c:v>
                </c:pt>
                <c:pt idx="120">
                  <c:v>20</c:v>
                </c:pt>
                <c:pt idx="121">
                  <c:v>20.3</c:v>
                </c:pt>
                <c:pt idx="122">
                  <c:v>20.5</c:v>
                </c:pt>
                <c:pt idx="123">
                  <c:v>20.8</c:v>
                </c:pt>
                <c:pt idx="124">
                  <c:v>21</c:v>
                </c:pt>
                <c:pt idx="125">
                  <c:v>21.3</c:v>
                </c:pt>
                <c:pt idx="126">
                  <c:v>21.5</c:v>
                </c:pt>
                <c:pt idx="127">
                  <c:v>21.8</c:v>
                </c:pt>
                <c:pt idx="128">
                  <c:v>22</c:v>
                </c:pt>
                <c:pt idx="129">
                  <c:v>22.3</c:v>
                </c:pt>
                <c:pt idx="130">
                  <c:v>22.5</c:v>
                </c:pt>
                <c:pt idx="131">
                  <c:v>22.8</c:v>
                </c:pt>
                <c:pt idx="132">
                  <c:v>23</c:v>
                </c:pt>
                <c:pt idx="133">
                  <c:v>23.3</c:v>
                </c:pt>
                <c:pt idx="134">
                  <c:v>23.5</c:v>
                </c:pt>
                <c:pt idx="135">
                  <c:v>23.8</c:v>
                </c:pt>
                <c:pt idx="136">
                  <c:v>24</c:v>
                </c:pt>
                <c:pt idx="137">
                  <c:v>24.3</c:v>
                </c:pt>
                <c:pt idx="138">
                  <c:v>24.5</c:v>
                </c:pt>
                <c:pt idx="139">
                  <c:v>24.8</c:v>
                </c:pt>
                <c:pt idx="140">
                  <c:v>25</c:v>
                </c:pt>
                <c:pt idx="141">
                  <c:v>25.3</c:v>
                </c:pt>
                <c:pt idx="142">
                  <c:v>25.5</c:v>
                </c:pt>
                <c:pt idx="143">
                  <c:v>25.8</c:v>
                </c:pt>
                <c:pt idx="144">
                  <c:v>26</c:v>
                </c:pt>
                <c:pt idx="145">
                  <c:v>26.3</c:v>
                </c:pt>
                <c:pt idx="146">
                  <c:v>26.5</c:v>
                </c:pt>
                <c:pt idx="147">
                  <c:v>26.8</c:v>
                </c:pt>
                <c:pt idx="148">
                  <c:v>27</c:v>
                </c:pt>
                <c:pt idx="149">
                  <c:v>27.3</c:v>
                </c:pt>
                <c:pt idx="150">
                  <c:v>27.5</c:v>
                </c:pt>
                <c:pt idx="151">
                  <c:v>27.8</c:v>
                </c:pt>
                <c:pt idx="152">
                  <c:v>28</c:v>
                </c:pt>
                <c:pt idx="153">
                  <c:v>28.3</c:v>
                </c:pt>
                <c:pt idx="154">
                  <c:v>28.5</c:v>
                </c:pt>
                <c:pt idx="155">
                  <c:v>28.8</c:v>
                </c:pt>
                <c:pt idx="156">
                  <c:v>29</c:v>
                </c:pt>
                <c:pt idx="157">
                  <c:v>29.3</c:v>
                </c:pt>
                <c:pt idx="158">
                  <c:v>29.5</c:v>
                </c:pt>
                <c:pt idx="159">
                  <c:v>29.8</c:v>
                </c:pt>
                <c:pt idx="160">
                  <c:v>30</c:v>
                </c:pt>
              </c:numCache>
            </c:numRef>
          </c:xVal>
          <c:yVal>
            <c:numRef>
              <c:f>Sheet3!$C$3:$C$163</c:f>
              <c:numCache>
                <c:formatCode>General</c:formatCode>
                <c:ptCount val="161"/>
                <c:pt idx="0">
                  <c:v>-0.25700000000000001</c:v>
                </c:pt>
                <c:pt idx="1">
                  <c:v>-0.26900000000000002</c:v>
                </c:pt>
                <c:pt idx="2">
                  <c:v>-0.28299999999999997</c:v>
                </c:pt>
                <c:pt idx="3">
                  <c:v>-0.29699999999999999</c:v>
                </c:pt>
                <c:pt idx="4">
                  <c:v>-0.31</c:v>
                </c:pt>
                <c:pt idx="5">
                  <c:v>-0.32400000000000001</c:v>
                </c:pt>
                <c:pt idx="6">
                  <c:v>-0.33800000000000002</c:v>
                </c:pt>
                <c:pt idx="7">
                  <c:v>-0.35199999999999998</c:v>
                </c:pt>
                <c:pt idx="8">
                  <c:v>-0.37</c:v>
                </c:pt>
                <c:pt idx="9">
                  <c:v>-0.46700000000000003</c:v>
                </c:pt>
                <c:pt idx="10">
                  <c:v>-0.48299999999999998</c:v>
                </c:pt>
                <c:pt idx="11">
                  <c:v>-0.498</c:v>
                </c:pt>
                <c:pt idx="12">
                  <c:v>-0.51200000000000001</c:v>
                </c:pt>
                <c:pt idx="13">
                  <c:v>-0.52400000000000002</c:v>
                </c:pt>
                <c:pt idx="14">
                  <c:v>-0.53400000000000003</c:v>
                </c:pt>
                <c:pt idx="15">
                  <c:v>-0.54200000000000004</c:v>
                </c:pt>
                <c:pt idx="16">
                  <c:v>-0.54700000000000004</c:v>
                </c:pt>
                <c:pt idx="17">
                  <c:v>-0.55000000000000004</c:v>
                </c:pt>
                <c:pt idx="18">
                  <c:v>-0.55000000000000004</c:v>
                </c:pt>
                <c:pt idx="19">
                  <c:v>-0.54800000000000004</c:v>
                </c:pt>
                <c:pt idx="20">
                  <c:v>-0.54200000000000004</c:v>
                </c:pt>
                <c:pt idx="21">
                  <c:v>-0.53300000000000003</c:v>
                </c:pt>
                <c:pt idx="22">
                  <c:v>-0.52200000000000002</c:v>
                </c:pt>
                <c:pt idx="23">
                  <c:v>-0.50700000000000001</c:v>
                </c:pt>
                <c:pt idx="24">
                  <c:v>-0.48699999999999999</c:v>
                </c:pt>
                <c:pt idx="25">
                  <c:v>-0.46700000000000003</c:v>
                </c:pt>
                <c:pt idx="26">
                  <c:v>-0.44500000000000001</c:v>
                </c:pt>
                <c:pt idx="27">
                  <c:v>-0.42199999999999999</c:v>
                </c:pt>
                <c:pt idx="28">
                  <c:v>-0.39900000000000002</c:v>
                </c:pt>
                <c:pt idx="29">
                  <c:v>-0.374</c:v>
                </c:pt>
                <c:pt idx="30">
                  <c:v>-0.34899999999999998</c:v>
                </c:pt>
                <c:pt idx="31">
                  <c:v>-0.32300000000000001</c:v>
                </c:pt>
                <c:pt idx="32">
                  <c:v>-0.29699999999999999</c:v>
                </c:pt>
                <c:pt idx="33">
                  <c:v>-0.27100000000000002</c:v>
                </c:pt>
                <c:pt idx="34">
                  <c:v>-0.24399999999999999</c:v>
                </c:pt>
                <c:pt idx="35">
                  <c:v>-0.216</c:v>
                </c:pt>
                <c:pt idx="36">
                  <c:v>-0.189</c:v>
                </c:pt>
                <c:pt idx="37">
                  <c:v>-0.161</c:v>
                </c:pt>
                <c:pt idx="38">
                  <c:v>-0.13300000000000001</c:v>
                </c:pt>
                <c:pt idx="39">
                  <c:v>-0.105</c:v>
                </c:pt>
                <c:pt idx="40">
                  <c:v>-7.6999999999999999E-2</c:v>
                </c:pt>
                <c:pt idx="41">
                  <c:v>-4.9000000000000002E-2</c:v>
                </c:pt>
                <c:pt idx="42">
                  <c:v>-2.1000000000000001E-2</c:v>
                </c:pt>
                <c:pt idx="43">
                  <c:v>7.0000000000000001E-3</c:v>
                </c:pt>
                <c:pt idx="44">
                  <c:v>3.5000000000000003E-2</c:v>
                </c:pt>
                <c:pt idx="45">
                  <c:v>6.2E-2</c:v>
                </c:pt>
                <c:pt idx="46">
                  <c:v>0.09</c:v>
                </c:pt>
                <c:pt idx="47">
                  <c:v>0.11799999999999999</c:v>
                </c:pt>
                <c:pt idx="48">
                  <c:v>0.14599999999999999</c:v>
                </c:pt>
                <c:pt idx="49">
                  <c:v>0.17299999999999999</c:v>
                </c:pt>
                <c:pt idx="50">
                  <c:v>0.20100000000000001</c:v>
                </c:pt>
                <c:pt idx="51">
                  <c:v>0.22800000000000001</c:v>
                </c:pt>
                <c:pt idx="52">
                  <c:v>0.254</c:v>
                </c:pt>
                <c:pt idx="53">
                  <c:v>0.28000000000000003</c:v>
                </c:pt>
                <c:pt idx="54">
                  <c:v>0.30599999999999999</c:v>
                </c:pt>
                <c:pt idx="55">
                  <c:v>0.33100000000000002</c:v>
                </c:pt>
                <c:pt idx="56">
                  <c:v>0.35499999999999998</c:v>
                </c:pt>
                <c:pt idx="57">
                  <c:v>0.378</c:v>
                </c:pt>
                <c:pt idx="58">
                  <c:v>0.40100000000000002</c:v>
                </c:pt>
                <c:pt idx="59">
                  <c:v>0.42199999999999999</c:v>
                </c:pt>
                <c:pt idx="60">
                  <c:v>0.443</c:v>
                </c:pt>
                <c:pt idx="61">
                  <c:v>0.45900000000000002</c:v>
                </c:pt>
                <c:pt idx="62">
                  <c:v>0.47199999999999998</c:v>
                </c:pt>
                <c:pt idx="63">
                  <c:v>0.48199999999999998</c:v>
                </c:pt>
                <c:pt idx="64">
                  <c:v>0.49</c:v>
                </c:pt>
                <c:pt idx="65">
                  <c:v>0.49399999999999999</c:v>
                </c:pt>
                <c:pt idx="66">
                  <c:v>0.497</c:v>
                </c:pt>
                <c:pt idx="67">
                  <c:v>0.496</c:v>
                </c:pt>
                <c:pt idx="68">
                  <c:v>0.49299999999999999</c:v>
                </c:pt>
                <c:pt idx="69">
                  <c:v>0.48699999999999999</c:v>
                </c:pt>
                <c:pt idx="70">
                  <c:v>0.48</c:v>
                </c:pt>
                <c:pt idx="71">
                  <c:v>0.47</c:v>
                </c:pt>
                <c:pt idx="72">
                  <c:v>0.45900000000000002</c:v>
                </c:pt>
                <c:pt idx="73">
                  <c:v>0.44600000000000001</c:v>
                </c:pt>
                <c:pt idx="74">
                  <c:v>0.36899999999999999</c:v>
                </c:pt>
                <c:pt idx="75">
                  <c:v>0.34399999999999997</c:v>
                </c:pt>
                <c:pt idx="76">
                  <c:v>0.32800000000000001</c:v>
                </c:pt>
                <c:pt idx="77">
                  <c:v>0.316</c:v>
                </c:pt>
                <c:pt idx="78">
                  <c:v>0.30299999999999999</c:v>
                </c:pt>
                <c:pt idx="79">
                  <c:v>0.28999999999999998</c:v>
                </c:pt>
                <c:pt idx="80">
                  <c:v>0.27900000000000003</c:v>
                </c:pt>
                <c:pt idx="81">
                  <c:v>0.26600000000000001</c:v>
                </c:pt>
                <c:pt idx="82">
                  <c:v>0.254</c:v>
                </c:pt>
                <c:pt idx="83">
                  <c:v>0.24199999999999999</c:v>
                </c:pt>
                <c:pt idx="84">
                  <c:v>0.23100000000000001</c:v>
                </c:pt>
                <c:pt idx="85">
                  <c:v>0.22</c:v>
                </c:pt>
                <c:pt idx="86">
                  <c:v>0.21</c:v>
                </c:pt>
                <c:pt idx="87">
                  <c:v>0.2</c:v>
                </c:pt>
                <c:pt idx="88">
                  <c:v>0.19</c:v>
                </c:pt>
                <c:pt idx="89">
                  <c:v>0.18099999999999999</c:v>
                </c:pt>
                <c:pt idx="90">
                  <c:v>0.17199999999999999</c:v>
                </c:pt>
                <c:pt idx="91">
                  <c:v>0.16400000000000001</c:v>
                </c:pt>
                <c:pt idx="92">
                  <c:v>0.157</c:v>
                </c:pt>
                <c:pt idx="93">
                  <c:v>0.14899999999999999</c:v>
                </c:pt>
                <c:pt idx="94">
                  <c:v>0.14199999999999999</c:v>
                </c:pt>
                <c:pt idx="95">
                  <c:v>0.13600000000000001</c:v>
                </c:pt>
                <c:pt idx="96">
                  <c:v>0.129</c:v>
                </c:pt>
                <c:pt idx="97">
                  <c:v>0.124</c:v>
                </c:pt>
                <c:pt idx="98">
                  <c:v>0.11799999999999999</c:v>
                </c:pt>
                <c:pt idx="99">
                  <c:v>0.113</c:v>
                </c:pt>
                <c:pt idx="100">
                  <c:v>0.108</c:v>
                </c:pt>
                <c:pt idx="101">
                  <c:v>0.10299999999999999</c:v>
                </c:pt>
                <c:pt idx="102">
                  <c:v>9.8000000000000004E-2</c:v>
                </c:pt>
                <c:pt idx="103">
                  <c:v>9.4E-2</c:v>
                </c:pt>
                <c:pt idx="104">
                  <c:v>0.09</c:v>
                </c:pt>
                <c:pt idx="105">
                  <c:v>8.5999999999999993E-2</c:v>
                </c:pt>
                <c:pt idx="106">
                  <c:v>8.3000000000000004E-2</c:v>
                </c:pt>
                <c:pt idx="107">
                  <c:v>7.9000000000000001E-2</c:v>
                </c:pt>
                <c:pt idx="108">
                  <c:v>7.5999999999999998E-2</c:v>
                </c:pt>
                <c:pt idx="109">
                  <c:v>7.2999999999999995E-2</c:v>
                </c:pt>
                <c:pt idx="110">
                  <c:v>7.0000000000000007E-2</c:v>
                </c:pt>
                <c:pt idx="111">
                  <c:v>6.7000000000000004E-2</c:v>
                </c:pt>
                <c:pt idx="112">
                  <c:v>6.5000000000000002E-2</c:v>
                </c:pt>
                <c:pt idx="113">
                  <c:v>6.2E-2</c:v>
                </c:pt>
                <c:pt idx="114">
                  <c:v>0.06</c:v>
                </c:pt>
                <c:pt idx="115">
                  <c:v>5.8000000000000003E-2</c:v>
                </c:pt>
                <c:pt idx="116">
                  <c:v>5.6000000000000001E-2</c:v>
                </c:pt>
                <c:pt idx="117">
                  <c:v>5.3999999999999999E-2</c:v>
                </c:pt>
                <c:pt idx="118">
                  <c:v>5.1999999999999998E-2</c:v>
                </c:pt>
                <c:pt idx="119">
                  <c:v>0.05</c:v>
                </c:pt>
                <c:pt idx="120">
                  <c:v>4.8000000000000001E-2</c:v>
                </c:pt>
                <c:pt idx="121">
                  <c:v>4.5999999999999999E-2</c:v>
                </c:pt>
                <c:pt idx="122">
                  <c:v>4.4999999999999998E-2</c:v>
                </c:pt>
                <c:pt idx="123">
                  <c:v>4.2999999999999997E-2</c:v>
                </c:pt>
                <c:pt idx="124">
                  <c:v>4.2000000000000003E-2</c:v>
                </c:pt>
                <c:pt idx="125">
                  <c:v>0.04</c:v>
                </c:pt>
                <c:pt idx="126">
                  <c:v>3.9E-2</c:v>
                </c:pt>
                <c:pt idx="127">
                  <c:v>3.7999999999999999E-2</c:v>
                </c:pt>
                <c:pt idx="128">
                  <c:v>3.6999999999999998E-2</c:v>
                </c:pt>
                <c:pt idx="129">
                  <c:v>3.5000000000000003E-2</c:v>
                </c:pt>
                <c:pt idx="130">
                  <c:v>3.4000000000000002E-2</c:v>
                </c:pt>
                <c:pt idx="131">
                  <c:v>3.3000000000000002E-2</c:v>
                </c:pt>
                <c:pt idx="132">
                  <c:v>3.2000000000000001E-2</c:v>
                </c:pt>
                <c:pt idx="133">
                  <c:v>3.1E-2</c:v>
                </c:pt>
                <c:pt idx="134">
                  <c:v>0.03</c:v>
                </c:pt>
                <c:pt idx="135">
                  <c:v>2.9000000000000001E-2</c:v>
                </c:pt>
                <c:pt idx="136">
                  <c:v>2.9000000000000001E-2</c:v>
                </c:pt>
                <c:pt idx="137">
                  <c:v>2.8000000000000001E-2</c:v>
                </c:pt>
                <c:pt idx="138">
                  <c:v>2.7E-2</c:v>
                </c:pt>
                <c:pt idx="139">
                  <c:v>2.5999999999999999E-2</c:v>
                </c:pt>
                <c:pt idx="140">
                  <c:v>2.5000000000000001E-2</c:v>
                </c:pt>
                <c:pt idx="141">
                  <c:v>2.5000000000000001E-2</c:v>
                </c:pt>
                <c:pt idx="142">
                  <c:v>2.4E-2</c:v>
                </c:pt>
                <c:pt idx="143">
                  <c:v>2.3E-2</c:v>
                </c:pt>
                <c:pt idx="144">
                  <c:v>2.3E-2</c:v>
                </c:pt>
                <c:pt idx="145">
                  <c:v>2.1999999999999999E-2</c:v>
                </c:pt>
                <c:pt idx="146">
                  <c:v>2.1999999999999999E-2</c:v>
                </c:pt>
                <c:pt idx="147">
                  <c:v>2.1000000000000001E-2</c:v>
                </c:pt>
                <c:pt idx="148">
                  <c:v>2.1000000000000001E-2</c:v>
                </c:pt>
                <c:pt idx="149">
                  <c:v>0.02</c:v>
                </c:pt>
                <c:pt idx="150">
                  <c:v>0.02</c:v>
                </c:pt>
                <c:pt idx="151">
                  <c:v>1.9E-2</c:v>
                </c:pt>
                <c:pt idx="152">
                  <c:v>1.9E-2</c:v>
                </c:pt>
                <c:pt idx="153">
                  <c:v>1.7999999999999999E-2</c:v>
                </c:pt>
                <c:pt idx="154">
                  <c:v>1.7999999999999999E-2</c:v>
                </c:pt>
                <c:pt idx="155">
                  <c:v>1.7000000000000001E-2</c:v>
                </c:pt>
                <c:pt idx="156">
                  <c:v>1.7000000000000001E-2</c:v>
                </c:pt>
                <c:pt idx="157">
                  <c:v>1.6E-2</c:v>
                </c:pt>
                <c:pt idx="158">
                  <c:v>1.6E-2</c:v>
                </c:pt>
                <c:pt idx="159">
                  <c:v>1.6E-2</c:v>
                </c:pt>
                <c:pt idx="160">
                  <c:v>1.4999999999999999E-2</c:v>
                </c:pt>
              </c:numCache>
            </c:numRef>
          </c:yVal>
          <c:smooth val="1"/>
          <c:extLst>
            <c:ext xmlns:c16="http://schemas.microsoft.com/office/drawing/2014/chart" uri="{C3380CC4-5D6E-409C-BE32-E72D297353CC}">
              <c16:uniqueId val="{00000000-108B-4CF8-B1A4-89C9AC9CBB43}"/>
            </c:ext>
          </c:extLst>
        </c:ser>
        <c:dLbls>
          <c:showLegendKey val="0"/>
          <c:showVal val="0"/>
          <c:showCatName val="0"/>
          <c:showSerName val="0"/>
          <c:showPercent val="0"/>
          <c:showBubbleSize val="0"/>
        </c:dLbls>
        <c:axId val="790005136"/>
        <c:axId val="790006096"/>
      </c:scatterChart>
      <c:valAx>
        <c:axId val="790005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AoA</a:t>
                </a:r>
                <a:r>
                  <a:rPr lang="en-US" baseline="0"/>
                  <a:t> (Degrees)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0006096"/>
        <c:crosses val="autoZero"/>
        <c:crossBetween val="midCat"/>
      </c:valAx>
      <c:valAx>
        <c:axId val="790006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Cl: Lift Coefficient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0005136"/>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Cm vs AoA (Re: 16.67e6)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Cm vs AoA</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Sheet3!$B$3:$B$163</c:f>
              <c:numCache>
                <c:formatCode>General</c:formatCode>
                <c:ptCount val="161"/>
                <c:pt idx="0">
                  <c:v>-10</c:v>
                </c:pt>
                <c:pt idx="1">
                  <c:v>-9.8000000000000007</c:v>
                </c:pt>
                <c:pt idx="2">
                  <c:v>-9.5</c:v>
                </c:pt>
                <c:pt idx="3">
                  <c:v>-9.1999999999999993</c:v>
                </c:pt>
                <c:pt idx="4">
                  <c:v>-9</c:v>
                </c:pt>
                <c:pt idx="5">
                  <c:v>-8.6999999999999993</c:v>
                </c:pt>
                <c:pt idx="6">
                  <c:v>-8.5</c:v>
                </c:pt>
                <c:pt idx="7">
                  <c:v>-8.1999999999999993</c:v>
                </c:pt>
                <c:pt idx="8">
                  <c:v>-8</c:v>
                </c:pt>
                <c:pt idx="9">
                  <c:v>-7.7</c:v>
                </c:pt>
                <c:pt idx="10">
                  <c:v>-7.5</c:v>
                </c:pt>
                <c:pt idx="11">
                  <c:v>-7.2</c:v>
                </c:pt>
                <c:pt idx="12">
                  <c:v>-7</c:v>
                </c:pt>
                <c:pt idx="13">
                  <c:v>-6.7</c:v>
                </c:pt>
                <c:pt idx="14">
                  <c:v>-6.5</c:v>
                </c:pt>
                <c:pt idx="15">
                  <c:v>-6.2</c:v>
                </c:pt>
                <c:pt idx="16">
                  <c:v>-6</c:v>
                </c:pt>
                <c:pt idx="17">
                  <c:v>-5.7</c:v>
                </c:pt>
                <c:pt idx="18">
                  <c:v>-5.5</c:v>
                </c:pt>
                <c:pt idx="19">
                  <c:v>-5.2</c:v>
                </c:pt>
                <c:pt idx="20">
                  <c:v>-5</c:v>
                </c:pt>
                <c:pt idx="21">
                  <c:v>-4.7</c:v>
                </c:pt>
                <c:pt idx="22">
                  <c:v>-4.5</c:v>
                </c:pt>
                <c:pt idx="23">
                  <c:v>-4.2</c:v>
                </c:pt>
                <c:pt idx="24">
                  <c:v>-4</c:v>
                </c:pt>
                <c:pt idx="25">
                  <c:v>-3.7</c:v>
                </c:pt>
                <c:pt idx="26">
                  <c:v>-3.5</c:v>
                </c:pt>
                <c:pt idx="27">
                  <c:v>-3.2</c:v>
                </c:pt>
                <c:pt idx="28">
                  <c:v>-3</c:v>
                </c:pt>
                <c:pt idx="29">
                  <c:v>-2.7</c:v>
                </c:pt>
                <c:pt idx="30">
                  <c:v>-2.5</c:v>
                </c:pt>
                <c:pt idx="31">
                  <c:v>-2.2000000000000002</c:v>
                </c:pt>
                <c:pt idx="32">
                  <c:v>-2</c:v>
                </c:pt>
                <c:pt idx="33">
                  <c:v>-1.7</c:v>
                </c:pt>
                <c:pt idx="34">
                  <c:v>-1.5</c:v>
                </c:pt>
                <c:pt idx="35">
                  <c:v>-1.2</c:v>
                </c:pt>
                <c:pt idx="36">
                  <c:v>-1</c:v>
                </c:pt>
                <c:pt idx="37">
                  <c:v>-0.7</c:v>
                </c:pt>
                <c:pt idx="38">
                  <c:v>-0.5</c:v>
                </c:pt>
                <c:pt idx="39">
                  <c:v>-0.2</c:v>
                </c:pt>
                <c:pt idx="40">
                  <c:v>0</c:v>
                </c:pt>
                <c:pt idx="41">
                  <c:v>0.3</c:v>
                </c:pt>
                <c:pt idx="42">
                  <c:v>0.5</c:v>
                </c:pt>
                <c:pt idx="43">
                  <c:v>0.8</c:v>
                </c:pt>
                <c:pt idx="44">
                  <c:v>1</c:v>
                </c:pt>
                <c:pt idx="45">
                  <c:v>1.3</c:v>
                </c:pt>
                <c:pt idx="46">
                  <c:v>1.5</c:v>
                </c:pt>
                <c:pt idx="47">
                  <c:v>1.8</c:v>
                </c:pt>
                <c:pt idx="48">
                  <c:v>2</c:v>
                </c:pt>
                <c:pt idx="49">
                  <c:v>2.2999999999999998</c:v>
                </c:pt>
                <c:pt idx="50">
                  <c:v>2.5</c:v>
                </c:pt>
                <c:pt idx="51">
                  <c:v>2.8</c:v>
                </c:pt>
                <c:pt idx="52">
                  <c:v>3</c:v>
                </c:pt>
                <c:pt idx="53">
                  <c:v>3.3</c:v>
                </c:pt>
                <c:pt idx="54">
                  <c:v>3.5</c:v>
                </c:pt>
                <c:pt idx="55">
                  <c:v>3.8</c:v>
                </c:pt>
                <c:pt idx="56">
                  <c:v>4</c:v>
                </c:pt>
                <c:pt idx="57">
                  <c:v>4.3</c:v>
                </c:pt>
                <c:pt idx="58">
                  <c:v>4.5</c:v>
                </c:pt>
                <c:pt idx="59">
                  <c:v>4.8</c:v>
                </c:pt>
                <c:pt idx="60">
                  <c:v>5</c:v>
                </c:pt>
                <c:pt idx="61">
                  <c:v>5.3</c:v>
                </c:pt>
                <c:pt idx="62">
                  <c:v>5.5</c:v>
                </c:pt>
                <c:pt idx="63">
                  <c:v>5.8</c:v>
                </c:pt>
                <c:pt idx="64">
                  <c:v>6</c:v>
                </c:pt>
                <c:pt idx="65">
                  <c:v>6.3</c:v>
                </c:pt>
                <c:pt idx="66">
                  <c:v>6.5</c:v>
                </c:pt>
                <c:pt idx="67">
                  <c:v>6.8</c:v>
                </c:pt>
                <c:pt idx="68">
                  <c:v>7</c:v>
                </c:pt>
                <c:pt idx="69">
                  <c:v>7.3</c:v>
                </c:pt>
                <c:pt idx="70">
                  <c:v>7.5</c:v>
                </c:pt>
                <c:pt idx="71">
                  <c:v>7.8</c:v>
                </c:pt>
                <c:pt idx="72">
                  <c:v>8</c:v>
                </c:pt>
                <c:pt idx="73">
                  <c:v>8.3000000000000007</c:v>
                </c:pt>
                <c:pt idx="74">
                  <c:v>8.5</c:v>
                </c:pt>
                <c:pt idx="75">
                  <c:v>8.8000000000000007</c:v>
                </c:pt>
                <c:pt idx="76">
                  <c:v>9</c:v>
                </c:pt>
                <c:pt idx="77">
                  <c:v>9.3000000000000007</c:v>
                </c:pt>
                <c:pt idx="78">
                  <c:v>9.5</c:v>
                </c:pt>
                <c:pt idx="79">
                  <c:v>9.8000000000000007</c:v>
                </c:pt>
                <c:pt idx="80">
                  <c:v>10</c:v>
                </c:pt>
                <c:pt idx="81">
                  <c:v>10.3</c:v>
                </c:pt>
                <c:pt idx="82">
                  <c:v>10.5</c:v>
                </c:pt>
                <c:pt idx="83">
                  <c:v>10.8</c:v>
                </c:pt>
                <c:pt idx="84">
                  <c:v>11</c:v>
                </c:pt>
                <c:pt idx="85">
                  <c:v>11.3</c:v>
                </c:pt>
                <c:pt idx="86">
                  <c:v>11.5</c:v>
                </c:pt>
                <c:pt idx="87">
                  <c:v>11.8</c:v>
                </c:pt>
                <c:pt idx="88">
                  <c:v>12</c:v>
                </c:pt>
                <c:pt idx="89">
                  <c:v>12.3</c:v>
                </c:pt>
                <c:pt idx="90">
                  <c:v>12.5</c:v>
                </c:pt>
                <c:pt idx="91">
                  <c:v>12.8</c:v>
                </c:pt>
                <c:pt idx="92">
                  <c:v>13</c:v>
                </c:pt>
                <c:pt idx="93">
                  <c:v>13.3</c:v>
                </c:pt>
                <c:pt idx="94">
                  <c:v>13.5</c:v>
                </c:pt>
                <c:pt idx="95">
                  <c:v>13.8</c:v>
                </c:pt>
                <c:pt idx="96">
                  <c:v>14</c:v>
                </c:pt>
                <c:pt idx="97">
                  <c:v>14.3</c:v>
                </c:pt>
                <c:pt idx="98">
                  <c:v>14.5</c:v>
                </c:pt>
                <c:pt idx="99">
                  <c:v>14.8</c:v>
                </c:pt>
                <c:pt idx="100">
                  <c:v>15</c:v>
                </c:pt>
                <c:pt idx="101">
                  <c:v>15.3</c:v>
                </c:pt>
                <c:pt idx="102">
                  <c:v>15.5</c:v>
                </c:pt>
                <c:pt idx="103">
                  <c:v>15.8</c:v>
                </c:pt>
                <c:pt idx="104">
                  <c:v>16</c:v>
                </c:pt>
                <c:pt idx="105">
                  <c:v>16.3</c:v>
                </c:pt>
                <c:pt idx="106">
                  <c:v>16.5</c:v>
                </c:pt>
                <c:pt idx="107">
                  <c:v>16.8</c:v>
                </c:pt>
                <c:pt idx="108">
                  <c:v>17</c:v>
                </c:pt>
                <c:pt idx="109">
                  <c:v>17.3</c:v>
                </c:pt>
                <c:pt idx="110">
                  <c:v>17.5</c:v>
                </c:pt>
                <c:pt idx="111">
                  <c:v>17.8</c:v>
                </c:pt>
                <c:pt idx="112">
                  <c:v>18</c:v>
                </c:pt>
                <c:pt idx="113">
                  <c:v>18.3</c:v>
                </c:pt>
                <c:pt idx="114">
                  <c:v>18.5</c:v>
                </c:pt>
                <c:pt idx="115">
                  <c:v>18.8</c:v>
                </c:pt>
                <c:pt idx="116">
                  <c:v>19</c:v>
                </c:pt>
                <c:pt idx="117">
                  <c:v>19.3</c:v>
                </c:pt>
                <c:pt idx="118">
                  <c:v>19.5</c:v>
                </c:pt>
                <c:pt idx="119">
                  <c:v>19.8</c:v>
                </c:pt>
                <c:pt idx="120">
                  <c:v>20</c:v>
                </c:pt>
                <c:pt idx="121">
                  <c:v>20.3</c:v>
                </c:pt>
                <c:pt idx="122">
                  <c:v>20.5</c:v>
                </c:pt>
                <c:pt idx="123">
                  <c:v>20.8</c:v>
                </c:pt>
                <c:pt idx="124">
                  <c:v>21</c:v>
                </c:pt>
                <c:pt idx="125">
                  <c:v>21.3</c:v>
                </c:pt>
                <c:pt idx="126">
                  <c:v>21.5</c:v>
                </c:pt>
                <c:pt idx="127">
                  <c:v>21.8</c:v>
                </c:pt>
                <c:pt idx="128">
                  <c:v>22</c:v>
                </c:pt>
                <c:pt idx="129">
                  <c:v>22.3</c:v>
                </c:pt>
                <c:pt idx="130">
                  <c:v>22.5</c:v>
                </c:pt>
                <c:pt idx="131">
                  <c:v>22.8</c:v>
                </c:pt>
                <c:pt idx="132">
                  <c:v>23</c:v>
                </c:pt>
                <c:pt idx="133">
                  <c:v>23.3</c:v>
                </c:pt>
                <c:pt idx="134">
                  <c:v>23.5</c:v>
                </c:pt>
                <c:pt idx="135">
                  <c:v>23.8</c:v>
                </c:pt>
                <c:pt idx="136">
                  <c:v>24</c:v>
                </c:pt>
                <c:pt idx="137">
                  <c:v>24.3</c:v>
                </c:pt>
                <c:pt idx="138">
                  <c:v>24.5</c:v>
                </c:pt>
                <c:pt idx="139">
                  <c:v>24.8</c:v>
                </c:pt>
                <c:pt idx="140">
                  <c:v>25</c:v>
                </c:pt>
                <c:pt idx="141">
                  <c:v>25.3</c:v>
                </c:pt>
                <c:pt idx="142">
                  <c:v>25.5</c:v>
                </c:pt>
                <c:pt idx="143">
                  <c:v>25.8</c:v>
                </c:pt>
                <c:pt idx="144">
                  <c:v>26</c:v>
                </c:pt>
                <c:pt idx="145">
                  <c:v>26.3</c:v>
                </c:pt>
                <c:pt idx="146">
                  <c:v>26.5</c:v>
                </c:pt>
                <c:pt idx="147">
                  <c:v>26.8</c:v>
                </c:pt>
                <c:pt idx="148">
                  <c:v>27</c:v>
                </c:pt>
                <c:pt idx="149">
                  <c:v>27.3</c:v>
                </c:pt>
                <c:pt idx="150">
                  <c:v>27.5</c:v>
                </c:pt>
                <c:pt idx="151">
                  <c:v>27.8</c:v>
                </c:pt>
                <c:pt idx="152">
                  <c:v>28</c:v>
                </c:pt>
                <c:pt idx="153">
                  <c:v>28.3</c:v>
                </c:pt>
                <c:pt idx="154">
                  <c:v>28.5</c:v>
                </c:pt>
                <c:pt idx="155">
                  <c:v>28.8</c:v>
                </c:pt>
                <c:pt idx="156">
                  <c:v>29</c:v>
                </c:pt>
                <c:pt idx="157">
                  <c:v>29.3</c:v>
                </c:pt>
                <c:pt idx="158">
                  <c:v>29.5</c:v>
                </c:pt>
                <c:pt idx="159">
                  <c:v>29.8</c:v>
                </c:pt>
                <c:pt idx="160">
                  <c:v>30</c:v>
                </c:pt>
              </c:numCache>
            </c:numRef>
          </c:xVal>
          <c:yVal>
            <c:numRef>
              <c:f>Sheet3!$D$3:$D$163</c:f>
              <c:numCache>
                <c:formatCode>General</c:formatCode>
                <c:ptCount val="161"/>
                <c:pt idx="0">
                  <c:v>1.0999999999999999E-2</c:v>
                </c:pt>
                <c:pt idx="1">
                  <c:v>1.0999999999999999E-2</c:v>
                </c:pt>
                <c:pt idx="2">
                  <c:v>1.0999999999999999E-2</c:v>
                </c:pt>
                <c:pt idx="3">
                  <c:v>1.0999999999999999E-2</c:v>
                </c:pt>
                <c:pt idx="4">
                  <c:v>1.0999999999999999E-2</c:v>
                </c:pt>
                <c:pt idx="5">
                  <c:v>1.0999999999999999E-2</c:v>
                </c:pt>
                <c:pt idx="6">
                  <c:v>1.0999999999999999E-2</c:v>
                </c:pt>
                <c:pt idx="7">
                  <c:v>1.0999999999999999E-2</c:v>
                </c:pt>
                <c:pt idx="8">
                  <c:v>1.2E-2</c:v>
                </c:pt>
                <c:pt idx="9">
                  <c:v>1.7999999999999999E-2</c:v>
                </c:pt>
                <c:pt idx="10">
                  <c:v>1.7999999999999999E-2</c:v>
                </c:pt>
                <c:pt idx="11">
                  <c:v>1.7999999999999999E-2</c:v>
                </c:pt>
                <c:pt idx="12">
                  <c:v>1.7999999999999999E-2</c:v>
                </c:pt>
                <c:pt idx="13">
                  <c:v>1.7999999999999999E-2</c:v>
                </c:pt>
                <c:pt idx="14">
                  <c:v>1.7999999999999999E-2</c:v>
                </c:pt>
                <c:pt idx="15">
                  <c:v>1.7999999999999999E-2</c:v>
                </c:pt>
                <c:pt idx="16">
                  <c:v>1.7999999999999999E-2</c:v>
                </c:pt>
                <c:pt idx="17">
                  <c:v>1.7000000000000001E-2</c:v>
                </c:pt>
                <c:pt idx="18">
                  <c:v>1.7000000000000001E-2</c:v>
                </c:pt>
                <c:pt idx="19">
                  <c:v>1.7000000000000001E-2</c:v>
                </c:pt>
                <c:pt idx="20">
                  <c:v>1.7000000000000001E-2</c:v>
                </c:pt>
                <c:pt idx="21">
                  <c:v>1.7000000000000001E-2</c:v>
                </c:pt>
                <c:pt idx="22">
                  <c:v>1.7000000000000001E-2</c:v>
                </c:pt>
                <c:pt idx="23">
                  <c:v>1.7000000000000001E-2</c:v>
                </c:pt>
                <c:pt idx="24">
                  <c:v>1.6E-2</c:v>
                </c:pt>
                <c:pt idx="25">
                  <c:v>1.6E-2</c:v>
                </c:pt>
                <c:pt idx="26">
                  <c:v>1.6E-2</c:v>
                </c:pt>
                <c:pt idx="27">
                  <c:v>1.6E-2</c:v>
                </c:pt>
                <c:pt idx="28">
                  <c:v>1.6E-2</c:v>
                </c:pt>
                <c:pt idx="29">
                  <c:v>1.6E-2</c:v>
                </c:pt>
                <c:pt idx="30">
                  <c:v>1.6E-2</c:v>
                </c:pt>
                <c:pt idx="31">
                  <c:v>1.4999999999999999E-2</c:v>
                </c:pt>
                <c:pt idx="32">
                  <c:v>1.4999999999999999E-2</c:v>
                </c:pt>
                <c:pt idx="33">
                  <c:v>1.4999999999999999E-2</c:v>
                </c:pt>
                <c:pt idx="34">
                  <c:v>1.4999999999999999E-2</c:v>
                </c:pt>
                <c:pt idx="35">
                  <c:v>1.4999999999999999E-2</c:v>
                </c:pt>
                <c:pt idx="36">
                  <c:v>1.4999999999999999E-2</c:v>
                </c:pt>
                <c:pt idx="37">
                  <c:v>1.4999999999999999E-2</c:v>
                </c:pt>
                <c:pt idx="38">
                  <c:v>1.4E-2</c:v>
                </c:pt>
                <c:pt idx="39">
                  <c:v>1.4E-2</c:v>
                </c:pt>
                <c:pt idx="40">
                  <c:v>1.4E-2</c:v>
                </c:pt>
                <c:pt idx="41">
                  <c:v>1.4E-2</c:v>
                </c:pt>
                <c:pt idx="42">
                  <c:v>1.4E-2</c:v>
                </c:pt>
                <c:pt idx="43">
                  <c:v>1.4E-2</c:v>
                </c:pt>
                <c:pt idx="44">
                  <c:v>1.4E-2</c:v>
                </c:pt>
                <c:pt idx="45">
                  <c:v>1.2999999999999999E-2</c:v>
                </c:pt>
                <c:pt idx="46">
                  <c:v>1.2999999999999999E-2</c:v>
                </c:pt>
                <c:pt idx="47">
                  <c:v>1.2999999999999999E-2</c:v>
                </c:pt>
                <c:pt idx="48">
                  <c:v>1.2999999999999999E-2</c:v>
                </c:pt>
                <c:pt idx="49">
                  <c:v>1.2999999999999999E-2</c:v>
                </c:pt>
                <c:pt idx="50">
                  <c:v>1.2999999999999999E-2</c:v>
                </c:pt>
                <c:pt idx="51">
                  <c:v>1.2999999999999999E-2</c:v>
                </c:pt>
                <c:pt idx="52">
                  <c:v>1.2E-2</c:v>
                </c:pt>
                <c:pt idx="53">
                  <c:v>1.2E-2</c:v>
                </c:pt>
                <c:pt idx="54">
                  <c:v>1.2E-2</c:v>
                </c:pt>
                <c:pt idx="55">
                  <c:v>1.2E-2</c:v>
                </c:pt>
                <c:pt idx="56">
                  <c:v>1.2E-2</c:v>
                </c:pt>
                <c:pt idx="57">
                  <c:v>1.2E-2</c:v>
                </c:pt>
                <c:pt idx="58">
                  <c:v>1.0999999999999999E-2</c:v>
                </c:pt>
                <c:pt idx="59">
                  <c:v>1.0999999999999999E-2</c:v>
                </c:pt>
                <c:pt idx="60">
                  <c:v>1.0999999999999999E-2</c:v>
                </c:pt>
                <c:pt idx="61">
                  <c:v>1.0999999999999999E-2</c:v>
                </c:pt>
                <c:pt idx="62">
                  <c:v>1.0999999999999999E-2</c:v>
                </c:pt>
                <c:pt idx="63">
                  <c:v>1.0999999999999999E-2</c:v>
                </c:pt>
                <c:pt idx="64">
                  <c:v>0.01</c:v>
                </c:pt>
                <c:pt idx="65">
                  <c:v>0.01</c:v>
                </c:pt>
                <c:pt idx="66">
                  <c:v>0.01</c:v>
                </c:pt>
                <c:pt idx="67">
                  <c:v>0.01</c:v>
                </c:pt>
                <c:pt idx="68">
                  <c:v>0.01</c:v>
                </c:pt>
                <c:pt idx="69">
                  <c:v>0.01</c:v>
                </c:pt>
                <c:pt idx="70">
                  <c:v>0.01</c:v>
                </c:pt>
                <c:pt idx="71">
                  <c:v>8.9999999999999993E-3</c:v>
                </c:pt>
                <c:pt idx="72">
                  <c:v>8.9999999999999993E-3</c:v>
                </c:pt>
                <c:pt idx="73">
                  <c:v>8.9999999999999993E-3</c:v>
                </c:pt>
                <c:pt idx="74">
                  <c:v>7.0000000000000001E-3</c:v>
                </c:pt>
                <c:pt idx="75">
                  <c:v>5.0000000000000001E-3</c:v>
                </c:pt>
                <c:pt idx="76">
                  <c:v>5.0000000000000001E-3</c:v>
                </c:pt>
                <c:pt idx="77">
                  <c:v>5.0000000000000001E-3</c:v>
                </c:pt>
                <c:pt idx="78">
                  <c:v>5.0000000000000001E-3</c:v>
                </c:pt>
                <c:pt idx="79">
                  <c:v>5.0000000000000001E-3</c:v>
                </c:pt>
                <c:pt idx="80">
                  <c:v>5.0000000000000001E-3</c:v>
                </c:pt>
                <c:pt idx="81">
                  <c:v>4.0000000000000001E-3</c:v>
                </c:pt>
                <c:pt idx="82">
                  <c:v>4.0000000000000001E-3</c:v>
                </c:pt>
                <c:pt idx="83">
                  <c:v>4.0000000000000001E-3</c:v>
                </c:pt>
                <c:pt idx="84">
                  <c:v>4.0000000000000001E-3</c:v>
                </c:pt>
                <c:pt idx="85">
                  <c:v>4.0000000000000001E-3</c:v>
                </c:pt>
                <c:pt idx="86">
                  <c:v>4.0000000000000001E-3</c:v>
                </c:pt>
                <c:pt idx="87">
                  <c:v>4.0000000000000001E-3</c:v>
                </c:pt>
                <c:pt idx="88">
                  <c:v>4.0000000000000001E-3</c:v>
                </c:pt>
                <c:pt idx="89">
                  <c:v>4.0000000000000001E-3</c:v>
                </c:pt>
                <c:pt idx="90">
                  <c:v>3.0000000000000001E-3</c:v>
                </c:pt>
                <c:pt idx="91">
                  <c:v>3.0000000000000001E-3</c:v>
                </c:pt>
                <c:pt idx="92">
                  <c:v>3.0000000000000001E-3</c:v>
                </c:pt>
                <c:pt idx="93">
                  <c:v>3.0000000000000001E-3</c:v>
                </c:pt>
                <c:pt idx="94">
                  <c:v>3.0000000000000001E-3</c:v>
                </c:pt>
                <c:pt idx="95">
                  <c:v>3.0000000000000001E-3</c:v>
                </c:pt>
                <c:pt idx="96">
                  <c:v>3.0000000000000001E-3</c:v>
                </c:pt>
                <c:pt idx="97">
                  <c:v>3.0000000000000001E-3</c:v>
                </c:pt>
                <c:pt idx="98">
                  <c:v>3.0000000000000001E-3</c:v>
                </c:pt>
                <c:pt idx="99">
                  <c:v>3.0000000000000001E-3</c:v>
                </c:pt>
                <c:pt idx="100">
                  <c:v>3.0000000000000001E-3</c:v>
                </c:pt>
                <c:pt idx="101">
                  <c:v>2E-3</c:v>
                </c:pt>
                <c:pt idx="102">
                  <c:v>2E-3</c:v>
                </c:pt>
                <c:pt idx="103">
                  <c:v>2E-3</c:v>
                </c:pt>
                <c:pt idx="104">
                  <c:v>2E-3</c:v>
                </c:pt>
                <c:pt idx="105">
                  <c:v>2E-3</c:v>
                </c:pt>
                <c:pt idx="106">
                  <c:v>2E-3</c:v>
                </c:pt>
                <c:pt idx="107">
                  <c:v>2E-3</c:v>
                </c:pt>
                <c:pt idx="108">
                  <c:v>2E-3</c:v>
                </c:pt>
                <c:pt idx="109">
                  <c:v>2E-3</c:v>
                </c:pt>
                <c:pt idx="110">
                  <c:v>2E-3</c:v>
                </c:pt>
                <c:pt idx="111">
                  <c:v>2E-3</c:v>
                </c:pt>
                <c:pt idx="112">
                  <c:v>1E-3</c:v>
                </c:pt>
                <c:pt idx="113">
                  <c:v>1E-3</c:v>
                </c:pt>
                <c:pt idx="114">
                  <c:v>1E-3</c:v>
                </c:pt>
                <c:pt idx="115">
                  <c:v>1E-3</c:v>
                </c:pt>
                <c:pt idx="116">
                  <c:v>1E-3</c:v>
                </c:pt>
                <c:pt idx="117">
                  <c:v>1E-3</c:v>
                </c:pt>
                <c:pt idx="118">
                  <c:v>1E-3</c:v>
                </c:pt>
                <c:pt idx="119">
                  <c:v>1E-3</c:v>
                </c:pt>
                <c:pt idx="120">
                  <c:v>1E-3</c:v>
                </c:pt>
                <c:pt idx="121">
                  <c:v>1E-3</c:v>
                </c:pt>
                <c:pt idx="122">
                  <c:v>1E-3</c:v>
                </c:pt>
                <c:pt idx="123">
                  <c:v>0</c:v>
                </c:pt>
                <c:pt idx="124">
                  <c:v>0</c:v>
                </c:pt>
                <c:pt idx="125">
                  <c:v>0</c:v>
                </c:pt>
                <c:pt idx="126">
                  <c:v>0</c:v>
                </c:pt>
                <c:pt idx="127">
                  <c:v>0</c:v>
                </c:pt>
                <c:pt idx="128">
                  <c:v>0</c:v>
                </c:pt>
                <c:pt idx="129">
                  <c:v>0</c:v>
                </c:pt>
                <c:pt idx="130">
                  <c:v>0</c:v>
                </c:pt>
                <c:pt idx="131">
                  <c:v>0</c:v>
                </c:pt>
                <c:pt idx="132">
                  <c:v>0</c:v>
                </c:pt>
                <c:pt idx="133">
                  <c:v>0</c:v>
                </c:pt>
                <c:pt idx="134">
                  <c:v>0</c:v>
                </c:pt>
                <c:pt idx="135">
                  <c:v>-1E-3</c:v>
                </c:pt>
                <c:pt idx="136">
                  <c:v>-1E-3</c:v>
                </c:pt>
                <c:pt idx="137">
                  <c:v>-1E-3</c:v>
                </c:pt>
                <c:pt idx="138">
                  <c:v>-1E-3</c:v>
                </c:pt>
                <c:pt idx="139">
                  <c:v>-1E-3</c:v>
                </c:pt>
                <c:pt idx="140">
                  <c:v>-1E-3</c:v>
                </c:pt>
                <c:pt idx="141">
                  <c:v>-1E-3</c:v>
                </c:pt>
                <c:pt idx="142">
                  <c:v>-1E-3</c:v>
                </c:pt>
                <c:pt idx="143">
                  <c:v>-1E-3</c:v>
                </c:pt>
                <c:pt idx="144">
                  <c:v>-1E-3</c:v>
                </c:pt>
                <c:pt idx="145">
                  <c:v>-1E-3</c:v>
                </c:pt>
                <c:pt idx="146">
                  <c:v>-1E-3</c:v>
                </c:pt>
                <c:pt idx="147">
                  <c:v>-2E-3</c:v>
                </c:pt>
                <c:pt idx="148">
                  <c:v>-2E-3</c:v>
                </c:pt>
                <c:pt idx="149">
                  <c:v>-2E-3</c:v>
                </c:pt>
                <c:pt idx="150">
                  <c:v>-2E-3</c:v>
                </c:pt>
                <c:pt idx="151">
                  <c:v>-2E-3</c:v>
                </c:pt>
                <c:pt idx="152">
                  <c:v>-2E-3</c:v>
                </c:pt>
                <c:pt idx="153">
                  <c:v>-2E-3</c:v>
                </c:pt>
                <c:pt idx="154">
                  <c:v>-2E-3</c:v>
                </c:pt>
                <c:pt idx="155">
                  <c:v>-2E-3</c:v>
                </c:pt>
                <c:pt idx="156">
                  <c:v>-2E-3</c:v>
                </c:pt>
                <c:pt idx="157">
                  <c:v>-2E-3</c:v>
                </c:pt>
                <c:pt idx="158">
                  <c:v>-2E-3</c:v>
                </c:pt>
                <c:pt idx="159">
                  <c:v>-2E-3</c:v>
                </c:pt>
                <c:pt idx="160">
                  <c:v>-3.0000000000000001E-3</c:v>
                </c:pt>
              </c:numCache>
            </c:numRef>
          </c:yVal>
          <c:smooth val="1"/>
          <c:extLst>
            <c:ext xmlns:c16="http://schemas.microsoft.com/office/drawing/2014/chart" uri="{C3380CC4-5D6E-409C-BE32-E72D297353CC}">
              <c16:uniqueId val="{00000000-15DC-481E-814E-79E34D7122CC}"/>
            </c:ext>
          </c:extLst>
        </c:ser>
        <c:dLbls>
          <c:showLegendKey val="0"/>
          <c:showVal val="0"/>
          <c:showCatName val="0"/>
          <c:showSerName val="0"/>
          <c:showPercent val="0"/>
          <c:showBubbleSize val="0"/>
        </c:dLbls>
        <c:axId val="386578640"/>
        <c:axId val="386580080"/>
      </c:scatterChart>
      <c:valAx>
        <c:axId val="3865786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AoA</a:t>
                </a:r>
                <a:r>
                  <a:rPr lang="en-US" baseline="0"/>
                  <a:t> (Degrees)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6580080"/>
        <c:crosses val="autoZero"/>
        <c:crossBetween val="midCat"/>
      </c:valAx>
      <c:valAx>
        <c:axId val="386580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Cm: Moment Coefficient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6578640"/>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Drag Polar (Re: 16.67e6)</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Sheet3!$E$3:$E$163</c:f>
              <c:numCache>
                <c:formatCode>General</c:formatCode>
                <c:ptCount val="161"/>
                <c:pt idx="0">
                  <c:v>5.6809999999999999E-2</c:v>
                </c:pt>
                <c:pt idx="1">
                  <c:v>5.5059999999999998E-2</c:v>
                </c:pt>
                <c:pt idx="2">
                  <c:v>5.2650000000000002E-2</c:v>
                </c:pt>
                <c:pt idx="3">
                  <c:v>5.0999999999999997E-2</c:v>
                </c:pt>
                <c:pt idx="4">
                  <c:v>5.0680000000000003E-2</c:v>
                </c:pt>
                <c:pt idx="5">
                  <c:v>4.8800000000000003E-2</c:v>
                </c:pt>
                <c:pt idx="6">
                  <c:v>4.7419999999999997E-2</c:v>
                </c:pt>
                <c:pt idx="7">
                  <c:v>4.6089999999999999E-2</c:v>
                </c:pt>
                <c:pt idx="8">
                  <c:v>4.1610000000000001E-2</c:v>
                </c:pt>
                <c:pt idx="9">
                  <c:v>1.2109999999999999E-2</c:v>
                </c:pt>
                <c:pt idx="10">
                  <c:v>1.1900000000000001E-2</c:v>
                </c:pt>
                <c:pt idx="11">
                  <c:v>1.172E-2</c:v>
                </c:pt>
                <c:pt idx="12">
                  <c:v>1.1560000000000001E-2</c:v>
                </c:pt>
                <c:pt idx="13">
                  <c:v>1.1379999999999999E-2</c:v>
                </c:pt>
                <c:pt idx="14">
                  <c:v>1.1089999999999999E-2</c:v>
                </c:pt>
                <c:pt idx="15">
                  <c:v>1.095E-2</c:v>
                </c:pt>
                <c:pt idx="16">
                  <c:v>1.077E-2</c:v>
                </c:pt>
                <c:pt idx="17">
                  <c:v>1.035E-2</c:v>
                </c:pt>
                <c:pt idx="18">
                  <c:v>1.0160000000000001E-2</c:v>
                </c:pt>
                <c:pt idx="19">
                  <c:v>1.005E-2</c:v>
                </c:pt>
                <c:pt idx="20">
                  <c:v>9.7699999999999992E-3</c:v>
                </c:pt>
                <c:pt idx="21">
                  <c:v>9.5999999999999992E-3</c:v>
                </c:pt>
                <c:pt idx="22">
                  <c:v>9.3799999999999994E-3</c:v>
                </c:pt>
                <c:pt idx="23">
                  <c:v>9.1400000000000006E-3</c:v>
                </c:pt>
                <c:pt idx="24">
                  <c:v>9.0500000000000008E-3</c:v>
                </c:pt>
                <c:pt idx="25">
                  <c:v>8.8900000000000003E-3</c:v>
                </c:pt>
                <c:pt idx="26">
                  <c:v>8.7100000000000007E-3</c:v>
                </c:pt>
                <c:pt idx="27">
                  <c:v>8.5400000000000007E-3</c:v>
                </c:pt>
                <c:pt idx="28">
                  <c:v>8.5100000000000002E-3</c:v>
                </c:pt>
                <c:pt idx="29">
                  <c:v>8.3599999999999994E-3</c:v>
                </c:pt>
                <c:pt idx="30">
                  <c:v>8.2500000000000004E-3</c:v>
                </c:pt>
                <c:pt idx="31">
                  <c:v>8.1300000000000001E-3</c:v>
                </c:pt>
                <c:pt idx="32">
                  <c:v>7.8899999999999994E-3</c:v>
                </c:pt>
                <c:pt idx="33">
                  <c:v>7.7499999999999999E-3</c:v>
                </c:pt>
                <c:pt idx="34">
                  <c:v>7.6899999999999998E-3</c:v>
                </c:pt>
                <c:pt idx="35">
                  <c:v>7.5700000000000003E-3</c:v>
                </c:pt>
                <c:pt idx="36">
                  <c:v>7.4799999999999997E-3</c:v>
                </c:pt>
                <c:pt idx="37">
                  <c:v>7.3000000000000001E-3</c:v>
                </c:pt>
                <c:pt idx="38">
                  <c:v>7.0200000000000002E-3</c:v>
                </c:pt>
                <c:pt idx="39">
                  <c:v>6.6600000000000001E-3</c:v>
                </c:pt>
                <c:pt idx="40">
                  <c:v>6.5399999999999998E-3</c:v>
                </c:pt>
                <c:pt idx="41">
                  <c:v>6.5799999999999999E-3</c:v>
                </c:pt>
                <c:pt idx="42">
                  <c:v>6.2899999999999996E-3</c:v>
                </c:pt>
                <c:pt idx="43">
                  <c:v>6.0499999999999998E-3</c:v>
                </c:pt>
                <c:pt idx="44">
                  <c:v>6.0400000000000002E-3</c:v>
                </c:pt>
                <c:pt idx="45">
                  <c:v>6.0800000000000003E-3</c:v>
                </c:pt>
                <c:pt idx="46">
                  <c:v>6.1500000000000001E-3</c:v>
                </c:pt>
                <c:pt idx="47">
                  <c:v>5.9800000000000001E-3</c:v>
                </c:pt>
                <c:pt idx="48">
                  <c:v>5.96E-3</c:v>
                </c:pt>
                <c:pt idx="49">
                  <c:v>5.94E-3</c:v>
                </c:pt>
                <c:pt idx="50">
                  <c:v>5.7400000000000003E-3</c:v>
                </c:pt>
                <c:pt idx="51">
                  <c:v>5.6899999999999997E-3</c:v>
                </c:pt>
                <c:pt idx="52">
                  <c:v>5.7400000000000003E-3</c:v>
                </c:pt>
                <c:pt idx="53">
                  <c:v>5.5999999999999999E-3</c:v>
                </c:pt>
                <c:pt idx="54">
                  <c:v>5.5799999999999999E-3</c:v>
                </c:pt>
                <c:pt idx="55">
                  <c:v>5.64E-3</c:v>
                </c:pt>
                <c:pt idx="56">
                  <c:v>5.47E-3</c:v>
                </c:pt>
                <c:pt idx="57">
                  <c:v>5.5500000000000002E-3</c:v>
                </c:pt>
                <c:pt idx="58">
                  <c:v>5.5599999999999998E-3</c:v>
                </c:pt>
                <c:pt idx="59">
                  <c:v>5.64E-3</c:v>
                </c:pt>
                <c:pt idx="60">
                  <c:v>5.6600000000000001E-3</c:v>
                </c:pt>
                <c:pt idx="61">
                  <c:v>5.4999999999999997E-3</c:v>
                </c:pt>
                <c:pt idx="62">
                  <c:v>5.3800000000000002E-3</c:v>
                </c:pt>
                <c:pt idx="63">
                  <c:v>5.4299999999999999E-3</c:v>
                </c:pt>
                <c:pt idx="64">
                  <c:v>5.3400000000000001E-3</c:v>
                </c:pt>
                <c:pt idx="65">
                  <c:v>5.3899999999999998E-3</c:v>
                </c:pt>
                <c:pt idx="66">
                  <c:v>5.47E-3</c:v>
                </c:pt>
                <c:pt idx="67">
                  <c:v>5.5900000000000004E-3</c:v>
                </c:pt>
                <c:pt idx="68">
                  <c:v>5.62E-3</c:v>
                </c:pt>
                <c:pt idx="69">
                  <c:v>5.6299999999999996E-3</c:v>
                </c:pt>
                <c:pt idx="70">
                  <c:v>5.6499999999999996E-3</c:v>
                </c:pt>
                <c:pt idx="71">
                  <c:v>5.64E-3</c:v>
                </c:pt>
                <c:pt idx="72">
                  <c:v>5.7099999999999998E-3</c:v>
                </c:pt>
                <c:pt idx="73">
                  <c:v>8.0000000000000002E-3</c:v>
                </c:pt>
                <c:pt idx="74">
                  <c:v>3.3700000000000001E-2</c:v>
                </c:pt>
                <c:pt idx="75">
                  <c:v>4.6210000000000001E-2</c:v>
                </c:pt>
                <c:pt idx="76">
                  <c:v>5.0880000000000002E-2</c:v>
                </c:pt>
                <c:pt idx="77">
                  <c:v>5.2249999999999998E-2</c:v>
                </c:pt>
                <c:pt idx="78">
                  <c:v>5.364E-2</c:v>
                </c:pt>
                <c:pt idx="79">
                  <c:v>5.5570000000000001E-2</c:v>
                </c:pt>
                <c:pt idx="80">
                  <c:v>5.6009999999999997E-2</c:v>
                </c:pt>
                <c:pt idx="81">
                  <c:v>5.772E-2</c:v>
                </c:pt>
                <c:pt idx="82">
                  <c:v>6.0130000000000003E-2</c:v>
                </c:pt>
                <c:pt idx="83">
                  <c:v>6.1890000000000001E-2</c:v>
                </c:pt>
                <c:pt idx="84">
                  <c:v>6.3759999999999997E-2</c:v>
                </c:pt>
                <c:pt idx="85">
                  <c:v>6.5570000000000003E-2</c:v>
                </c:pt>
                <c:pt idx="86">
                  <c:v>6.7089999999999997E-2</c:v>
                </c:pt>
                <c:pt idx="87">
                  <c:v>6.9029999999999994E-2</c:v>
                </c:pt>
                <c:pt idx="88">
                  <c:v>7.1840000000000001E-2</c:v>
                </c:pt>
                <c:pt idx="89">
                  <c:v>7.3779999999999998E-2</c:v>
                </c:pt>
                <c:pt idx="90">
                  <c:v>7.5370000000000006E-2</c:v>
                </c:pt>
                <c:pt idx="91">
                  <c:v>7.7420000000000003E-2</c:v>
                </c:pt>
                <c:pt idx="92">
                  <c:v>7.8549999999999995E-2</c:v>
                </c:pt>
                <c:pt idx="93">
                  <c:v>8.1640000000000004E-2</c:v>
                </c:pt>
                <c:pt idx="94">
                  <c:v>8.3790000000000003E-2</c:v>
                </c:pt>
                <c:pt idx="95">
                  <c:v>8.6300000000000002E-2</c:v>
                </c:pt>
                <c:pt idx="96">
                  <c:v>8.8529999999999998E-2</c:v>
                </c:pt>
                <c:pt idx="97">
                  <c:v>8.931E-2</c:v>
                </c:pt>
                <c:pt idx="98">
                  <c:v>9.1759999999999994E-2</c:v>
                </c:pt>
                <c:pt idx="99">
                  <c:v>9.4280000000000003E-2</c:v>
                </c:pt>
                <c:pt idx="100">
                  <c:v>9.6850000000000006E-2</c:v>
                </c:pt>
                <c:pt idx="101">
                  <c:v>9.8879999999999996E-2</c:v>
                </c:pt>
                <c:pt idx="102">
                  <c:v>0.10145</c:v>
                </c:pt>
                <c:pt idx="103">
                  <c:v>0.10506</c:v>
                </c:pt>
                <c:pt idx="104">
                  <c:v>0.10758</c:v>
                </c:pt>
                <c:pt idx="105">
                  <c:v>0.11013000000000001</c:v>
                </c:pt>
                <c:pt idx="106">
                  <c:v>0.11335000000000001</c:v>
                </c:pt>
                <c:pt idx="107">
                  <c:v>0.11655</c:v>
                </c:pt>
                <c:pt idx="108">
                  <c:v>0.11855</c:v>
                </c:pt>
                <c:pt idx="109">
                  <c:v>0.12189</c:v>
                </c:pt>
                <c:pt idx="110">
                  <c:v>0.12453</c:v>
                </c:pt>
                <c:pt idx="111">
                  <c:v>0.12881999999999999</c:v>
                </c:pt>
                <c:pt idx="112">
                  <c:v>0.13037000000000001</c:v>
                </c:pt>
                <c:pt idx="113">
                  <c:v>0.13317000000000001</c:v>
                </c:pt>
                <c:pt idx="114">
                  <c:v>0.13599</c:v>
                </c:pt>
                <c:pt idx="115">
                  <c:v>0.14002000000000001</c:v>
                </c:pt>
                <c:pt idx="116">
                  <c:v>0.14355000000000001</c:v>
                </c:pt>
                <c:pt idx="117">
                  <c:v>0.14727000000000001</c:v>
                </c:pt>
                <c:pt idx="118">
                  <c:v>0.15114</c:v>
                </c:pt>
                <c:pt idx="119">
                  <c:v>0.15540000000000001</c:v>
                </c:pt>
                <c:pt idx="120">
                  <c:v>0.15554999999999999</c:v>
                </c:pt>
                <c:pt idx="121">
                  <c:v>0.15951000000000001</c:v>
                </c:pt>
                <c:pt idx="122">
                  <c:v>0.16603999999999999</c:v>
                </c:pt>
                <c:pt idx="123">
                  <c:v>0.16777</c:v>
                </c:pt>
                <c:pt idx="124">
                  <c:v>0.17155999999999999</c:v>
                </c:pt>
                <c:pt idx="125">
                  <c:v>0.17594000000000001</c:v>
                </c:pt>
                <c:pt idx="126">
                  <c:v>0.17992</c:v>
                </c:pt>
                <c:pt idx="127">
                  <c:v>0.18443000000000001</c:v>
                </c:pt>
                <c:pt idx="128">
                  <c:v>0.18728</c:v>
                </c:pt>
                <c:pt idx="129">
                  <c:v>0.18870000000000001</c:v>
                </c:pt>
                <c:pt idx="130">
                  <c:v>0.19408</c:v>
                </c:pt>
                <c:pt idx="131">
                  <c:v>0.19517999999999999</c:v>
                </c:pt>
                <c:pt idx="132">
                  <c:v>0.20052</c:v>
                </c:pt>
                <c:pt idx="133">
                  <c:v>0.20104</c:v>
                </c:pt>
                <c:pt idx="134">
                  <c:v>0.20530999999999999</c:v>
                </c:pt>
                <c:pt idx="135">
                  <c:v>0.20730999999999999</c:v>
                </c:pt>
                <c:pt idx="136">
                  <c:v>0.21412999999999999</c:v>
                </c:pt>
                <c:pt idx="137">
                  <c:v>0.21801000000000001</c:v>
                </c:pt>
                <c:pt idx="138">
                  <c:v>0.22001999999999999</c:v>
                </c:pt>
                <c:pt idx="139">
                  <c:v>0.22313</c:v>
                </c:pt>
                <c:pt idx="140">
                  <c:v>0.22688</c:v>
                </c:pt>
                <c:pt idx="141">
                  <c:v>0.23197999999999999</c:v>
                </c:pt>
                <c:pt idx="142">
                  <c:v>0.23809</c:v>
                </c:pt>
                <c:pt idx="143">
                  <c:v>0.24004</c:v>
                </c:pt>
                <c:pt idx="144">
                  <c:v>0.24514</c:v>
                </c:pt>
                <c:pt idx="145">
                  <c:v>0.24948000000000001</c:v>
                </c:pt>
                <c:pt idx="146">
                  <c:v>0.25485000000000002</c:v>
                </c:pt>
                <c:pt idx="147">
                  <c:v>0.25696999999999998</c:v>
                </c:pt>
                <c:pt idx="148">
                  <c:v>0.26286999999999999</c:v>
                </c:pt>
                <c:pt idx="149">
                  <c:v>0.26183000000000001</c:v>
                </c:pt>
                <c:pt idx="150">
                  <c:v>0.27117000000000002</c:v>
                </c:pt>
                <c:pt idx="151">
                  <c:v>0.27267999999999998</c:v>
                </c:pt>
                <c:pt idx="152">
                  <c:v>0.27922999999999998</c:v>
                </c:pt>
                <c:pt idx="153">
                  <c:v>0.28156999999999999</c:v>
                </c:pt>
                <c:pt idx="154">
                  <c:v>0.28412999999999999</c:v>
                </c:pt>
                <c:pt idx="155">
                  <c:v>0.29109000000000002</c:v>
                </c:pt>
                <c:pt idx="156">
                  <c:v>0.29365000000000002</c:v>
                </c:pt>
                <c:pt idx="157">
                  <c:v>0.29615999999999998</c:v>
                </c:pt>
                <c:pt idx="158">
                  <c:v>0.30362</c:v>
                </c:pt>
                <c:pt idx="159">
                  <c:v>0.30662</c:v>
                </c:pt>
                <c:pt idx="160">
                  <c:v>0.30948999999999999</c:v>
                </c:pt>
              </c:numCache>
            </c:numRef>
          </c:xVal>
          <c:yVal>
            <c:numRef>
              <c:f>Sheet3!$C$3:$C$163</c:f>
              <c:numCache>
                <c:formatCode>General</c:formatCode>
                <c:ptCount val="161"/>
                <c:pt idx="0">
                  <c:v>-0.25700000000000001</c:v>
                </c:pt>
                <c:pt idx="1">
                  <c:v>-0.26900000000000002</c:v>
                </c:pt>
                <c:pt idx="2">
                  <c:v>-0.28299999999999997</c:v>
                </c:pt>
                <c:pt idx="3">
                  <c:v>-0.29699999999999999</c:v>
                </c:pt>
                <c:pt idx="4">
                  <c:v>-0.31</c:v>
                </c:pt>
                <c:pt idx="5">
                  <c:v>-0.32400000000000001</c:v>
                </c:pt>
                <c:pt idx="6">
                  <c:v>-0.33800000000000002</c:v>
                </c:pt>
                <c:pt idx="7">
                  <c:v>-0.35199999999999998</c:v>
                </c:pt>
                <c:pt idx="8">
                  <c:v>-0.37</c:v>
                </c:pt>
                <c:pt idx="9">
                  <c:v>-0.46700000000000003</c:v>
                </c:pt>
                <c:pt idx="10">
                  <c:v>-0.48299999999999998</c:v>
                </c:pt>
                <c:pt idx="11">
                  <c:v>-0.498</c:v>
                </c:pt>
                <c:pt idx="12">
                  <c:v>-0.51200000000000001</c:v>
                </c:pt>
                <c:pt idx="13">
                  <c:v>-0.52400000000000002</c:v>
                </c:pt>
                <c:pt idx="14">
                  <c:v>-0.53400000000000003</c:v>
                </c:pt>
                <c:pt idx="15">
                  <c:v>-0.54200000000000004</c:v>
                </c:pt>
                <c:pt idx="16">
                  <c:v>-0.54700000000000004</c:v>
                </c:pt>
                <c:pt idx="17">
                  <c:v>-0.55000000000000004</c:v>
                </c:pt>
                <c:pt idx="18">
                  <c:v>-0.55000000000000004</c:v>
                </c:pt>
                <c:pt idx="19">
                  <c:v>-0.54800000000000004</c:v>
                </c:pt>
                <c:pt idx="20">
                  <c:v>-0.54200000000000004</c:v>
                </c:pt>
                <c:pt idx="21">
                  <c:v>-0.53300000000000003</c:v>
                </c:pt>
                <c:pt idx="22">
                  <c:v>-0.52200000000000002</c:v>
                </c:pt>
                <c:pt idx="23">
                  <c:v>-0.50700000000000001</c:v>
                </c:pt>
                <c:pt idx="24">
                  <c:v>-0.48699999999999999</c:v>
                </c:pt>
                <c:pt idx="25">
                  <c:v>-0.46700000000000003</c:v>
                </c:pt>
                <c:pt idx="26">
                  <c:v>-0.44500000000000001</c:v>
                </c:pt>
                <c:pt idx="27">
                  <c:v>-0.42199999999999999</c:v>
                </c:pt>
                <c:pt idx="28">
                  <c:v>-0.39900000000000002</c:v>
                </c:pt>
                <c:pt idx="29">
                  <c:v>-0.374</c:v>
                </c:pt>
                <c:pt idx="30">
                  <c:v>-0.34899999999999998</c:v>
                </c:pt>
                <c:pt idx="31">
                  <c:v>-0.32300000000000001</c:v>
                </c:pt>
                <c:pt idx="32">
                  <c:v>-0.29699999999999999</c:v>
                </c:pt>
                <c:pt idx="33">
                  <c:v>-0.27100000000000002</c:v>
                </c:pt>
                <c:pt idx="34">
                  <c:v>-0.24399999999999999</c:v>
                </c:pt>
                <c:pt idx="35">
                  <c:v>-0.216</c:v>
                </c:pt>
                <c:pt idx="36">
                  <c:v>-0.189</c:v>
                </c:pt>
                <c:pt idx="37">
                  <c:v>-0.161</c:v>
                </c:pt>
                <c:pt idx="38">
                  <c:v>-0.13300000000000001</c:v>
                </c:pt>
                <c:pt idx="39">
                  <c:v>-0.105</c:v>
                </c:pt>
                <c:pt idx="40">
                  <c:v>-7.6999999999999999E-2</c:v>
                </c:pt>
                <c:pt idx="41">
                  <c:v>-4.9000000000000002E-2</c:v>
                </c:pt>
                <c:pt idx="42">
                  <c:v>-2.1000000000000001E-2</c:v>
                </c:pt>
                <c:pt idx="43">
                  <c:v>7.0000000000000001E-3</c:v>
                </c:pt>
                <c:pt idx="44">
                  <c:v>3.5000000000000003E-2</c:v>
                </c:pt>
                <c:pt idx="45">
                  <c:v>6.2E-2</c:v>
                </c:pt>
                <c:pt idx="46">
                  <c:v>0.09</c:v>
                </c:pt>
                <c:pt idx="47">
                  <c:v>0.11799999999999999</c:v>
                </c:pt>
                <c:pt idx="48">
                  <c:v>0.14599999999999999</c:v>
                </c:pt>
                <c:pt idx="49">
                  <c:v>0.17299999999999999</c:v>
                </c:pt>
                <c:pt idx="50">
                  <c:v>0.20100000000000001</c:v>
                </c:pt>
                <c:pt idx="51">
                  <c:v>0.22800000000000001</c:v>
                </c:pt>
                <c:pt idx="52">
                  <c:v>0.254</c:v>
                </c:pt>
                <c:pt idx="53">
                  <c:v>0.28000000000000003</c:v>
                </c:pt>
                <c:pt idx="54">
                  <c:v>0.30599999999999999</c:v>
                </c:pt>
                <c:pt idx="55">
                  <c:v>0.33100000000000002</c:v>
                </c:pt>
                <c:pt idx="56">
                  <c:v>0.35499999999999998</c:v>
                </c:pt>
                <c:pt idx="57">
                  <c:v>0.378</c:v>
                </c:pt>
                <c:pt idx="58">
                  <c:v>0.40100000000000002</c:v>
                </c:pt>
                <c:pt idx="59">
                  <c:v>0.42199999999999999</c:v>
                </c:pt>
                <c:pt idx="60">
                  <c:v>0.443</c:v>
                </c:pt>
                <c:pt idx="61">
                  <c:v>0.45900000000000002</c:v>
                </c:pt>
                <c:pt idx="62">
                  <c:v>0.47199999999999998</c:v>
                </c:pt>
                <c:pt idx="63">
                  <c:v>0.48199999999999998</c:v>
                </c:pt>
                <c:pt idx="64">
                  <c:v>0.49</c:v>
                </c:pt>
                <c:pt idx="65">
                  <c:v>0.49399999999999999</c:v>
                </c:pt>
                <c:pt idx="66">
                  <c:v>0.497</c:v>
                </c:pt>
                <c:pt idx="67">
                  <c:v>0.496</c:v>
                </c:pt>
                <c:pt idx="68">
                  <c:v>0.49299999999999999</c:v>
                </c:pt>
                <c:pt idx="69">
                  <c:v>0.48699999999999999</c:v>
                </c:pt>
                <c:pt idx="70">
                  <c:v>0.48</c:v>
                </c:pt>
                <c:pt idx="71">
                  <c:v>0.47</c:v>
                </c:pt>
                <c:pt idx="72">
                  <c:v>0.45900000000000002</c:v>
                </c:pt>
                <c:pt idx="73">
                  <c:v>0.44600000000000001</c:v>
                </c:pt>
                <c:pt idx="74">
                  <c:v>0.36899999999999999</c:v>
                </c:pt>
                <c:pt idx="75">
                  <c:v>0.34399999999999997</c:v>
                </c:pt>
                <c:pt idx="76">
                  <c:v>0.32800000000000001</c:v>
                </c:pt>
                <c:pt idx="77">
                  <c:v>0.316</c:v>
                </c:pt>
                <c:pt idx="78">
                  <c:v>0.30299999999999999</c:v>
                </c:pt>
                <c:pt idx="79">
                  <c:v>0.28999999999999998</c:v>
                </c:pt>
                <c:pt idx="80">
                  <c:v>0.27900000000000003</c:v>
                </c:pt>
                <c:pt idx="81">
                  <c:v>0.26600000000000001</c:v>
                </c:pt>
                <c:pt idx="82">
                  <c:v>0.254</c:v>
                </c:pt>
                <c:pt idx="83">
                  <c:v>0.24199999999999999</c:v>
                </c:pt>
                <c:pt idx="84">
                  <c:v>0.23100000000000001</c:v>
                </c:pt>
                <c:pt idx="85">
                  <c:v>0.22</c:v>
                </c:pt>
                <c:pt idx="86">
                  <c:v>0.21</c:v>
                </c:pt>
                <c:pt idx="87">
                  <c:v>0.2</c:v>
                </c:pt>
                <c:pt idx="88">
                  <c:v>0.19</c:v>
                </c:pt>
                <c:pt idx="89">
                  <c:v>0.18099999999999999</c:v>
                </c:pt>
                <c:pt idx="90">
                  <c:v>0.17199999999999999</c:v>
                </c:pt>
                <c:pt idx="91">
                  <c:v>0.16400000000000001</c:v>
                </c:pt>
                <c:pt idx="92">
                  <c:v>0.157</c:v>
                </c:pt>
                <c:pt idx="93">
                  <c:v>0.14899999999999999</c:v>
                </c:pt>
                <c:pt idx="94">
                  <c:v>0.14199999999999999</c:v>
                </c:pt>
                <c:pt idx="95">
                  <c:v>0.13600000000000001</c:v>
                </c:pt>
                <c:pt idx="96">
                  <c:v>0.129</c:v>
                </c:pt>
                <c:pt idx="97">
                  <c:v>0.124</c:v>
                </c:pt>
                <c:pt idx="98">
                  <c:v>0.11799999999999999</c:v>
                </c:pt>
                <c:pt idx="99">
                  <c:v>0.113</c:v>
                </c:pt>
                <c:pt idx="100">
                  <c:v>0.108</c:v>
                </c:pt>
                <c:pt idx="101">
                  <c:v>0.10299999999999999</c:v>
                </c:pt>
                <c:pt idx="102">
                  <c:v>9.8000000000000004E-2</c:v>
                </c:pt>
                <c:pt idx="103">
                  <c:v>9.4E-2</c:v>
                </c:pt>
                <c:pt idx="104">
                  <c:v>0.09</c:v>
                </c:pt>
                <c:pt idx="105">
                  <c:v>8.5999999999999993E-2</c:v>
                </c:pt>
                <c:pt idx="106">
                  <c:v>8.3000000000000004E-2</c:v>
                </c:pt>
                <c:pt idx="107">
                  <c:v>7.9000000000000001E-2</c:v>
                </c:pt>
                <c:pt idx="108">
                  <c:v>7.5999999999999998E-2</c:v>
                </c:pt>
                <c:pt idx="109">
                  <c:v>7.2999999999999995E-2</c:v>
                </c:pt>
                <c:pt idx="110">
                  <c:v>7.0000000000000007E-2</c:v>
                </c:pt>
                <c:pt idx="111">
                  <c:v>6.7000000000000004E-2</c:v>
                </c:pt>
                <c:pt idx="112">
                  <c:v>6.5000000000000002E-2</c:v>
                </c:pt>
                <c:pt idx="113">
                  <c:v>6.2E-2</c:v>
                </c:pt>
                <c:pt idx="114">
                  <c:v>0.06</c:v>
                </c:pt>
                <c:pt idx="115">
                  <c:v>5.8000000000000003E-2</c:v>
                </c:pt>
                <c:pt idx="116">
                  <c:v>5.6000000000000001E-2</c:v>
                </c:pt>
                <c:pt idx="117">
                  <c:v>5.3999999999999999E-2</c:v>
                </c:pt>
                <c:pt idx="118">
                  <c:v>5.1999999999999998E-2</c:v>
                </c:pt>
                <c:pt idx="119">
                  <c:v>0.05</c:v>
                </c:pt>
                <c:pt idx="120">
                  <c:v>4.8000000000000001E-2</c:v>
                </c:pt>
                <c:pt idx="121">
                  <c:v>4.5999999999999999E-2</c:v>
                </c:pt>
                <c:pt idx="122">
                  <c:v>4.4999999999999998E-2</c:v>
                </c:pt>
                <c:pt idx="123">
                  <c:v>4.2999999999999997E-2</c:v>
                </c:pt>
                <c:pt idx="124">
                  <c:v>4.2000000000000003E-2</c:v>
                </c:pt>
                <c:pt idx="125">
                  <c:v>0.04</c:v>
                </c:pt>
                <c:pt idx="126">
                  <c:v>3.9E-2</c:v>
                </c:pt>
                <c:pt idx="127">
                  <c:v>3.7999999999999999E-2</c:v>
                </c:pt>
                <c:pt idx="128">
                  <c:v>3.6999999999999998E-2</c:v>
                </c:pt>
                <c:pt idx="129">
                  <c:v>3.5000000000000003E-2</c:v>
                </c:pt>
                <c:pt idx="130">
                  <c:v>3.4000000000000002E-2</c:v>
                </c:pt>
                <c:pt idx="131">
                  <c:v>3.3000000000000002E-2</c:v>
                </c:pt>
                <c:pt idx="132">
                  <c:v>3.2000000000000001E-2</c:v>
                </c:pt>
                <c:pt idx="133">
                  <c:v>3.1E-2</c:v>
                </c:pt>
                <c:pt idx="134">
                  <c:v>0.03</c:v>
                </c:pt>
                <c:pt idx="135">
                  <c:v>2.9000000000000001E-2</c:v>
                </c:pt>
                <c:pt idx="136">
                  <c:v>2.9000000000000001E-2</c:v>
                </c:pt>
                <c:pt idx="137">
                  <c:v>2.8000000000000001E-2</c:v>
                </c:pt>
                <c:pt idx="138">
                  <c:v>2.7E-2</c:v>
                </c:pt>
                <c:pt idx="139">
                  <c:v>2.5999999999999999E-2</c:v>
                </c:pt>
                <c:pt idx="140">
                  <c:v>2.5000000000000001E-2</c:v>
                </c:pt>
                <c:pt idx="141">
                  <c:v>2.5000000000000001E-2</c:v>
                </c:pt>
                <c:pt idx="142">
                  <c:v>2.4E-2</c:v>
                </c:pt>
                <c:pt idx="143">
                  <c:v>2.3E-2</c:v>
                </c:pt>
                <c:pt idx="144">
                  <c:v>2.3E-2</c:v>
                </c:pt>
                <c:pt idx="145">
                  <c:v>2.1999999999999999E-2</c:v>
                </c:pt>
                <c:pt idx="146">
                  <c:v>2.1999999999999999E-2</c:v>
                </c:pt>
                <c:pt idx="147">
                  <c:v>2.1000000000000001E-2</c:v>
                </c:pt>
                <c:pt idx="148">
                  <c:v>2.1000000000000001E-2</c:v>
                </c:pt>
                <c:pt idx="149">
                  <c:v>0.02</c:v>
                </c:pt>
                <c:pt idx="150">
                  <c:v>0.02</c:v>
                </c:pt>
                <c:pt idx="151">
                  <c:v>1.9E-2</c:v>
                </c:pt>
                <c:pt idx="152">
                  <c:v>1.9E-2</c:v>
                </c:pt>
                <c:pt idx="153">
                  <c:v>1.7999999999999999E-2</c:v>
                </c:pt>
                <c:pt idx="154">
                  <c:v>1.7999999999999999E-2</c:v>
                </c:pt>
                <c:pt idx="155">
                  <c:v>1.7000000000000001E-2</c:v>
                </c:pt>
                <c:pt idx="156">
                  <c:v>1.7000000000000001E-2</c:v>
                </c:pt>
                <c:pt idx="157">
                  <c:v>1.6E-2</c:v>
                </c:pt>
                <c:pt idx="158">
                  <c:v>1.6E-2</c:v>
                </c:pt>
                <c:pt idx="159">
                  <c:v>1.6E-2</c:v>
                </c:pt>
                <c:pt idx="160">
                  <c:v>1.4999999999999999E-2</c:v>
                </c:pt>
              </c:numCache>
            </c:numRef>
          </c:yVal>
          <c:smooth val="1"/>
          <c:extLst>
            <c:ext xmlns:c16="http://schemas.microsoft.com/office/drawing/2014/chart" uri="{C3380CC4-5D6E-409C-BE32-E72D297353CC}">
              <c16:uniqueId val="{00000000-E392-45F3-B1C0-81AF878F4473}"/>
            </c:ext>
          </c:extLst>
        </c:ser>
        <c:dLbls>
          <c:showLegendKey val="0"/>
          <c:showVal val="0"/>
          <c:showCatName val="0"/>
          <c:showSerName val="0"/>
          <c:showPercent val="0"/>
          <c:showBubbleSize val="0"/>
        </c:dLbls>
        <c:axId val="1373874656"/>
        <c:axId val="329591472"/>
      </c:scatterChart>
      <c:valAx>
        <c:axId val="137387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Cd: Drag Coefficient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9591472"/>
        <c:crosses val="autoZero"/>
        <c:crossBetween val="midCat"/>
      </c:valAx>
      <c:valAx>
        <c:axId val="329591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Cl: Lift Coefficient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3874656"/>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Coefficient of Lift vs Angle of Attack</a:t>
            </a:r>
          </a:p>
        </c:rich>
      </c:tx>
      <c:overlay val="0"/>
    </c:title>
    <c:autoTitleDeleted val="0"/>
    <c:plotArea>
      <c:layout>
        <c:manualLayout>
          <c:xMode val="edge"/>
          <c:yMode val="edge"/>
          <c:x val="0.21175925925925926"/>
          <c:y val="0.36921592592592595"/>
        </c:manualLayout>
      </c:layout>
      <c:scatterChart>
        <c:scatterStyle val="lineMarker"/>
        <c:varyColors val="0"/>
        <c:ser>
          <c:idx val="0"/>
          <c:order val="0"/>
          <c:tx>
            <c:v>CL (piecewise)</c:v>
          </c:tx>
          <c:spPr>
            <a:ln>
              <a:prstDash val="solid"/>
            </a:ln>
          </c:spPr>
          <c:marker>
            <c:symbol val="none"/>
          </c:marker>
          <c:xVal>
            <c:numRef>
              <c:f>'Lift Curve'!$A$2:$A$27</c:f>
              <c:numCache>
                <c:formatCode>General</c:formatCode>
                <c:ptCount val="26"/>
                <c:pt idx="0">
                  <c:v>-5</c:v>
                </c:pt>
                <c:pt idx="1">
                  <c:v>-4</c:v>
                </c:pt>
                <c:pt idx="2">
                  <c:v>-3</c:v>
                </c:pt>
                <c:pt idx="3">
                  <c:v>-2</c:v>
                </c:pt>
                <c:pt idx="4">
                  <c:v>-1</c:v>
                </c:pt>
                <c:pt idx="5">
                  <c:v>0</c:v>
                </c:pt>
                <c:pt idx="6">
                  <c:v>1</c:v>
                </c:pt>
                <c:pt idx="7">
                  <c:v>2</c:v>
                </c:pt>
                <c:pt idx="8">
                  <c:v>3</c:v>
                </c:pt>
                <c:pt idx="9">
                  <c:v>4</c:v>
                </c:pt>
                <c:pt idx="10">
                  <c:v>5</c:v>
                </c:pt>
                <c:pt idx="11">
                  <c:v>6</c:v>
                </c:pt>
                <c:pt idx="12">
                  <c:v>7</c:v>
                </c:pt>
                <c:pt idx="13">
                  <c:v>8</c:v>
                </c:pt>
                <c:pt idx="14">
                  <c:v>9</c:v>
                </c:pt>
                <c:pt idx="15">
                  <c:v>10</c:v>
                </c:pt>
                <c:pt idx="16">
                  <c:v>11</c:v>
                </c:pt>
                <c:pt idx="17">
                  <c:v>12</c:v>
                </c:pt>
                <c:pt idx="18">
                  <c:v>13</c:v>
                </c:pt>
                <c:pt idx="19">
                  <c:v>14</c:v>
                </c:pt>
                <c:pt idx="20">
                  <c:v>15</c:v>
                </c:pt>
                <c:pt idx="21">
                  <c:v>16</c:v>
                </c:pt>
                <c:pt idx="22">
                  <c:v>17</c:v>
                </c:pt>
                <c:pt idx="23">
                  <c:v>18</c:v>
                </c:pt>
                <c:pt idx="24">
                  <c:v>19</c:v>
                </c:pt>
                <c:pt idx="25">
                  <c:v>20</c:v>
                </c:pt>
              </c:numCache>
            </c:numRef>
          </c:xVal>
          <c:yVal>
            <c:numRef>
              <c:f>'Lift Curve'!$B$2:$B$27</c:f>
              <c:numCache>
                <c:formatCode>General</c:formatCode>
                <c:ptCount val="26"/>
                <c:pt idx="0">
                  <c:v>-0.46584900000000001</c:v>
                </c:pt>
                <c:pt idx="1">
                  <c:v>-0.38454899999999997</c:v>
                </c:pt>
                <c:pt idx="2">
                  <c:v>-0.30324899999999999</c:v>
                </c:pt>
                <c:pt idx="3">
                  <c:v>-0.22194900000000001</c:v>
                </c:pt>
                <c:pt idx="4">
                  <c:v>-0.140649</c:v>
                </c:pt>
                <c:pt idx="5">
                  <c:v>-5.9348999999999999E-2</c:v>
                </c:pt>
                <c:pt idx="6">
                  <c:v>2.1950999999999998E-2</c:v>
                </c:pt>
                <c:pt idx="7">
                  <c:v>0.103251</c:v>
                </c:pt>
                <c:pt idx="8">
                  <c:v>0.18455099999999999</c:v>
                </c:pt>
                <c:pt idx="9">
                  <c:v>0.265851</c:v>
                </c:pt>
                <c:pt idx="10">
                  <c:v>0.34715099999999988</c:v>
                </c:pt>
                <c:pt idx="11">
                  <c:v>0.42845100000000003</c:v>
                </c:pt>
                <c:pt idx="12">
                  <c:v>0.50975099999999995</c:v>
                </c:pt>
                <c:pt idx="13">
                  <c:v>0.51583999999999997</c:v>
                </c:pt>
                <c:pt idx="14">
                  <c:v>0.51583999999999997</c:v>
                </c:pt>
                <c:pt idx="15">
                  <c:v>0.51583999999999997</c:v>
                </c:pt>
                <c:pt idx="16">
                  <c:v>0.51583999999999997</c:v>
                </c:pt>
                <c:pt idx="17">
                  <c:v>0.5093399999999999</c:v>
                </c:pt>
                <c:pt idx="18">
                  <c:v>0.45933999999999992</c:v>
                </c:pt>
                <c:pt idx="19">
                  <c:v>0.40933999999999993</c:v>
                </c:pt>
                <c:pt idx="20">
                  <c:v>0.35933999999999988</c:v>
                </c:pt>
                <c:pt idx="21">
                  <c:v>0.30933999999999989</c:v>
                </c:pt>
                <c:pt idx="22">
                  <c:v>0.2593399999999999</c:v>
                </c:pt>
                <c:pt idx="23">
                  <c:v>0.20933999999999989</c:v>
                </c:pt>
                <c:pt idx="24">
                  <c:v>0.1593399999999999</c:v>
                </c:pt>
                <c:pt idx="25">
                  <c:v>0.1093399999999999</c:v>
                </c:pt>
              </c:numCache>
            </c:numRef>
          </c:yVal>
          <c:smooth val="0"/>
          <c:extLst>
            <c:ext xmlns:c16="http://schemas.microsoft.com/office/drawing/2014/chart" uri="{C3380CC4-5D6E-409C-BE32-E72D297353CC}">
              <c16:uniqueId val="{00000000-7C82-4A73-B0E8-8BBFC8CC7A1F}"/>
            </c:ext>
          </c:extLst>
        </c:ser>
        <c:ser>
          <c:idx val="1"/>
          <c:order val="1"/>
          <c:tx>
            <c:v>CL (linear)</c:v>
          </c:tx>
          <c:spPr>
            <a:ln>
              <a:prstDash val="solid"/>
            </a:ln>
          </c:spPr>
          <c:marker>
            <c:symbol val="none"/>
          </c:marker>
          <c:xVal>
            <c:numRef>
              <c:f>'Lift Curve'!$A$2:$A$27</c:f>
              <c:numCache>
                <c:formatCode>General</c:formatCode>
                <c:ptCount val="26"/>
                <c:pt idx="0">
                  <c:v>-5</c:v>
                </c:pt>
                <c:pt idx="1">
                  <c:v>-4</c:v>
                </c:pt>
                <c:pt idx="2">
                  <c:v>-3</c:v>
                </c:pt>
                <c:pt idx="3">
                  <c:v>-2</c:v>
                </c:pt>
                <c:pt idx="4">
                  <c:v>-1</c:v>
                </c:pt>
                <c:pt idx="5">
                  <c:v>0</c:v>
                </c:pt>
                <c:pt idx="6">
                  <c:v>1</c:v>
                </c:pt>
                <c:pt idx="7">
                  <c:v>2</c:v>
                </c:pt>
                <c:pt idx="8">
                  <c:v>3</c:v>
                </c:pt>
                <c:pt idx="9">
                  <c:v>4</c:v>
                </c:pt>
                <c:pt idx="10">
                  <c:v>5</c:v>
                </c:pt>
                <c:pt idx="11">
                  <c:v>6</c:v>
                </c:pt>
                <c:pt idx="12">
                  <c:v>7</c:v>
                </c:pt>
                <c:pt idx="13">
                  <c:v>8</c:v>
                </c:pt>
                <c:pt idx="14">
                  <c:v>9</c:v>
                </c:pt>
                <c:pt idx="15">
                  <c:v>10</c:v>
                </c:pt>
                <c:pt idx="16">
                  <c:v>11</c:v>
                </c:pt>
                <c:pt idx="17">
                  <c:v>12</c:v>
                </c:pt>
                <c:pt idx="18">
                  <c:v>13</c:v>
                </c:pt>
                <c:pt idx="19">
                  <c:v>14</c:v>
                </c:pt>
                <c:pt idx="20">
                  <c:v>15</c:v>
                </c:pt>
                <c:pt idx="21">
                  <c:v>16</c:v>
                </c:pt>
                <c:pt idx="22">
                  <c:v>17</c:v>
                </c:pt>
                <c:pt idx="23">
                  <c:v>18</c:v>
                </c:pt>
                <c:pt idx="24">
                  <c:v>19</c:v>
                </c:pt>
                <c:pt idx="25">
                  <c:v>20</c:v>
                </c:pt>
              </c:numCache>
            </c:numRef>
          </c:xVal>
          <c:yVal>
            <c:numRef>
              <c:f>'Lift Curve'!$C$2:$C$27</c:f>
              <c:numCache>
                <c:formatCode>General</c:formatCode>
                <c:ptCount val="26"/>
                <c:pt idx="0">
                  <c:v>-0.46584900000000001</c:v>
                </c:pt>
                <c:pt idx="1">
                  <c:v>-0.38454899999999997</c:v>
                </c:pt>
                <c:pt idx="2">
                  <c:v>-0.30324899999999999</c:v>
                </c:pt>
                <c:pt idx="3">
                  <c:v>-0.22194900000000001</c:v>
                </c:pt>
                <c:pt idx="4">
                  <c:v>-0.140649</c:v>
                </c:pt>
                <c:pt idx="5">
                  <c:v>-5.9348999999999999E-2</c:v>
                </c:pt>
                <c:pt idx="6">
                  <c:v>2.1950999999999998E-2</c:v>
                </c:pt>
                <c:pt idx="7">
                  <c:v>0.103251</c:v>
                </c:pt>
                <c:pt idx="8">
                  <c:v>0.18455099999999999</c:v>
                </c:pt>
                <c:pt idx="9">
                  <c:v>0.265851</c:v>
                </c:pt>
                <c:pt idx="10">
                  <c:v>0.34715099999999988</c:v>
                </c:pt>
                <c:pt idx="11">
                  <c:v>0.42845100000000003</c:v>
                </c:pt>
                <c:pt idx="12">
                  <c:v>0.50975099999999995</c:v>
                </c:pt>
                <c:pt idx="13">
                  <c:v>0.59105099999999999</c:v>
                </c:pt>
                <c:pt idx="14">
                  <c:v>0.67235099999999992</c:v>
                </c:pt>
                <c:pt idx="15">
                  <c:v>0.75365099999999996</c:v>
                </c:pt>
                <c:pt idx="16">
                  <c:v>0.83495099999999989</c:v>
                </c:pt>
              </c:numCache>
            </c:numRef>
          </c:yVal>
          <c:smooth val="0"/>
          <c:extLst>
            <c:ext xmlns:c16="http://schemas.microsoft.com/office/drawing/2014/chart" uri="{C3380CC4-5D6E-409C-BE32-E72D297353CC}">
              <c16:uniqueId val="{00000001-7C82-4A73-B0E8-8BBFC8CC7A1F}"/>
            </c:ext>
          </c:extLst>
        </c:ser>
        <c:dLbls>
          <c:showLegendKey val="0"/>
          <c:showVal val="0"/>
          <c:showCatName val="0"/>
          <c:showSerName val="0"/>
          <c:showPercent val="0"/>
          <c:showBubbleSize val="0"/>
        </c:dLbls>
        <c:axId val="10"/>
        <c:axId val="20"/>
      </c:scatterChart>
      <c:valAx>
        <c:axId val="10"/>
        <c:scaling>
          <c:orientation val="minMax"/>
        </c:scaling>
        <c:delete val="0"/>
        <c:axPos val="b"/>
        <c:majorGridlines/>
        <c:title>
          <c:tx>
            <c:rich>
              <a:bodyPr/>
              <a:lstStyle/>
              <a:p>
                <a:pPr>
                  <a:defRPr/>
                </a:pPr>
                <a:r>
                  <a:rPr lang="en-US"/>
                  <a:t>Alpha (deg)</a:t>
                </a:r>
              </a:p>
            </c:rich>
          </c:tx>
          <c:overlay val="0"/>
        </c:title>
        <c:numFmt formatCode="General" sourceLinked="1"/>
        <c:majorTickMark val="none"/>
        <c:minorTickMark val="none"/>
        <c:tickLblPos val="nextTo"/>
        <c:crossAx val="20"/>
        <c:crosses val="autoZero"/>
        <c:crossBetween val="midCat"/>
      </c:valAx>
      <c:valAx>
        <c:axId val="20"/>
        <c:scaling>
          <c:orientation val="minMax"/>
        </c:scaling>
        <c:delete val="0"/>
        <c:axPos val="l"/>
        <c:majorGridlines/>
        <c:title>
          <c:tx>
            <c:rich>
              <a:bodyPr/>
              <a:lstStyle/>
              <a:p>
                <a:pPr>
                  <a:defRPr/>
                </a:pPr>
                <a:r>
                  <a:rPr lang="en-US"/>
                  <a:t>Coefficient of Lift (CL)</a:t>
                </a:r>
              </a:p>
            </c:rich>
          </c:tx>
          <c:overlay val="0"/>
        </c:title>
        <c:numFmt formatCode="General" sourceLinked="1"/>
        <c:majorTickMark val="none"/>
        <c:minorTickMark val="none"/>
        <c:tickLblPos val="nextTo"/>
        <c:crossAx val="10"/>
        <c:crosses val="autoZero"/>
        <c:crossBetween val="midCat"/>
      </c:valAx>
    </c:plotArea>
    <c:legend>
      <c:legendPos val="r"/>
      <c:overlay val="0"/>
    </c:legend>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withinLinear" id="15">
  <a:schemeClr val="accent2"/>
</cs:colorStyle>
</file>

<file path=word/charts/colors5.xml><?xml version="1.0" encoding="utf-8"?>
<cs:colorStyle xmlns:cs="http://schemas.microsoft.com/office/drawing/2012/chartStyle" xmlns:a="http://schemas.openxmlformats.org/drawingml/2006/main" meth="withinLinear" id="15">
  <a:schemeClr val="accent2"/>
</cs:colorStyle>
</file>

<file path=word/charts/colors6.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1A577B6-157F-465A-8E68-3330D8F37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Assignment template07-08.dot</Template>
  <TotalTime>34</TotalTime>
  <Pages>16</Pages>
  <Words>2287</Words>
  <Characters>13038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Aircraft Design 1</vt:lpstr>
    </vt:vector>
  </TitlesOfParts>
  <Company/>
  <LinksUpToDate>false</LinksUpToDate>
  <CharactersWithSpaces>15295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Aircraft Design 1</dc:title>
  <dc:subject/>
  <dc:creator>DE BACKER, WOUT</dc:creator>
  <cp:keywords/>
  <cp:lastModifiedBy>Jacob Chin</cp:lastModifiedBy>
  <cp:revision>2</cp:revision>
  <cp:lastPrinted>1900-01-01T08:00:00Z</cp:lastPrinted>
  <dcterms:created xsi:type="dcterms:W3CDTF">2025-10-30T03:57:00Z</dcterms:created>
  <dcterms:modified xsi:type="dcterms:W3CDTF">2025-10-30T03:57:00Z</dcterms:modified>
</cp:coreProperties>
</file>